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115BBF7" w14:textId="1D5CA96A" w:rsidR="006452DC" w:rsidRDefault="006452DC" w:rsidP="006452DC">
      <w:pPr>
        <w:pStyle w:val="BodyText"/>
        <w:spacing w:before="51"/>
        <w:jc w:val="center"/>
        <w:rPr>
          <w:rFonts w:eastAsia="Candara"/>
          <w:b/>
          <w:bCs/>
          <w:sz w:val="36"/>
          <w:szCs w:val="36"/>
        </w:rPr>
      </w:pPr>
      <w:bookmarkStart w:id="0" w:name="_Hlk168085462"/>
      <w:bookmarkStart w:id="1" w:name="_Hlk168086516"/>
    </w:p>
    <w:p w14:paraId="4DC6C148" w14:textId="4175B536" w:rsidR="002168FF" w:rsidRPr="006452DC" w:rsidRDefault="00BC089E" w:rsidP="006452DC">
      <w:pPr>
        <w:pStyle w:val="Heading1"/>
        <w:spacing w:line="360" w:lineRule="auto"/>
        <w:rPr>
          <w:rFonts w:ascii="Times New Roman" w:hAnsi="Times New Roman" w:cs="Times New Roman"/>
          <w:sz w:val="32"/>
          <w:szCs w:val="32"/>
        </w:rPr>
      </w:pPr>
      <w:bookmarkStart w:id="2" w:name="_Hlk168086483"/>
      <w:r>
        <w:rPr>
          <w:rFonts w:ascii="Times New Roman" w:hAnsi="Times New Roman" w:cs="Times New Roman"/>
          <w:sz w:val="32"/>
          <w:szCs w:val="32"/>
        </w:rPr>
        <w:t>A</w:t>
      </w:r>
      <w:r w:rsidR="002168FF" w:rsidRPr="006452DC">
        <w:rPr>
          <w:rFonts w:ascii="Times New Roman" w:hAnsi="Times New Roman" w:cs="Times New Roman"/>
          <w:sz w:val="32"/>
          <w:szCs w:val="32"/>
        </w:rPr>
        <w:t>bstract</w:t>
      </w:r>
    </w:p>
    <w:bookmarkEnd w:id="0"/>
    <w:bookmarkEnd w:id="1"/>
    <w:bookmarkEnd w:id="2"/>
    <w:p w14:paraId="56830995" w14:textId="77777777" w:rsidR="000D0932" w:rsidRPr="006452DC" w:rsidRDefault="000D0932" w:rsidP="006452DC">
      <w:pPr>
        <w:pStyle w:val="NormalWeb"/>
        <w:jc w:val="both"/>
        <w:rPr>
          <w:lang w:eastAsia="en-IN"/>
        </w:rPr>
      </w:pPr>
      <w:r w:rsidRPr="006452DC">
        <w:t>In an increasingly digital world, the demand for seamless and intuitive human-computer interaction has spurred significant advancements in voice-based technologies. This project addresses the need for an efficient and personalized Desktop Voice Assistant, designed to enhance user productivity and streamline daily computing tasks. Recognizing the limitations of traditional graphical user interfaces for certain operations and the growing user comfort with voice commands on mobile and smart home devices, this initiative aims to bring a similar level of convenience and hands-free control to the desktop environment. The core motivation behind this project lies in creating an intelligent software agent that can understand natural language input and execute a wide range of commands, thereby reducing reliance on manual keyboard and mouse interactions and fostering a more natural and engaging computing experience.</w:t>
      </w:r>
    </w:p>
    <w:p w14:paraId="7C136E78" w14:textId="77777777" w:rsidR="000D0932" w:rsidRPr="006452DC" w:rsidRDefault="000D0932" w:rsidP="006452DC">
      <w:pPr>
        <w:pStyle w:val="NormalWeb"/>
        <w:jc w:val="both"/>
      </w:pPr>
      <w:r w:rsidRPr="006452DC">
        <w:t>The proposed Desktop Voice Assistant leverages state-of-the-art speech recognition and natural language processing (NLP) techniques to accurately interpret user requests. The system architecture encompasses several key modules, including an audio input interface for capturing user speech, a robust speech-to-text (STT) engine for transcribing spoken words into text, an NLP unit responsible for understanding the intent and extracting relevant information from the transcribed text, a task execution engine that orchestrates the system's functionalities based on the interpreted commands, and a text-to-speech (TTS) module for providing auditory feedback to the user. Furthermore, the design incorporates a modular and extensible framework, allowing for the future integration of new features and functionalities, such as personalized user profiles, context-aware assistance, and integration with third-party applications and services.</w:t>
      </w:r>
    </w:p>
    <w:p w14:paraId="1081ED87" w14:textId="77777777" w:rsidR="000D0932" w:rsidRPr="006452DC" w:rsidRDefault="000D0932" w:rsidP="006452DC">
      <w:pPr>
        <w:pStyle w:val="NormalWeb"/>
        <w:jc w:val="both"/>
      </w:pPr>
      <w:r w:rsidRPr="006452DC">
        <w:t>The functionality of the Desktop Voice Assistant spans a diverse set of practical applications. Users will be able to perform common tasks such as launching applications, managing files and folders (e.g., opening, copying, deleting), controlling media playback, setting reminders and alarms, scheduling calendar events, conducting web searches, retrieving information (e.g., weather, time), and even basic system control (e.g., adjusting volume, taking screenshots) – all through simple voice commands. The system is designed to be highly responsive and accurate, providing timely feedback and ensuring a smooth user experience. Moreover, the project explores the implementation of a customizable command vocabulary and the ability for the assistant to learn user preferences over time, leading to a more personalized and efficient interaction.</w:t>
      </w:r>
    </w:p>
    <w:p w14:paraId="7EF45C91" w14:textId="3447EED8" w:rsidR="00A60067" w:rsidRPr="00BC089E" w:rsidRDefault="000D0932" w:rsidP="00BC089E">
      <w:pPr>
        <w:pStyle w:val="NormalWeb"/>
        <w:jc w:val="both"/>
      </w:pPr>
      <w:r w:rsidRPr="006452DC">
        <w:t>The potential impact of a well-designed Desktop Voice Assistant is significant. By offering a hands-free and intuitive mode of interaction, it can significantly enhance productivity, particularly for users who frequently multitask or have physical limitations. It can also contribute to a more accessible computing experience for individuals with disabilities. Furthermore, this project serves as an exploration into the possibilities of integrating advanced AI capabilities into everyday desktop environments, paving the way for more intelligent and user-centric computing paradigms. The development process will involve rigorous testing and evaluation to ensure accuracy, reliability, and user satisfaction, ultimately aiming to deliver a valuable tool that simplifies and enhances the desktop computing experience.</w:t>
      </w:r>
    </w:p>
    <w:p w14:paraId="7F9016FD" w14:textId="77777777" w:rsidR="00A60067" w:rsidRDefault="00A60067" w:rsidP="006452DC">
      <w:pPr>
        <w:pStyle w:val="BodyText"/>
        <w:jc w:val="both"/>
        <w:rPr>
          <w:b/>
          <w:bCs/>
          <w:lang w:val="en-IN" w:eastAsia="en-GB"/>
        </w:rPr>
      </w:pPr>
    </w:p>
    <w:p w14:paraId="44D1DE0E" w14:textId="77777777" w:rsidR="005865C5" w:rsidRDefault="005865C5" w:rsidP="006452DC">
      <w:pPr>
        <w:pStyle w:val="BodyText"/>
        <w:jc w:val="both"/>
        <w:rPr>
          <w:b/>
          <w:bCs/>
          <w:lang w:val="en-IN" w:eastAsia="en-GB"/>
        </w:rPr>
      </w:pPr>
    </w:p>
    <w:p w14:paraId="41128679" w14:textId="77777777" w:rsidR="005865C5" w:rsidRPr="006452DC" w:rsidRDefault="005865C5" w:rsidP="006452DC">
      <w:pPr>
        <w:pStyle w:val="BodyText"/>
        <w:jc w:val="both"/>
        <w:rPr>
          <w:b/>
          <w:bCs/>
          <w:lang w:val="en-IN" w:eastAsia="en-GB"/>
        </w:rPr>
      </w:pPr>
    </w:p>
    <w:p w14:paraId="39421D4C" w14:textId="4C353E76" w:rsidR="00C30A1E" w:rsidRPr="006452DC" w:rsidRDefault="00BC089E" w:rsidP="00BC089E">
      <w:pPr>
        <w:pStyle w:val="Heading1"/>
        <w:rPr>
          <w:lang w:val="en-IN" w:eastAsia="en-GB"/>
        </w:rPr>
      </w:pPr>
      <w:r w:rsidRPr="00D070E7">
        <w:rPr>
          <w:noProof/>
          <w:sz w:val="36"/>
          <w:szCs w:val="36"/>
        </w:rPr>
        <w:lastRenderedPageBreak/>
        <mc:AlternateContent>
          <mc:Choice Requires="wps">
            <w:drawing>
              <wp:anchor distT="45720" distB="45720" distL="114300" distR="114300" simplePos="0" relativeHeight="251683840" behindDoc="0" locked="0" layoutInCell="1" allowOverlap="1" wp14:anchorId="608F3209" wp14:editId="6BCC96C7">
                <wp:simplePos x="0" y="0"/>
                <wp:positionH relativeFrom="margin">
                  <wp:posOffset>9158605</wp:posOffset>
                </wp:positionH>
                <wp:positionV relativeFrom="margin">
                  <wp:posOffset>9017000</wp:posOffset>
                </wp:positionV>
                <wp:extent cx="243840" cy="260985"/>
                <wp:effectExtent l="0" t="0" r="3810" b="5715"/>
                <wp:wrapNone/>
                <wp:docPr id="976659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260985"/>
                        </a:xfrm>
                        <a:prstGeom prst="rect">
                          <a:avLst/>
                        </a:prstGeom>
                        <a:solidFill>
                          <a:srgbClr val="FFFFFF"/>
                        </a:solidFill>
                        <a:ln w="9525">
                          <a:noFill/>
                          <a:miter lim="800000"/>
                          <a:headEnd/>
                          <a:tailEnd/>
                        </a:ln>
                      </wps:spPr>
                      <wps:txbx>
                        <w:txbxContent>
                          <w:p w14:paraId="306A89D0" w14:textId="46A2B188" w:rsidR="0090597F" w:rsidRPr="00D070E7" w:rsidRDefault="0090597F" w:rsidP="0090597F">
                            <w:pPr>
                              <w:rPr>
                                <w:lang w:val="en-IN"/>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8F3209" id="_x0000_t202" coordsize="21600,21600" o:spt="202" path="m,l,21600r21600,l21600,xe">
                <v:stroke joinstyle="miter"/>
                <v:path gradientshapeok="t" o:connecttype="rect"/>
              </v:shapetype>
              <v:shape id="Text Box 2" o:spid="_x0000_s1026" type="#_x0000_t202" style="position:absolute;left:0;text-align:left;margin-left:721.15pt;margin-top:710pt;width:19.2pt;height:20.55pt;z-index:2516838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" stroked="f">
                <v:textbox style="mso-fit-shape-to-text:t">
                  <w:txbxContent>
                    <w:p w14:paraId="306A89D0" w14:textId="46A2B188" w:rsidR="0090597F" w:rsidRPr="00D070E7" w:rsidRDefault="0090597F" w:rsidP="0090597F">
                      <w:pPr>
                        <w:rPr>
                          <w:lang w:val="en-IN"/>
                        </w:rPr>
                      </w:pPr>
                    </w:p>
                  </w:txbxContent>
                </v:textbox>
                <w10:wrap anchorx="margin" anchory="margin"/>
              </v:shape>
            </w:pict>
          </mc:Fallback>
        </mc:AlternateContent>
      </w:r>
      <w:r>
        <w:rPr>
          <w:lang w:val="en-IN" w:eastAsia="en-GB"/>
        </w:rPr>
        <w:tab/>
      </w:r>
      <w:r w:rsidR="00C30A1E" w:rsidRPr="006452DC">
        <w:rPr>
          <w:lang w:val="en-IN" w:eastAsia="en-GB"/>
        </w:rPr>
        <w:t>Introduction</w:t>
      </w:r>
    </w:p>
    <w:p w14:paraId="386ABA76" w14:textId="77777777" w:rsidR="00C30A1E" w:rsidRPr="006452DC" w:rsidRDefault="00C30A1E" w:rsidP="00BC089E">
      <w:pPr>
        <w:pStyle w:val="Heading1"/>
        <w:rPr>
          <w:lang w:val="en-IN" w:eastAsia="en-GB"/>
        </w:rPr>
      </w:pPr>
    </w:p>
    <w:p w14:paraId="71801023" w14:textId="77777777" w:rsidR="00C30A1E" w:rsidRPr="006452DC" w:rsidRDefault="00C30A1E" w:rsidP="00C30A1E">
      <w:pPr>
        <w:pStyle w:val="BodyText"/>
        <w:numPr>
          <w:ilvl w:val="1"/>
          <w:numId w:val="2"/>
        </w:numPr>
        <w:jc w:val="both"/>
        <w:rPr>
          <w:lang w:val="en-IN" w:eastAsia="en-GB"/>
        </w:rPr>
      </w:pPr>
      <w:r w:rsidRPr="006452DC">
        <w:rPr>
          <w:lang w:val="en-IN" w:eastAsia="en-GB"/>
        </w:rPr>
        <w:t>PROBLEM STATEMENT</w:t>
      </w:r>
    </w:p>
    <w:p w14:paraId="58F815A9" w14:textId="77777777" w:rsidR="00C30A1E" w:rsidRPr="006452DC" w:rsidRDefault="00C30A1E" w:rsidP="00C30A1E">
      <w:pPr>
        <w:pStyle w:val="BodyText"/>
        <w:ind w:left="720"/>
        <w:jc w:val="both"/>
        <w:rPr>
          <w:lang w:val="en-IN" w:eastAsia="en-GB"/>
        </w:rPr>
      </w:pPr>
    </w:p>
    <w:p w14:paraId="0C9F9638" w14:textId="77777777" w:rsidR="00843BE2" w:rsidRPr="006452DC" w:rsidRDefault="00843BE2" w:rsidP="00843BE2">
      <w:pPr>
        <w:pStyle w:val="BodyText"/>
        <w:spacing w:line="360" w:lineRule="auto"/>
        <w:jc w:val="both"/>
        <w:rPr>
          <w:b/>
          <w:bCs/>
          <w:lang w:val="en-IN"/>
        </w:rPr>
      </w:pPr>
      <w:r w:rsidRPr="006452DC">
        <w:rPr>
          <w:b/>
          <w:bCs/>
          <w:lang w:val="en-IN"/>
        </w:rPr>
        <w:t>Problem Statement for a Desktop Voice Assistant</w:t>
      </w:r>
    </w:p>
    <w:p w14:paraId="42806A8B" w14:textId="77777777" w:rsidR="000D0932" w:rsidRPr="006452DC" w:rsidRDefault="000D0932" w:rsidP="000D0932">
      <w:pPr>
        <w:pStyle w:val="BodyText"/>
        <w:spacing w:line="360" w:lineRule="auto"/>
        <w:jc w:val="both"/>
        <w:rPr>
          <w:lang w:val="en-IN"/>
        </w:rPr>
      </w:pPr>
      <w:r w:rsidRPr="006452DC">
        <w:rPr>
          <w:lang w:val="en-IN"/>
        </w:rPr>
        <w:t>The current paradigm of desktop computing heavily relies on graphical user interfaces (GUIs) and manual input devices such as keyboards and mice. While effective for many tasks, this interaction model can present several limitations and inefficiencies in modern workflows. Firstly, navigating through menus, clicking icons, and typing commands can be time-consuming and interrupt the user's cognitive flow, particularly when multitasking or performing repetitive actions. This can lead to decreased productivity and a less seamless computing experience.</w:t>
      </w:r>
    </w:p>
    <w:p w14:paraId="53842312" w14:textId="77777777" w:rsidR="000D0932" w:rsidRPr="006452DC" w:rsidRDefault="000D0932" w:rsidP="000D0932">
      <w:pPr>
        <w:pStyle w:val="BodyText"/>
        <w:spacing w:line="360" w:lineRule="auto"/>
        <w:jc w:val="both"/>
        <w:rPr>
          <w:lang w:val="en-IN"/>
        </w:rPr>
      </w:pPr>
      <w:r w:rsidRPr="006452DC">
        <w:rPr>
          <w:lang w:val="en-IN"/>
        </w:rPr>
        <w:t>Secondly, for users with certain disabilities, such as motor impairments or visual limitations, the traditional GUI-based interaction can pose significant accessibility challenges. The reliance on precise mouse movements and keyboard input can create barriers to fully engaging with desktop applications and functionalities, limiting their independence and access to digital resources.</w:t>
      </w:r>
    </w:p>
    <w:p w14:paraId="0F425BCF" w14:textId="77777777" w:rsidR="000D0932" w:rsidRPr="006452DC" w:rsidRDefault="000D0932" w:rsidP="000D0932">
      <w:pPr>
        <w:pStyle w:val="BodyText"/>
        <w:spacing w:line="360" w:lineRule="auto"/>
        <w:jc w:val="both"/>
        <w:rPr>
          <w:lang w:val="en-IN"/>
        </w:rPr>
      </w:pPr>
      <w:r w:rsidRPr="006452DC">
        <w:rPr>
          <w:lang w:val="en-IN"/>
        </w:rPr>
        <w:t>Furthermore, the increasing familiarity and user comfort with voice-based interactions on mobile devices and smart home assistants have created an expectation for similar intuitive control on desktop environments. The absence of a robust and versatile voice assistant on desktops represents a missed opportunity to leverage natural language processing and speech recognition technologies to enhance user convenience and streamline common computing tasks. Users often find themselves switching between interaction modes, utilizing voice for some devices and reverting to manual input for their desktops, leading to a fragmented and less cohesive digital experience.</w:t>
      </w:r>
    </w:p>
    <w:p w14:paraId="7FC8C7BF" w14:textId="77777777" w:rsidR="000D0932" w:rsidRPr="006452DC" w:rsidRDefault="000D0932" w:rsidP="000D0932">
      <w:pPr>
        <w:pStyle w:val="BodyText"/>
        <w:spacing w:line="360" w:lineRule="auto"/>
        <w:jc w:val="both"/>
        <w:rPr>
          <w:lang w:val="en-IN"/>
        </w:rPr>
      </w:pPr>
      <w:r w:rsidRPr="006452DC">
        <w:rPr>
          <w:lang w:val="en-IN"/>
        </w:rPr>
        <w:t>Therefore, the need exists for an intelligent Desktop Voice Assistant that can effectively bridge this gap by providing a hands-free, natural language interface for interacting with computer systems. Such a system should be capable of accurately interpreting a wide range of user commands to perform common tasks, thereby improving efficiency, enhancing accessibility for diverse user groups, and fostering a more intuitive and engaging desktop computing experience that aligns with the evolving landscape of human-computer interaction. The development of such an assistant addresses the limitations of traditional input methods and caters to the growing user demand for more natural and convenient ways to interact with their digital environments.</w:t>
      </w:r>
    </w:p>
    <w:p w14:paraId="5CAE48E9" w14:textId="77777777" w:rsidR="00843BE2" w:rsidRPr="006452DC" w:rsidRDefault="00843BE2" w:rsidP="00843BE2">
      <w:pPr>
        <w:pStyle w:val="BodyText"/>
        <w:spacing w:line="360" w:lineRule="auto"/>
        <w:jc w:val="both"/>
        <w:rPr>
          <w:lang w:val="en-IN"/>
        </w:rPr>
      </w:pPr>
    </w:p>
    <w:p w14:paraId="40AB797F" w14:textId="77777777" w:rsidR="00843BE2" w:rsidRDefault="00843BE2" w:rsidP="00843BE2">
      <w:pPr>
        <w:pStyle w:val="BodyText"/>
        <w:spacing w:line="360" w:lineRule="auto"/>
        <w:jc w:val="both"/>
        <w:rPr>
          <w:lang w:val="en-IN"/>
        </w:rPr>
      </w:pPr>
    </w:p>
    <w:p w14:paraId="4D53D2E5" w14:textId="77777777" w:rsidR="0090597F" w:rsidRPr="006452DC" w:rsidRDefault="0090597F" w:rsidP="00843BE2">
      <w:pPr>
        <w:pStyle w:val="BodyText"/>
        <w:spacing w:line="360" w:lineRule="auto"/>
        <w:jc w:val="both"/>
        <w:rPr>
          <w:lang w:val="en-IN"/>
        </w:rPr>
      </w:pPr>
    </w:p>
    <w:p w14:paraId="03413966" w14:textId="77777777" w:rsidR="00E90BD1" w:rsidRDefault="00E90BD1" w:rsidP="00C30A1E">
      <w:pPr>
        <w:pStyle w:val="BodyText"/>
        <w:spacing w:line="360" w:lineRule="auto"/>
        <w:jc w:val="both"/>
      </w:pPr>
    </w:p>
    <w:p w14:paraId="56CAEDEB" w14:textId="77777777" w:rsidR="00E90BD1" w:rsidRDefault="00E90BD1" w:rsidP="00C30A1E">
      <w:pPr>
        <w:pStyle w:val="BodyText"/>
        <w:spacing w:line="360" w:lineRule="auto"/>
        <w:jc w:val="both"/>
      </w:pPr>
    </w:p>
    <w:p w14:paraId="13155CF8" w14:textId="7843A983" w:rsidR="00C30A1E" w:rsidRPr="006452DC" w:rsidRDefault="00C30A1E" w:rsidP="00C30A1E">
      <w:pPr>
        <w:pStyle w:val="BodyText"/>
        <w:spacing w:line="360" w:lineRule="auto"/>
        <w:jc w:val="both"/>
      </w:pPr>
      <w:r w:rsidRPr="006452DC">
        <w:t>1.2 PROBLEM OBJECTIVES</w:t>
      </w:r>
    </w:p>
    <w:p w14:paraId="0C6FB534" w14:textId="77777777" w:rsidR="00843BE2" w:rsidRPr="006452DC" w:rsidRDefault="00843BE2" w:rsidP="00843BE2">
      <w:pPr>
        <w:pStyle w:val="BodyText"/>
        <w:jc w:val="both"/>
        <w:rPr>
          <w:b/>
          <w:bCs/>
          <w:lang w:val="en-IN"/>
        </w:rPr>
      </w:pPr>
      <w:r w:rsidRPr="006452DC">
        <w:rPr>
          <w:b/>
          <w:bCs/>
          <w:lang w:val="en-IN"/>
        </w:rPr>
        <w:t>Problem Objectives of a Desktop Voice Assistant</w:t>
      </w:r>
    </w:p>
    <w:p w14:paraId="66F46836" w14:textId="77777777" w:rsidR="006452DC" w:rsidRDefault="005354B5" w:rsidP="00811D76">
      <w:pPr>
        <w:pStyle w:val="BodyText"/>
        <w:numPr>
          <w:ilvl w:val="0"/>
          <w:numId w:val="23"/>
        </w:numPr>
        <w:jc w:val="both"/>
        <w:rPr>
          <w:lang w:val="en-IN"/>
        </w:rPr>
      </w:pPr>
      <w:r w:rsidRPr="006452DC">
        <w:rPr>
          <w:lang w:val="en-IN"/>
        </w:rPr>
        <w:t>To significantly reduce user reliance on manual GUI interactions (keyboard and mouse) for common desktop tasks. This objective aims to quantify a decrease in the necessity for traditional input methods by enabling users to perform frequently executed actions (e.g., launching applications, file management, media control) primarily through voice commands. Success will be measured by the breadth of tasks that can be effectively managed via voice and potentially through user feedback on their reduced interaction with manual input devices.</w:t>
      </w:r>
    </w:p>
    <w:p w14:paraId="17F7E15F" w14:textId="247A3FDC" w:rsidR="006452DC" w:rsidRDefault="005354B5" w:rsidP="00811D76">
      <w:pPr>
        <w:pStyle w:val="BodyText"/>
        <w:numPr>
          <w:ilvl w:val="0"/>
          <w:numId w:val="23"/>
        </w:numPr>
        <w:jc w:val="both"/>
        <w:rPr>
          <w:lang w:val="en-IN"/>
        </w:rPr>
      </w:pPr>
      <w:r w:rsidRPr="006452DC">
        <w:rPr>
          <w:lang w:val="en-IN"/>
        </w:rPr>
        <w:t xml:space="preserve">  </w:t>
      </w:r>
      <w:r w:rsidRPr="006452DC">
        <w:rPr>
          <w:b/>
          <w:bCs/>
          <w:lang w:val="en-IN"/>
        </w:rPr>
        <w:t>To enhance the efficiency and speed of executing routine desktop operations.</w:t>
      </w:r>
      <w:r w:rsidRPr="006452DC">
        <w:rPr>
          <w:lang w:val="en-IN"/>
        </w:rPr>
        <w:t xml:space="preserve"> This objective focuses on improving user productivity by enabling faster task completion through voice commands compared to traditional GUI navigation. Success will be evaluated by measuring the time taken to complete specific tasks using the voice assistant versus manual methods, aiming for a demonstrable reduction in execution time.</w:t>
      </w:r>
    </w:p>
    <w:p w14:paraId="3DC20B02" w14:textId="77777777" w:rsidR="006452DC" w:rsidRDefault="005354B5" w:rsidP="00811D76">
      <w:pPr>
        <w:pStyle w:val="BodyText"/>
        <w:numPr>
          <w:ilvl w:val="0"/>
          <w:numId w:val="23"/>
        </w:numPr>
        <w:jc w:val="both"/>
        <w:rPr>
          <w:lang w:val="en-IN"/>
        </w:rPr>
      </w:pPr>
      <w:r w:rsidRPr="006452DC">
        <w:rPr>
          <w:b/>
          <w:bCs/>
          <w:lang w:val="en-IN"/>
        </w:rPr>
        <w:t>To improve the accessibility of desktop computing for users with disabilities.</w:t>
      </w:r>
      <w:r w:rsidRPr="006452DC">
        <w:rPr>
          <w:lang w:val="en-IN"/>
        </w:rPr>
        <w:t xml:space="preserve"> This objective directly addresses the limitations faced by individuals with motor or visual impairments. Success will be determined by the system's ability to effectively facilitate essential desktop tasks for these users, potentially measured through user testing and feedback from accessibility-focused evaluations. The aim is to provide a viable alternative to interaction methods that may present significant barriers.</w:t>
      </w:r>
    </w:p>
    <w:p w14:paraId="251E33E9" w14:textId="77777777" w:rsidR="006452DC" w:rsidRDefault="005354B5" w:rsidP="00811D76">
      <w:pPr>
        <w:pStyle w:val="BodyText"/>
        <w:numPr>
          <w:ilvl w:val="0"/>
          <w:numId w:val="23"/>
        </w:numPr>
        <w:jc w:val="both"/>
        <w:rPr>
          <w:lang w:val="en-IN"/>
        </w:rPr>
      </w:pPr>
      <w:r w:rsidRPr="006452DC">
        <w:rPr>
          <w:b/>
          <w:bCs/>
          <w:lang w:val="en-IN"/>
        </w:rPr>
        <w:t>To create a natural and intuitive user experience through seamless voice interaction.</w:t>
      </w:r>
      <w:r w:rsidRPr="006452DC">
        <w:rPr>
          <w:lang w:val="en-IN"/>
        </w:rPr>
        <w:t xml:space="preserve"> This objective emphasizes the quality of the user's interaction with the voice assistant. Success will be gauged through user satisfaction surveys, qualitative feedback on the naturalness of the language understanding, the responsiveness of the system, and the overall ease of use. The goal is to create an experience that feels conversational and efficient.</w:t>
      </w:r>
    </w:p>
    <w:p w14:paraId="6E04DEFD" w14:textId="77777777" w:rsidR="006452DC" w:rsidRDefault="005354B5" w:rsidP="00811D76">
      <w:pPr>
        <w:pStyle w:val="BodyText"/>
        <w:numPr>
          <w:ilvl w:val="0"/>
          <w:numId w:val="23"/>
        </w:numPr>
        <w:jc w:val="both"/>
        <w:rPr>
          <w:lang w:val="en-IN"/>
        </w:rPr>
      </w:pPr>
      <w:r w:rsidRPr="006452DC">
        <w:rPr>
          <w:lang w:val="en-IN"/>
        </w:rPr>
        <w:t xml:space="preserve"> </w:t>
      </w:r>
      <w:r w:rsidRPr="006452DC">
        <w:rPr>
          <w:b/>
          <w:bCs/>
          <w:lang w:val="en-IN"/>
        </w:rPr>
        <w:t>To develop a modular and extensible architecture for the Desktop Voice Assistant.</w:t>
      </w:r>
      <w:r w:rsidRPr="006452DC">
        <w:rPr>
          <w:lang w:val="en-IN"/>
        </w:rPr>
        <w:t xml:space="preserve"> This objective focuses on the technical design of the system. Success will be measured by the degree to which the system's components (speech recognition, NLP, task execution, etc.) are independent and can be easily modified, updated, or expanded with new functionalities and integrations in the future. This ensures the long-term viability and adaptability of the project.</w:t>
      </w:r>
    </w:p>
    <w:p w14:paraId="594A11C9" w14:textId="77777777" w:rsidR="006452DC" w:rsidRDefault="005354B5" w:rsidP="00811D76">
      <w:pPr>
        <w:pStyle w:val="BodyText"/>
        <w:numPr>
          <w:ilvl w:val="0"/>
          <w:numId w:val="23"/>
        </w:numPr>
        <w:jc w:val="both"/>
        <w:rPr>
          <w:lang w:val="en-IN"/>
        </w:rPr>
      </w:pPr>
      <w:r w:rsidRPr="006452DC">
        <w:rPr>
          <w:lang w:val="en-IN"/>
        </w:rPr>
        <w:t xml:space="preserve">  </w:t>
      </w:r>
      <w:r w:rsidRPr="006452DC">
        <w:rPr>
          <w:b/>
          <w:bCs/>
          <w:lang w:val="en-IN"/>
        </w:rPr>
        <w:t>To achieve a high level of accuracy in speech recognition and natural language understanding.</w:t>
      </w:r>
      <w:r w:rsidRPr="006452DC">
        <w:rPr>
          <w:lang w:val="en-IN"/>
        </w:rPr>
        <w:t xml:space="preserve"> This objective is critical for the usability of the voice assistant. Success will be measured by the system's ability to correctly transcribe spoken words and accurately interpret the user's intent, minimizing errors and the need for repeated commands. Specific metrics for word error rate and intent recognition accuracy will be defined and tracked.</w:t>
      </w:r>
    </w:p>
    <w:p w14:paraId="18D06060" w14:textId="02A0437F" w:rsidR="005354B5" w:rsidRPr="006452DC" w:rsidRDefault="005354B5" w:rsidP="00811D76">
      <w:pPr>
        <w:pStyle w:val="BodyText"/>
        <w:numPr>
          <w:ilvl w:val="0"/>
          <w:numId w:val="23"/>
        </w:numPr>
        <w:jc w:val="both"/>
        <w:rPr>
          <w:lang w:val="en-IN"/>
        </w:rPr>
      </w:pPr>
      <w:r w:rsidRPr="006452DC">
        <w:rPr>
          <w:b/>
          <w:bCs/>
          <w:lang w:val="en-IN"/>
        </w:rPr>
        <w:t>To provide timely and relevant auditory feedback to the user.</w:t>
      </w:r>
      <w:r w:rsidRPr="006452DC">
        <w:rPr>
          <w:lang w:val="en-IN"/>
        </w:rPr>
        <w:t xml:space="preserve"> This objective focuses on ensuring a clear and informative interaction. Success will be evaluated by the effectiveness of the system's spoken responses in confirming actions, providing information, and guiding the user. The feedback should be concise, easily understandable, and contribute to a positive user experience.</w:t>
      </w:r>
    </w:p>
    <w:p w14:paraId="58DD256B" w14:textId="1A636B64" w:rsidR="00473B7B" w:rsidRDefault="00473B7B" w:rsidP="00843BE2">
      <w:pPr>
        <w:pStyle w:val="BodyText"/>
        <w:jc w:val="both"/>
        <w:rPr>
          <w:lang w:val="en-IN"/>
        </w:rPr>
      </w:pPr>
    </w:p>
    <w:p w14:paraId="365A0ADD" w14:textId="77777777" w:rsidR="00811D76" w:rsidRDefault="00811D76" w:rsidP="00843BE2">
      <w:pPr>
        <w:pStyle w:val="BodyText"/>
        <w:jc w:val="both"/>
        <w:rPr>
          <w:lang w:val="en-IN"/>
        </w:rPr>
      </w:pPr>
    </w:p>
    <w:p w14:paraId="6AB6C323" w14:textId="77777777" w:rsidR="00811D76" w:rsidRDefault="00811D76" w:rsidP="00843BE2">
      <w:pPr>
        <w:pStyle w:val="BodyText"/>
        <w:jc w:val="both"/>
        <w:rPr>
          <w:lang w:val="en-IN"/>
        </w:rPr>
      </w:pPr>
    </w:p>
    <w:p w14:paraId="59D9B149" w14:textId="77777777" w:rsidR="00811D76" w:rsidRDefault="00811D76" w:rsidP="00843BE2">
      <w:pPr>
        <w:pStyle w:val="BodyText"/>
        <w:jc w:val="both"/>
        <w:rPr>
          <w:lang w:val="en-IN"/>
        </w:rPr>
      </w:pPr>
    </w:p>
    <w:p w14:paraId="4D59C439" w14:textId="77777777" w:rsidR="00811D76" w:rsidRDefault="00811D76" w:rsidP="00843BE2">
      <w:pPr>
        <w:pStyle w:val="BodyText"/>
        <w:jc w:val="both"/>
        <w:rPr>
          <w:lang w:val="en-IN"/>
        </w:rPr>
      </w:pPr>
    </w:p>
    <w:p w14:paraId="59E89BCF" w14:textId="77777777" w:rsidR="00811D76" w:rsidRDefault="00811D76" w:rsidP="00843BE2">
      <w:pPr>
        <w:pStyle w:val="BodyText"/>
        <w:jc w:val="both"/>
        <w:rPr>
          <w:lang w:val="en-IN"/>
        </w:rPr>
      </w:pPr>
    </w:p>
    <w:p w14:paraId="760631D5" w14:textId="77777777" w:rsidR="00811D76" w:rsidRDefault="00811D76" w:rsidP="00843BE2">
      <w:pPr>
        <w:pStyle w:val="BodyText"/>
        <w:jc w:val="both"/>
        <w:rPr>
          <w:lang w:val="en-IN"/>
        </w:rPr>
      </w:pPr>
    </w:p>
    <w:p w14:paraId="7245F387" w14:textId="77777777" w:rsidR="00811D76" w:rsidRDefault="00811D76" w:rsidP="00843BE2">
      <w:pPr>
        <w:pStyle w:val="BodyText"/>
        <w:jc w:val="both"/>
        <w:rPr>
          <w:lang w:val="en-IN"/>
        </w:rPr>
      </w:pPr>
    </w:p>
    <w:p w14:paraId="0CCDB8C7" w14:textId="77777777" w:rsidR="00811D76" w:rsidRPr="006452DC" w:rsidRDefault="00811D76" w:rsidP="00843BE2">
      <w:pPr>
        <w:pStyle w:val="BodyText"/>
        <w:jc w:val="both"/>
        <w:rPr>
          <w:lang w:val="en-IN"/>
        </w:rPr>
      </w:pPr>
    </w:p>
    <w:p w14:paraId="0644A3DA" w14:textId="77777777" w:rsidR="005354B5" w:rsidRPr="006452DC" w:rsidRDefault="005354B5" w:rsidP="00843BE2">
      <w:pPr>
        <w:pStyle w:val="BodyText"/>
        <w:jc w:val="both"/>
        <w:rPr>
          <w:lang w:val="en-IN"/>
        </w:rPr>
      </w:pPr>
    </w:p>
    <w:p w14:paraId="37F0C687" w14:textId="77777777" w:rsidR="00C30A1E" w:rsidRPr="006452DC" w:rsidRDefault="00C30A1E" w:rsidP="00C30A1E">
      <w:pPr>
        <w:pStyle w:val="BodyText"/>
        <w:jc w:val="both"/>
      </w:pPr>
      <w:r w:rsidRPr="006452DC">
        <w:t>1.3 SOFTWARE AND HARDWAR</w:t>
      </w:r>
      <w:r w:rsidR="00C77061" w:rsidRPr="006452DC">
        <w:t xml:space="preserve">E </w:t>
      </w:r>
      <w:r w:rsidRPr="006452DC">
        <w:t>SPECIFICATIONS</w:t>
      </w:r>
    </w:p>
    <w:p w14:paraId="2AFD026F" w14:textId="77777777" w:rsidR="00C30A1E" w:rsidRPr="006452DC" w:rsidRDefault="00C30A1E" w:rsidP="00C30A1E">
      <w:pPr>
        <w:pStyle w:val="BodyText"/>
        <w:jc w:val="both"/>
      </w:pPr>
    </w:p>
    <w:p w14:paraId="7A9450D8" w14:textId="77777777" w:rsidR="00843BE2" w:rsidRPr="006452DC" w:rsidRDefault="00843BE2" w:rsidP="00843BE2">
      <w:pPr>
        <w:pStyle w:val="TableParagraph"/>
        <w:spacing w:line="275" w:lineRule="exact"/>
        <w:ind w:left="106"/>
        <w:jc w:val="both"/>
        <w:rPr>
          <w:sz w:val="24"/>
          <w:szCs w:val="24"/>
          <w:lang w:val="en-IN"/>
        </w:rPr>
      </w:pPr>
      <w:r w:rsidRPr="006452DC">
        <w:rPr>
          <w:sz w:val="24"/>
          <w:szCs w:val="24"/>
          <w:lang w:val="en-IN"/>
        </w:rPr>
        <w:t>Software and Hardware Requirements (Python-based)</w:t>
      </w:r>
    </w:p>
    <w:p w14:paraId="26EE7352" w14:textId="77777777" w:rsidR="00843BE2" w:rsidRPr="006452DC" w:rsidRDefault="00843BE2" w:rsidP="00843BE2">
      <w:pPr>
        <w:pStyle w:val="TableParagraph"/>
        <w:spacing w:line="275" w:lineRule="exact"/>
        <w:ind w:left="106"/>
        <w:jc w:val="both"/>
        <w:rPr>
          <w:sz w:val="24"/>
          <w:szCs w:val="24"/>
          <w:lang w:val="en-IN"/>
        </w:rPr>
      </w:pPr>
      <w:r w:rsidRPr="006452DC">
        <w:rPr>
          <w:sz w:val="24"/>
          <w:szCs w:val="24"/>
          <w:lang w:val="en-IN"/>
        </w:rPr>
        <w:t>Since you've specified Python for your desktop voice assistant, here's a breakdown of the software and hardware requirements, keeping that in mind:</w:t>
      </w:r>
    </w:p>
    <w:p w14:paraId="7DEFE431" w14:textId="77777777" w:rsidR="00843BE2" w:rsidRPr="006452DC" w:rsidRDefault="00843BE2" w:rsidP="00843BE2">
      <w:pPr>
        <w:pStyle w:val="TableParagraph"/>
        <w:spacing w:line="275" w:lineRule="exact"/>
        <w:ind w:left="106"/>
        <w:jc w:val="both"/>
        <w:rPr>
          <w:sz w:val="24"/>
          <w:szCs w:val="24"/>
          <w:lang w:val="en-IN"/>
        </w:rPr>
      </w:pPr>
    </w:p>
    <w:p w14:paraId="1324BEF0" w14:textId="77777777" w:rsidR="005354B5" w:rsidRPr="006452DC" w:rsidRDefault="005354B5" w:rsidP="005354B5">
      <w:pPr>
        <w:pStyle w:val="TableParagraph"/>
        <w:spacing w:line="275" w:lineRule="exact"/>
        <w:ind w:left="106"/>
        <w:jc w:val="both"/>
        <w:rPr>
          <w:sz w:val="24"/>
          <w:szCs w:val="24"/>
          <w:lang w:val="en-IN"/>
        </w:rPr>
      </w:pPr>
      <w:r w:rsidRPr="006452DC">
        <w:rPr>
          <w:sz w:val="24"/>
          <w:szCs w:val="24"/>
          <w:lang w:val="en-IN"/>
        </w:rPr>
        <w:t>Hardware Requirements:</w:t>
      </w:r>
    </w:p>
    <w:p w14:paraId="28B82364" w14:textId="77777777" w:rsidR="005354B5" w:rsidRPr="006452DC" w:rsidRDefault="005354B5" w:rsidP="005354B5">
      <w:pPr>
        <w:pStyle w:val="TableParagraph"/>
        <w:spacing w:line="275" w:lineRule="exact"/>
        <w:ind w:left="106"/>
        <w:jc w:val="both"/>
        <w:rPr>
          <w:sz w:val="24"/>
          <w:szCs w:val="24"/>
          <w:lang w:val="en-IN"/>
        </w:rPr>
      </w:pPr>
    </w:p>
    <w:p w14:paraId="03BDB3E4" w14:textId="77777777" w:rsidR="005354B5" w:rsidRPr="006452DC" w:rsidRDefault="005354B5" w:rsidP="005354B5">
      <w:pPr>
        <w:pStyle w:val="TableParagraph"/>
        <w:spacing w:line="275" w:lineRule="exact"/>
        <w:ind w:left="106"/>
        <w:jc w:val="both"/>
        <w:rPr>
          <w:sz w:val="24"/>
          <w:szCs w:val="24"/>
          <w:lang w:val="en-IN"/>
        </w:rPr>
      </w:pPr>
      <w:r w:rsidRPr="006452DC">
        <w:rPr>
          <w:sz w:val="24"/>
          <w:szCs w:val="24"/>
          <w:lang w:val="en-IN"/>
        </w:rPr>
        <w:t>These requirements aim to balance performance with accessibility for a typical desktop user.</w:t>
      </w:r>
    </w:p>
    <w:p w14:paraId="1FAAD5DF" w14:textId="77777777" w:rsidR="005354B5" w:rsidRPr="006452DC" w:rsidRDefault="005354B5" w:rsidP="00811D76">
      <w:pPr>
        <w:pStyle w:val="TableParagraph"/>
        <w:numPr>
          <w:ilvl w:val="0"/>
          <w:numId w:val="3"/>
        </w:numPr>
        <w:spacing w:line="275" w:lineRule="exact"/>
        <w:jc w:val="both"/>
        <w:rPr>
          <w:sz w:val="24"/>
          <w:szCs w:val="24"/>
          <w:lang w:val="en-IN"/>
        </w:rPr>
      </w:pPr>
      <w:r w:rsidRPr="006452DC">
        <w:rPr>
          <w:sz w:val="24"/>
          <w:szCs w:val="24"/>
          <w:lang w:val="en-IN"/>
        </w:rPr>
        <w:t>Processor:</w:t>
      </w:r>
    </w:p>
    <w:p w14:paraId="77DB8DA5" w14:textId="77777777" w:rsidR="005354B5" w:rsidRPr="006452DC" w:rsidRDefault="005354B5" w:rsidP="00811D76">
      <w:pPr>
        <w:pStyle w:val="TableParagraph"/>
        <w:numPr>
          <w:ilvl w:val="1"/>
          <w:numId w:val="3"/>
        </w:numPr>
        <w:spacing w:line="275" w:lineRule="exact"/>
        <w:jc w:val="both"/>
        <w:rPr>
          <w:sz w:val="24"/>
          <w:szCs w:val="24"/>
          <w:lang w:val="en-IN"/>
        </w:rPr>
      </w:pPr>
      <w:r w:rsidRPr="006452DC">
        <w:rPr>
          <w:sz w:val="24"/>
          <w:szCs w:val="24"/>
          <w:lang w:val="en-IN"/>
        </w:rPr>
        <w:t>Minimum: Intel Core i3 (4th generation or newer) or equivalent AMD processor. This ensures sufficient processing power for running the voice recognition and natural language processing models without significant lag.</w:t>
      </w:r>
    </w:p>
    <w:p w14:paraId="3CD5F7A4" w14:textId="77777777" w:rsidR="005354B5" w:rsidRPr="006452DC" w:rsidRDefault="005354B5" w:rsidP="00811D76">
      <w:pPr>
        <w:pStyle w:val="TableParagraph"/>
        <w:numPr>
          <w:ilvl w:val="1"/>
          <w:numId w:val="3"/>
        </w:numPr>
        <w:spacing w:line="275" w:lineRule="exact"/>
        <w:jc w:val="both"/>
        <w:rPr>
          <w:sz w:val="24"/>
          <w:szCs w:val="24"/>
          <w:lang w:val="en-IN"/>
        </w:rPr>
      </w:pPr>
      <w:r w:rsidRPr="006452DC">
        <w:rPr>
          <w:sz w:val="24"/>
          <w:szCs w:val="24"/>
          <w:lang w:val="en-IN"/>
        </w:rPr>
        <w:t>Recommended: Intel Core i5 (8th generation or newer) or equivalent AMD Ryzen processor. This will provide a smoother and more responsive experience, especially during complex tasks or when multiple applications are running concurrently.</w:t>
      </w:r>
    </w:p>
    <w:p w14:paraId="778A1C6D" w14:textId="77777777" w:rsidR="005354B5" w:rsidRPr="006452DC" w:rsidRDefault="005354B5" w:rsidP="00811D76">
      <w:pPr>
        <w:pStyle w:val="TableParagraph"/>
        <w:numPr>
          <w:ilvl w:val="0"/>
          <w:numId w:val="3"/>
        </w:numPr>
        <w:spacing w:line="275" w:lineRule="exact"/>
        <w:jc w:val="both"/>
        <w:rPr>
          <w:sz w:val="24"/>
          <w:szCs w:val="24"/>
          <w:lang w:val="en-IN"/>
        </w:rPr>
      </w:pPr>
      <w:r w:rsidRPr="006452DC">
        <w:rPr>
          <w:sz w:val="24"/>
          <w:szCs w:val="24"/>
          <w:lang w:val="en-IN"/>
        </w:rPr>
        <w:t>RAM (Random Access Memory):</w:t>
      </w:r>
    </w:p>
    <w:p w14:paraId="0871773D" w14:textId="77777777" w:rsidR="005354B5" w:rsidRPr="006452DC" w:rsidRDefault="005354B5" w:rsidP="00811D76">
      <w:pPr>
        <w:pStyle w:val="TableParagraph"/>
        <w:numPr>
          <w:ilvl w:val="1"/>
          <w:numId w:val="3"/>
        </w:numPr>
        <w:spacing w:line="275" w:lineRule="exact"/>
        <w:jc w:val="both"/>
        <w:rPr>
          <w:sz w:val="24"/>
          <w:szCs w:val="24"/>
          <w:lang w:val="en-IN"/>
        </w:rPr>
      </w:pPr>
      <w:r w:rsidRPr="006452DC">
        <w:rPr>
          <w:sz w:val="24"/>
          <w:szCs w:val="24"/>
          <w:lang w:val="en-IN"/>
        </w:rPr>
        <w:t>Minimum: 4 GB RAM. This is the absolute minimum to run basic operating systems and the voice assistant, but performance might be limited.</w:t>
      </w:r>
    </w:p>
    <w:p w14:paraId="03F81989" w14:textId="77777777" w:rsidR="005354B5" w:rsidRPr="006452DC" w:rsidRDefault="005354B5" w:rsidP="00811D76">
      <w:pPr>
        <w:pStyle w:val="TableParagraph"/>
        <w:numPr>
          <w:ilvl w:val="1"/>
          <w:numId w:val="3"/>
        </w:numPr>
        <w:spacing w:line="275" w:lineRule="exact"/>
        <w:jc w:val="both"/>
        <w:rPr>
          <w:sz w:val="24"/>
          <w:szCs w:val="24"/>
          <w:lang w:val="en-IN"/>
        </w:rPr>
      </w:pPr>
      <w:r w:rsidRPr="006452DC">
        <w:rPr>
          <w:sz w:val="24"/>
          <w:szCs w:val="24"/>
          <w:lang w:val="en-IN"/>
        </w:rPr>
        <w:t>Recommended: 8 GB RAM or higher. This is crucial for smooth multitasking and efficient processing of audio and language data. More RAM will significantly improve responsiveness.</w:t>
      </w:r>
    </w:p>
    <w:p w14:paraId="5FF83CFD" w14:textId="77777777" w:rsidR="005354B5" w:rsidRPr="006452DC" w:rsidRDefault="005354B5" w:rsidP="00811D76">
      <w:pPr>
        <w:pStyle w:val="TableParagraph"/>
        <w:numPr>
          <w:ilvl w:val="0"/>
          <w:numId w:val="3"/>
        </w:numPr>
        <w:spacing w:line="275" w:lineRule="exact"/>
        <w:jc w:val="both"/>
        <w:rPr>
          <w:sz w:val="24"/>
          <w:szCs w:val="24"/>
          <w:lang w:val="en-IN"/>
        </w:rPr>
      </w:pPr>
      <w:r w:rsidRPr="006452DC">
        <w:rPr>
          <w:sz w:val="24"/>
          <w:szCs w:val="24"/>
          <w:lang w:val="en-IN"/>
        </w:rPr>
        <w:t>Storage:</w:t>
      </w:r>
    </w:p>
    <w:p w14:paraId="514893CB" w14:textId="77777777" w:rsidR="005354B5" w:rsidRPr="006452DC" w:rsidRDefault="005354B5" w:rsidP="00811D76">
      <w:pPr>
        <w:pStyle w:val="TableParagraph"/>
        <w:numPr>
          <w:ilvl w:val="1"/>
          <w:numId w:val="3"/>
        </w:numPr>
        <w:spacing w:line="275" w:lineRule="exact"/>
        <w:jc w:val="both"/>
        <w:rPr>
          <w:sz w:val="24"/>
          <w:szCs w:val="24"/>
          <w:lang w:val="en-IN"/>
        </w:rPr>
      </w:pPr>
      <w:r w:rsidRPr="006452DC">
        <w:rPr>
          <w:sz w:val="24"/>
          <w:szCs w:val="24"/>
          <w:lang w:val="en-IN"/>
        </w:rPr>
        <w:t>Minimum: 100 MB of free disk space for the application and necessary data. The actual storage usage will depend on the size of language models and any user-specific data.</w:t>
      </w:r>
    </w:p>
    <w:p w14:paraId="685AC370" w14:textId="77777777" w:rsidR="005354B5" w:rsidRPr="006452DC" w:rsidRDefault="005354B5" w:rsidP="00811D76">
      <w:pPr>
        <w:pStyle w:val="TableParagraph"/>
        <w:numPr>
          <w:ilvl w:val="1"/>
          <w:numId w:val="3"/>
        </w:numPr>
        <w:spacing w:line="275" w:lineRule="exact"/>
        <w:jc w:val="both"/>
        <w:rPr>
          <w:sz w:val="24"/>
          <w:szCs w:val="24"/>
          <w:lang w:val="en-IN"/>
        </w:rPr>
      </w:pPr>
      <w:r w:rsidRPr="006452DC">
        <w:rPr>
          <w:sz w:val="24"/>
          <w:szCs w:val="24"/>
          <w:lang w:val="en-IN"/>
        </w:rPr>
        <w:t>Recommended: 500 MB or more of free disk space, especially if future updates or additional language packs are anticipated. An SSD (Solid State Drive) is highly recommended over a traditional HDD for faster application loading and overall system responsiveness, which will enhance the voice assistant's perceived speed.</w:t>
      </w:r>
    </w:p>
    <w:p w14:paraId="7D0880B7" w14:textId="77777777" w:rsidR="005354B5" w:rsidRPr="006452DC" w:rsidRDefault="005354B5" w:rsidP="00811D76">
      <w:pPr>
        <w:pStyle w:val="TableParagraph"/>
        <w:numPr>
          <w:ilvl w:val="0"/>
          <w:numId w:val="3"/>
        </w:numPr>
        <w:spacing w:line="275" w:lineRule="exact"/>
        <w:jc w:val="both"/>
        <w:rPr>
          <w:sz w:val="24"/>
          <w:szCs w:val="24"/>
          <w:lang w:val="en-IN"/>
        </w:rPr>
      </w:pPr>
      <w:r w:rsidRPr="006452DC">
        <w:rPr>
          <w:sz w:val="24"/>
          <w:szCs w:val="24"/>
          <w:lang w:val="en-IN"/>
        </w:rPr>
        <w:t>Audio Input:</w:t>
      </w:r>
    </w:p>
    <w:p w14:paraId="4A3EF54D" w14:textId="77777777" w:rsidR="005354B5" w:rsidRPr="006452DC" w:rsidRDefault="005354B5" w:rsidP="00811D76">
      <w:pPr>
        <w:pStyle w:val="TableParagraph"/>
        <w:numPr>
          <w:ilvl w:val="1"/>
          <w:numId w:val="3"/>
        </w:numPr>
        <w:spacing w:line="275" w:lineRule="exact"/>
        <w:jc w:val="both"/>
        <w:rPr>
          <w:sz w:val="24"/>
          <w:szCs w:val="24"/>
          <w:lang w:val="en-IN"/>
        </w:rPr>
      </w:pPr>
      <w:r w:rsidRPr="006452DC">
        <w:rPr>
          <w:sz w:val="24"/>
          <w:szCs w:val="24"/>
          <w:lang w:val="en-IN"/>
        </w:rPr>
        <w:t>Essential: A microphone. This can be an integrated microphone in a laptop, a dedicated USB microphone, or a microphone connected via a 3.5mm audio jack. The quality of the microphone will directly impact the accuracy of speech recognition. Noise-canceling microphones are preferred for environments with background noise.</w:t>
      </w:r>
    </w:p>
    <w:p w14:paraId="6C555885" w14:textId="77777777" w:rsidR="005354B5" w:rsidRPr="006452DC" w:rsidRDefault="005354B5" w:rsidP="00811D76">
      <w:pPr>
        <w:pStyle w:val="TableParagraph"/>
        <w:numPr>
          <w:ilvl w:val="1"/>
          <w:numId w:val="3"/>
        </w:numPr>
        <w:spacing w:line="275" w:lineRule="exact"/>
        <w:jc w:val="both"/>
        <w:rPr>
          <w:sz w:val="24"/>
          <w:szCs w:val="24"/>
          <w:lang w:val="en-IN"/>
        </w:rPr>
      </w:pPr>
      <w:r w:rsidRPr="006452DC">
        <w:rPr>
          <w:sz w:val="24"/>
          <w:szCs w:val="24"/>
          <w:lang w:val="en-IN"/>
        </w:rPr>
        <w:t>Considerations: Users might benefit from clear instructions on microphone setup and optimal placement for best performance.</w:t>
      </w:r>
    </w:p>
    <w:p w14:paraId="2131E672" w14:textId="77777777" w:rsidR="005354B5" w:rsidRPr="006452DC" w:rsidRDefault="005354B5" w:rsidP="00811D76">
      <w:pPr>
        <w:pStyle w:val="TableParagraph"/>
        <w:numPr>
          <w:ilvl w:val="0"/>
          <w:numId w:val="3"/>
        </w:numPr>
        <w:spacing w:line="275" w:lineRule="exact"/>
        <w:jc w:val="both"/>
        <w:rPr>
          <w:sz w:val="24"/>
          <w:szCs w:val="24"/>
          <w:lang w:val="en-IN"/>
        </w:rPr>
      </w:pPr>
      <w:r w:rsidRPr="006452DC">
        <w:rPr>
          <w:sz w:val="24"/>
          <w:szCs w:val="24"/>
          <w:lang w:val="en-IN"/>
        </w:rPr>
        <w:t>Audio Output:</w:t>
      </w:r>
    </w:p>
    <w:p w14:paraId="12626E45" w14:textId="77777777" w:rsidR="005354B5" w:rsidRPr="006452DC" w:rsidRDefault="005354B5" w:rsidP="00811D76">
      <w:pPr>
        <w:pStyle w:val="TableParagraph"/>
        <w:numPr>
          <w:ilvl w:val="1"/>
          <w:numId w:val="3"/>
        </w:numPr>
        <w:spacing w:line="275" w:lineRule="exact"/>
        <w:jc w:val="both"/>
        <w:rPr>
          <w:sz w:val="24"/>
          <w:szCs w:val="24"/>
          <w:lang w:val="en-IN"/>
        </w:rPr>
      </w:pPr>
      <w:r w:rsidRPr="006452DC">
        <w:rPr>
          <w:sz w:val="24"/>
          <w:szCs w:val="24"/>
          <w:lang w:val="en-IN"/>
        </w:rPr>
        <w:t>Essential: Speakers or headphones. The voice assistant needs to provide auditory feedback to the user. Standard desktop speakers or any compatible headphones will suffice.</w:t>
      </w:r>
    </w:p>
    <w:p w14:paraId="2EF39595" w14:textId="77777777" w:rsidR="00B972C1" w:rsidRDefault="00B972C1" w:rsidP="005354B5">
      <w:pPr>
        <w:pStyle w:val="TableParagraph"/>
        <w:spacing w:line="275" w:lineRule="exact"/>
        <w:ind w:left="106"/>
        <w:jc w:val="both"/>
        <w:rPr>
          <w:sz w:val="24"/>
          <w:szCs w:val="24"/>
          <w:lang w:val="en-IN"/>
        </w:rPr>
      </w:pPr>
    </w:p>
    <w:p w14:paraId="0D724B90" w14:textId="77777777" w:rsidR="00B972C1" w:rsidRDefault="00B972C1" w:rsidP="005354B5">
      <w:pPr>
        <w:pStyle w:val="TableParagraph"/>
        <w:spacing w:line="275" w:lineRule="exact"/>
        <w:ind w:left="106"/>
        <w:jc w:val="both"/>
        <w:rPr>
          <w:sz w:val="24"/>
          <w:szCs w:val="24"/>
          <w:lang w:val="en-IN"/>
        </w:rPr>
      </w:pPr>
    </w:p>
    <w:p w14:paraId="714D902D" w14:textId="77777777" w:rsidR="00B972C1" w:rsidRDefault="00B972C1" w:rsidP="005354B5">
      <w:pPr>
        <w:pStyle w:val="TableParagraph"/>
        <w:spacing w:line="275" w:lineRule="exact"/>
        <w:ind w:left="106"/>
        <w:jc w:val="both"/>
        <w:rPr>
          <w:sz w:val="24"/>
          <w:szCs w:val="24"/>
          <w:lang w:val="en-IN"/>
        </w:rPr>
      </w:pPr>
    </w:p>
    <w:p w14:paraId="0445BC30" w14:textId="77777777" w:rsidR="00B972C1" w:rsidRDefault="00B972C1" w:rsidP="005354B5">
      <w:pPr>
        <w:pStyle w:val="TableParagraph"/>
        <w:spacing w:line="275" w:lineRule="exact"/>
        <w:ind w:left="106"/>
        <w:jc w:val="both"/>
        <w:rPr>
          <w:sz w:val="24"/>
          <w:szCs w:val="24"/>
          <w:lang w:val="en-IN"/>
        </w:rPr>
      </w:pPr>
    </w:p>
    <w:p w14:paraId="7E2205F2" w14:textId="77777777" w:rsidR="00B972C1" w:rsidRDefault="00B972C1" w:rsidP="005354B5">
      <w:pPr>
        <w:pStyle w:val="TableParagraph"/>
        <w:spacing w:line="275" w:lineRule="exact"/>
        <w:ind w:left="106"/>
        <w:jc w:val="both"/>
        <w:rPr>
          <w:sz w:val="24"/>
          <w:szCs w:val="24"/>
          <w:lang w:val="en-IN"/>
        </w:rPr>
      </w:pPr>
    </w:p>
    <w:p w14:paraId="2D6D690A" w14:textId="77777777" w:rsidR="00B972C1" w:rsidRDefault="00B972C1" w:rsidP="005354B5">
      <w:pPr>
        <w:pStyle w:val="TableParagraph"/>
        <w:spacing w:line="275" w:lineRule="exact"/>
        <w:ind w:left="106"/>
        <w:jc w:val="both"/>
        <w:rPr>
          <w:sz w:val="24"/>
          <w:szCs w:val="24"/>
          <w:lang w:val="en-IN"/>
        </w:rPr>
      </w:pPr>
    </w:p>
    <w:p w14:paraId="54B36AC6" w14:textId="77777777" w:rsidR="00B972C1" w:rsidRDefault="00B972C1" w:rsidP="005354B5">
      <w:pPr>
        <w:pStyle w:val="TableParagraph"/>
        <w:spacing w:line="275" w:lineRule="exact"/>
        <w:ind w:left="106"/>
        <w:jc w:val="both"/>
        <w:rPr>
          <w:sz w:val="24"/>
          <w:szCs w:val="24"/>
          <w:lang w:val="en-IN"/>
        </w:rPr>
      </w:pPr>
    </w:p>
    <w:p w14:paraId="54612EE9" w14:textId="77777777" w:rsidR="00B972C1" w:rsidRDefault="00B972C1" w:rsidP="005354B5">
      <w:pPr>
        <w:pStyle w:val="TableParagraph"/>
        <w:spacing w:line="275" w:lineRule="exact"/>
        <w:ind w:left="106"/>
        <w:jc w:val="both"/>
        <w:rPr>
          <w:sz w:val="24"/>
          <w:szCs w:val="24"/>
          <w:lang w:val="en-IN"/>
        </w:rPr>
      </w:pPr>
    </w:p>
    <w:p w14:paraId="66CBAD94" w14:textId="77777777" w:rsidR="00B972C1" w:rsidRDefault="00B972C1" w:rsidP="005354B5">
      <w:pPr>
        <w:pStyle w:val="TableParagraph"/>
        <w:spacing w:line="275" w:lineRule="exact"/>
        <w:ind w:left="106"/>
        <w:jc w:val="both"/>
        <w:rPr>
          <w:sz w:val="24"/>
          <w:szCs w:val="24"/>
          <w:lang w:val="en-IN"/>
        </w:rPr>
      </w:pPr>
    </w:p>
    <w:p w14:paraId="652D1226" w14:textId="2F518E45" w:rsidR="005354B5" w:rsidRPr="006452DC" w:rsidRDefault="005354B5" w:rsidP="005354B5">
      <w:pPr>
        <w:pStyle w:val="TableParagraph"/>
        <w:spacing w:line="275" w:lineRule="exact"/>
        <w:ind w:left="106"/>
        <w:jc w:val="both"/>
        <w:rPr>
          <w:sz w:val="24"/>
          <w:szCs w:val="24"/>
          <w:lang w:val="en-IN"/>
        </w:rPr>
      </w:pPr>
      <w:r w:rsidRPr="006452DC">
        <w:rPr>
          <w:sz w:val="24"/>
          <w:szCs w:val="24"/>
          <w:lang w:val="en-IN"/>
        </w:rPr>
        <w:t>Software Requirements:</w:t>
      </w:r>
    </w:p>
    <w:p w14:paraId="0D1E27C8" w14:textId="77777777" w:rsidR="005354B5" w:rsidRPr="006452DC" w:rsidRDefault="005354B5" w:rsidP="005354B5">
      <w:pPr>
        <w:pStyle w:val="TableParagraph"/>
        <w:spacing w:line="275" w:lineRule="exact"/>
        <w:ind w:left="106"/>
        <w:jc w:val="both"/>
        <w:rPr>
          <w:sz w:val="24"/>
          <w:szCs w:val="24"/>
          <w:lang w:val="en-IN"/>
        </w:rPr>
      </w:pPr>
      <w:r w:rsidRPr="006452DC">
        <w:rPr>
          <w:sz w:val="24"/>
          <w:szCs w:val="24"/>
          <w:lang w:val="en-IN"/>
        </w:rPr>
        <w:t>These requirements cover the operating system and necessary software components for the voice assistant to function.</w:t>
      </w:r>
    </w:p>
    <w:p w14:paraId="58E8CD51" w14:textId="77777777" w:rsidR="005354B5" w:rsidRPr="006452DC" w:rsidRDefault="005354B5" w:rsidP="00811D76">
      <w:pPr>
        <w:pStyle w:val="TableParagraph"/>
        <w:numPr>
          <w:ilvl w:val="0"/>
          <w:numId w:val="4"/>
        </w:numPr>
        <w:spacing w:line="275" w:lineRule="exact"/>
        <w:jc w:val="both"/>
        <w:rPr>
          <w:sz w:val="24"/>
          <w:szCs w:val="24"/>
          <w:lang w:val="en-IN"/>
        </w:rPr>
      </w:pPr>
      <w:r w:rsidRPr="006452DC">
        <w:rPr>
          <w:sz w:val="24"/>
          <w:szCs w:val="24"/>
          <w:lang w:val="en-IN"/>
        </w:rPr>
        <w:t>Operating System:</w:t>
      </w:r>
    </w:p>
    <w:p w14:paraId="761975F6" w14:textId="6A85E74A" w:rsidR="005354B5" w:rsidRPr="006452DC" w:rsidRDefault="005354B5" w:rsidP="00811D76">
      <w:pPr>
        <w:pStyle w:val="TableParagraph"/>
        <w:numPr>
          <w:ilvl w:val="1"/>
          <w:numId w:val="4"/>
        </w:numPr>
        <w:spacing w:line="275" w:lineRule="exact"/>
        <w:jc w:val="both"/>
        <w:rPr>
          <w:sz w:val="24"/>
          <w:szCs w:val="24"/>
          <w:lang w:val="en-IN"/>
        </w:rPr>
      </w:pPr>
      <w:r w:rsidRPr="006452DC">
        <w:rPr>
          <w:sz w:val="24"/>
          <w:szCs w:val="24"/>
          <w:lang w:val="en-IN"/>
        </w:rPr>
        <w:t>Minimum: Windows 10 (64-bit), macOS 10.15 (Catalina) or later, or a stable and recent distribution of Linux (e.g., Ubuntu 20.04 LTS or later). Compatibility across multiple platforms ensures broader accessibility.</w:t>
      </w:r>
    </w:p>
    <w:p w14:paraId="49CF60E4" w14:textId="77777777" w:rsidR="005354B5" w:rsidRPr="006452DC" w:rsidRDefault="005354B5" w:rsidP="00811D76">
      <w:pPr>
        <w:pStyle w:val="TableParagraph"/>
        <w:numPr>
          <w:ilvl w:val="1"/>
          <w:numId w:val="4"/>
        </w:numPr>
        <w:spacing w:line="275" w:lineRule="exact"/>
        <w:jc w:val="both"/>
        <w:rPr>
          <w:sz w:val="24"/>
          <w:szCs w:val="24"/>
          <w:lang w:val="en-IN"/>
        </w:rPr>
      </w:pPr>
      <w:r w:rsidRPr="006452DC">
        <w:rPr>
          <w:sz w:val="24"/>
          <w:szCs w:val="24"/>
          <w:lang w:val="en-IN"/>
        </w:rPr>
        <w:t>Recommended: The latest stable versions of the aforementioned operating systems to benefit from the latest system features and security updates.</w:t>
      </w:r>
    </w:p>
    <w:p w14:paraId="33C4F4DA" w14:textId="77777777" w:rsidR="005354B5" w:rsidRPr="006452DC" w:rsidRDefault="005354B5" w:rsidP="00811D76">
      <w:pPr>
        <w:pStyle w:val="TableParagraph"/>
        <w:numPr>
          <w:ilvl w:val="0"/>
          <w:numId w:val="4"/>
        </w:numPr>
        <w:spacing w:line="275" w:lineRule="exact"/>
        <w:jc w:val="both"/>
        <w:rPr>
          <w:sz w:val="24"/>
          <w:szCs w:val="24"/>
          <w:lang w:val="en-IN"/>
        </w:rPr>
      </w:pPr>
      <w:r w:rsidRPr="006452DC">
        <w:rPr>
          <w:sz w:val="24"/>
          <w:szCs w:val="24"/>
          <w:lang w:val="en-IN"/>
        </w:rPr>
        <w:t>Programming Language and Frameworks:</w:t>
      </w:r>
    </w:p>
    <w:p w14:paraId="25F229DC" w14:textId="77777777" w:rsidR="005354B5" w:rsidRPr="006452DC" w:rsidRDefault="005354B5" w:rsidP="00811D76">
      <w:pPr>
        <w:pStyle w:val="TableParagraph"/>
        <w:numPr>
          <w:ilvl w:val="1"/>
          <w:numId w:val="4"/>
        </w:numPr>
        <w:spacing w:line="275" w:lineRule="exact"/>
        <w:jc w:val="both"/>
        <w:rPr>
          <w:sz w:val="24"/>
          <w:szCs w:val="24"/>
          <w:lang w:val="en-IN"/>
        </w:rPr>
      </w:pPr>
      <w:r w:rsidRPr="006452DC">
        <w:rPr>
          <w:sz w:val="24"/>
          <w:szCs w:val="24"/>
          <w:lang w:val="en-IN"/>
        </w:rPr>
        <w:t>Core Language: Python (version 3.8 or later) is a strong candidate due to its extensive libraries for speech processing, natural language processing, and general-purpose programming.</w:t>
      </w:r>
    </w:p>
    <w:p w14:paraId="563CAE85" w14:textId="77777777" w:rsidR="005354B5" w:rsidRPr="006452DC" w:rsidRDefault="005354B5" w:rsidP="00811D76">
      <w:pPr>
        <w:pStyle w:val="TableParagraph"/>
        <w:numPr>
          <w:ilvl w:val="1"/>
          <w:numId w:val="4"/>
        </w:numPr>
        <w:spacing w:line="275" w:lineRule="exact"/>
        <w:jc w:val="both"/>
        <w:rPr>
          <w:sz w:val="24"/>
          <w:szCs w:val="24"/>
          <w:lang w:val="en-IN"/>
        </w:rPr>
      </w:pPr>
      <w:r w:rsidRPr="006452DC">
        <w:rPr>
          <w:sz w:val="24"/>
          <w:szCs w:val="24"/>
          <w:lang w:val="en-IN"/>
        </w:rPr>
        <w:t>Speech Recognition Library: Libraries like SpeechRecognition (which supports multiple backends like CMU Sphinx, Google Cloud Speech, etc.) or dedicated libraries for specific STT engines (e.g., assemblyai, whisper). The choice will depend on accuracy needs, online/offline requirements, and potential costs.</w:t>
      </w:r>
    </w:p>
    <w:p w14:paraId="70FFF6BC" w14:textId="77777777" w:rsidR="005354B5" w:rsidRPr="006452DC" w:rsidRDefault="005354B5" w:rsidP="00811D76">
      <w:pPr>
        <w:pStyle w:val="TableParagraph"/>
        <w:numPr>
          <w:ilvl w:val="1"/>
          <w:numId w:val="4"/>
        </w:numPr>
        <w:spacing w:line="275" w:lineRule="exact"/>
        <w:jc w:val="both"/>
        <w:rPr>
          <w:sz w:val="24"/>
          <w:szCs w:val="24"/>
          <w:lang w:val="en-IN"/>
        </w:rPr>
      </w:pPr>
      <w:r w:rsidRPr="006452DC">
        <w:rPr>
          <w:sz w:val="24"/>
          <w:szCs w:val="24"/>
          <w:lang w:val="en-IN"/>
        </w:rPr>
        <w:t>Natural Language Processing (NLP) Library: Libraries such as NLTK, spaCy, or transformers (Hugging Face) for tasks like intent recognition, entity extraction, and language understanding. The complexity of the NLP tasks will influence the choice of library.</w:t>
      </w:r>
    </w:p>
    <w:p w14:paraId="26A98302" w14:textId="77777777" w:rsidR="005354B5" w:rsidRPr="006452DC" w:rsidRDefault="005354B5" w:rsidP="00811D76">
      <w:pPr>
        <w:pStyle w:val="TableParagraph"/>
        <w:numPr>
          <w:ilvl w:val="1"/>
          <w:numId w:val="4"/>
        </w:numPr>
        <w:spacing w:line="275" w:lineRule="exact"/>
        <w:jc w:val="both"/>
        <w:rPr>
          <w:sz w:val="24"/>
          <w:szCs w:val="24"/>
          <w:lang w:val="en-IN"/>
        </w:rPr>
      </w:pPr>
      <w:r w:rsidRPr="006452DC">
        <w:rPr>
          <w:sz w:val="24"/>
          <w:szCs w:val="24"/>
          <w:lang w:val="en-IN"/>
        </w:rPr>
        <w:t>Text-to-Speech (TTS) Library: Libraries like pyttsx3 (cross-platform), gTTS (Google Text-to-Speech API), or platform-specific TTS engines. Considerations include naturalness of voice, offline capabilities, and API costs if using cloud-based services.</w:t>
      </w:r>
    </w:p>
    <w:p w14:paraId="5013AF2E" w14:textId="77777777" w:rsidR="005354B5" w:rsidRPr="006452DC" w:rsidRDefault="005354B5" w:rsidP="00811D76">
      <w:pPr>
        <w:pStyle w:val="TableParagraph"/>
        <w:numPr>
          <w:ilvl w:val="1"/>
          <w:numId w:val="4"/>
        </w:numPr>
        <w:spacing w:line="275" w:lineRule="exact"/>
        <w:jc w:val="both"/>
        <w:rPr>
          <w:sz w:val="24"/>
          <w:szCs w:val="24"/>
          <w:lang w:val="en-IN"/>
        </w:rPr>
      </w:pPr>
      <w:r w:rsidRPr="006452DC">
        <w:rPr>
          <w:sz w:val="24"/>
          <w:szCs w:val="24"/>
          <w:lang w:val="en-IN"/>
        </w:rPr>
        <w:t>GUI Framework (Optional but Recommended for User Interface): If a visual interface for settings or feedback is desired, frameworks like Tkinter, PyQt, or Kivy can be used. A minimal or purely voice-driven interface is also a valid design choice.</w:t>
      </w:r>
    </w:p>
    <w:p w14:paraId="1E344E2E" w14:textId="77777777" w:rsidR="005354B5" w:rsidRPr="006452DC" w:rsidRDefault="005354B5" w:rsidP="00811D76">
      <w:pPr>
        <w:pStyle w:val="TableParagraph"/>
        <w:numPr>
          <w:ilvl w:val="1"/>
          <w:numId w:val="4"/>
        </w:numPr>
        <w:spacing w:line="275" w:lineRule="exact"/>
        <w:jc w:val="both"/>
        <w:rPr>
          <w:sz w:val="24"/>
          <w:szCs w:val="24"/>
          <w:lang w:val="en-IN"/>
        </w:rPr>
      </w:pPr>
      <w:r w:rsidRPr="006452DC">
        <w:rPr>
          <w:sz w:val="24"/>
          <w:szCs w:val="24"/>
          <w:lang w:val="en-IN"/>
        </w:rPr>
        <w:t>Other Dependencies: Depending on the chosen libraries and functionalities, other packages like requests for web interactions, datetime for scheduling, and specific platform libraries for system control might be required. These should be clearly documented during the development process.</w:t>
      </w:r>
    </w:p>
    <w:p w14:paraId="57A805B7" w14:textId="77777777" w:rsidR="005354B5" w:rsidRPr="006452DC" w:rsidRDefault="005354B5" w:rsidP="00811D76">
      <w:pPr>
        <w:pStyle w:val="TableParagraph"/>
        <w:numPr>
          <w:ilvl w:val="0"/>
          <w:numId w:val="4"/>
        </w:numPr>
        <w:spacing w:line="275" w:lineRule="exact"/>
        <w:jc w:val="both"/>
        <w:rPr>
          <w:sz w:val="24"/>
          <w:szCs w:val="24"/>
          <w:lang w:val="en-IN"/>
        </w:rPr>
      </w:pPr>
      <w:r w:rsidRPr="006452DC">
        <w:rPr>
          <w:sz w:val="24"/>
          <w:szCs w:val="24"/>
          <w:lang w:val="en-IN"/>
        </w:rPr>
        <w:t>Internet Connection (Potentially):</w:t>
      </w:r>
    </w:p>
    <w:p w14:paraId="63F01080" w14:textId="77777777" w:rsidR="005354B5" w:rsidRPr="006452DC" w:rsidRDefault="005354B5" w:rsidP="00811D76">
      <w:pPr>
        <w:pStyle w:val="TableParagraph"/>
        <w:numPr>
          <w:ilvl w:val="1"/>
          <w:numId w:val="4"/>
        </w:numPr>
        <w:spacing w:line="275" w:lineRule="exact"/>
        <w:jc w:val="both"/>
        <w:rPr>
          <w:sz w:val="24"/>
          <w:szCs w:val="24"/>
          <w:lang w:val="en-IN"/>
        </w:rPr>
      </w:pPr>
      <w:r w:rsidRPr="006452DC">
        <w:rPr>
          <w:sz w:val="24"/>
          <w:szCs w:val="24"/>
          <w:lang w:val="en-IN"/>
        </w:rPr>
        <w:t>Required for some functionalities: Certain features like web searches, real-time information retrieval (weather, news), or using cloud-based speech recognition or TTS services will require an active internet connection.</w:t>
      </w:r>
    </w:p>
    <w:p w14:paraId="0BB5E23C" w14:textId="77777777" w:rsidR="005354B5" w:rsidRPr="006452DC" w:rsidRDefault="005354B5" w:rsidP="00811D76">
      <w:pPr>
        <w:pStyle w:val="TableParagraph"/>
        <w:numPr>
          <w:ilvl w:val="1"/>
          <w:numId w:val="4"/>
        </w:numPr>
        <w:spacing w:line="275" w:lineRule="exact"/>
        <w:jc w:val="both"/>
        <w:rPr>
          <w:sz w:val="24"/>
          <w:szCs w:val="24"/>
          <w:lang w:val="en-IN"/>
        </w:rPr>
      </w:pPr>
      <w:r w:rsidRPr="006452DC">
        <w:rPr>
          <w:sz w:val="24"/>
          <w:szCs w:val="24"/>
          <w:lang w:val="en-IN"/>
        </w:rPr>
        <w:t>Offline capabilities: Consideration should be given to implementing offline speech recognition and some basic functionalities to ensure usability even without internet access, although accuracy might be lower.</w:t>
      </w:r>
    </w:p>
    <w:p w14:paraId="5BB4C234" w14:textId="77777777" w:rsidR="005354B5" w:rsidRPr="006452DC" w:rsidRDefault="005354B5" w:rsidP="00811D76">
      <w:pPr>
        <w:pStyle w:val="TableParagraph"/>
        <w:numPr>
          <w:ilvl w:val="0"/>
          <w:numId w:val="4"/>
        </w:numPr>
        <w:spacing w:line="275" w:lineRule="exact"/>
        <w:jc w:val="both"/>
        <w:rPr>
          <w:sz w:val="24"/>
          <w:szCs w:val="24"/>
          <w:lang w:val="en-IN"/>
        </w:rPr>
      </w:pPr>
      <w:r w:rsidRPr="006452DC">
        <w:rPr>
          <w:sz w:val="24"/>
          <w:szCs w:val="24"/>
          <w:lang w:val="en-IN"/>
        </w:rPr>
        <w:t>Driver Software:</w:t>
      </w:r>
    </w:p>
    <w:p w14:paraId="408B3DC0" w14:textId="77777777" w:rsidR="005354B5" w:rsidRPr="006452DC" w:rsidRDefault="005354B5" w:rsidP="00811D76">
      <w:pPr>
        <w:pStyle w:val="TableParagraph"/>
        <w:numPr>
          <w:ilvl w:val="1"/>
          <w:numId w:val="4"/>
        </w:numPr>
        <w:spacing w:line="275" w:lineRule="exact"/>
        <w:jc w:val="both"/>
        <w:rPr>
          <w:sz w:val="24"/>
          <w:szCs w:val="24"/>
          <w:lang w:val="en-IN"/>
        </w:rPr>
      </w:pPr>
      <w:r w:rsidRPr="006452DC">
        <w:rPr>
          <w:sz w:val="24"/>
          <w:szCs w:val="24"/>
          <w:lang w:val="en-IN"/>
        </w:rPr>
        <w:t>Standard audio drivers for the operating system to ensure proper functioning of the microphone and speakers. Users might need to ensure their audio drivers are up to date.</w:t>
      </w:r>
    </w:p>
    <w:p w14:paraId="181D3B55" w14:textId="77777777" w:rsidR="00843BE2" w:rsidRPr="006452DC" w:rsidRDefault="00843BE2" w:rsidP="00C30A1E">
      <w:pPr>
        <w:pStyle w:val="TableParagraph"/>
        <w:spacing w:line="275" w:lineRule="exact"/>
        <w:ind w:left="106"/>
        <w:jc w:val="both"/>
        <w:rPr>
          <w:sz w:val="24"/>
          <w:szCs w:val="24"/>
        </w:rPr>
      </w:pPr>
    </w:p>
    <w:p w14:paraId="45D5F110" w14:textId="77777777" w:rsidR="00843BE2" w:rsidRPr="006452DC" w:rsidRDefault="00843BE2" w:rsidP="00C30A1E">
      <w:pPr>
        <w:pStyle w:val="TableParagraph"/>
        <w:spacing w:line="275" w:lineRule="exact"/>
        <w:ind w:left="106"/>
        <w:jc w:val="both"/>
        <w:rPr>
          <w:sz w:val="24"/>
          <w:szCs w:val="24"/>
        </w:rPr>
      </w:pPr>
    </w:p>
    <w:p w14:paraId="49305D01" w14:textId="77777777" w:rsidR="00843BE2" w:rsidRPr="006452DC" w:rsidRDefault="00843BE2" w:rsidP="00C30A1E">
      <w:pPr>
        <w:pStyle w:val="TableParagraph"/>
        <w:spacing w:line="275" w:lineRule="exact"/>
        <w:ind w:left="106"/>
        <w:jc w:val="both"/>
        <w:rPr>
          <w:sz w:val="24"/>
          <w:szCs w:val="24"/>
        </w:rPr>
      </w:pPr>
    </w:p>
    <w:p w14:paraId="6C80B546" w14:textId="77777777" w:rsidR="00843BE2" w:rsidRPr="006452DC" w:rsidRDefault="00843BE2" w:rsidP="00C30A1E">
      <w:pPr>
        <w:pStyle w:val="TableParagraph"/>
        <w:spacing w:line="275" w:lineRule="exact"/>
        <w:ind w:left="106"/>
        <w:jc w:val="both"/>
        <w:rPr>
          <w:sz w:val="24"/>
          <w:szCs w:val="24"/>
        </w:rPr>
      </w:pPr>
    </w:p>
    <w:p w14:paraId="2FAB8CE1" w14:textId="77777777" w:rsidR="00843BE2" w:rsidRPr="006452DC" w:rsidRDefault="00843BE2" w:rsidP="00C30A1E">
      <w:pPr>
        <w:pStyle w:val="TableParagraph"/>
        <w:spacing w:line="275" w:lineRule="exact"/>
        <w:ind w:left="106"/>
        <w:jc w:val="both"/>
        <w:rPr>
          <w:sz w:val="24"/>
          <w:szCs w:val="24"/>
        </w:rPr>
      </w:pPr>
    </w:p>
    <w:p w14:paraId="6C1F3E41" w14:textId="77777777" w:rsidR="00843BE2" w:rsidRPr="006452DC" w:rsidRDefault="00843BE2" w:rsidP="00C30A1E">
      <w:pPr>
        <w:pStyle w:val="TableParagraph"/>
        <w:spacing w:line="275" w:lineRule="exact"/>
        <w:ind w:left="106"/>
        <w:jc w:val="both"/>
        <w:rPr>
          <w:sz w:val="24"/>
          <w:szCs w:val="24"/>
        </w:rPr>
      </w:pPr>
    </w:p>
    <w:p w14:paraId="08C4E65F" w14:textId="77777777" w:rsidR="00843BE2" w:rsidRPr="006452DC" w:rsidRDefault="00843BE2" w:rsidP="00C30A1E">
      <w:pPr>
        <w:pStyle w:val="TableParagraph"/>
        <w:spacing w:line="275" w:lineRule="exact"/>
        <w:ind w:left="106"/>
        <w:jc w:val="both"/>
        <w:rPr>
          <w:sz w:val="24"/>
          <w:szCs w:val="24"/>
        </w:rPr>
      </w:pPr>
    </w:p>
    <w:p w14:paraId="37B8DDC6" w14:textId="26A88FB6" w:rsidR="00D86291" w:rsidRPr="006452DC" w:rsidRDefault="00D86291" w:rsidP="00D86291">
      <w:pPr>
        <w:pStyle w:val="Heading1"/>
        <w:rPr>
          <w:rFonts w:ascii="Times New Roman" w:hAnsi="Times New Roman" w:cs="Times New Roman"/>
          <w:sz w:val="24"/>
          <w:szCs w:val="24"/>
        </w:rPr>
      </w:pPr>
      <w:r>
        <w:rPr>
          <w:sz w:val="24"/>
          <w:szCs w:val="24"/>
        </w:rPr>
        <w:br w:type="page"/>
      </w:r>
      <w:r>
        <w:rPr>
          <w:rFonts w:ascii="Times New Roman" w:hAnsi="Times New Roman" w:cs="Times New Roman"/>
          <w:sz w:val="24"/>
          <w:szCs w:val="24"/>
        </w:rPr>
        <w:lastRenderedPageBreak/>
        <w:t>C</w:t>
      </w:r>
      <w:r w:rsidRPr="006452DC">
        <w:rPr>
          <w:rFonts w:ascii="Times New Roman" w:hAnsi="Times New Roman" w:cs="Times New Roman"/>
          <w:sz w:val="24"/>
          <w:szCs w:val="24"/>
        </w:rPr>
        <w:t xml:space="preserve">hapter </w:t>
      </w:r>
      <w:r>
        <w:rPr>
          <w:rFonts w:ascii="Times New Roman" w:hAnsi="Times New Roman" w:cs="Times New Roman"/>
          <w:sz w:val="24"/>
          <w:szCs w:val="24"/>
        </w:rPr>
        <w:t>2</w:t>
      </w:r>
    </w:p>
    <w:p w14:paraId="06214F15" w14:textId="69A1FFE5" w:rsidR="00D86291" w:rsidRDefault="00D86291" w:rsidP="00D86291">
      <w:pPr>
        <w:widowControl/>
        <w:suppressAutoHyphens w:val="0"/>
        <w:autoSpaceDE/>
        <w:ind w:left="3600"/>
        <w:rPr>
          <w:rFonts w:eastAsia="Candara"/>
          <w:b/>
          <w:bCs/>
          <w:sz w:val="32"/>
          <w:szCs w:val="32"/>
        </w:rPr>
      </w:pPr>
      <w:r w:rsidRPr="00D86291">
        <w:rPr>
          <w:rFonts w:eastAsia="Candara"/>
          <w:b/>
          <w:bCs/>
          <w:sz w:val="32"/>
          <w:szCs w:val="32"/>
        </w:rPr>
        <w:t>Literature Survey</w:t>
      </w:r>
    </w:p>
    <w:p w14:paraId="3FFCA106" w14:textId="77777777" w:rsidR="00D86291" w:rsidRDefault="00D86291" w:rsidP="00D86291">
      <w:pPr>
        <w:widowControl/>
        <w:suppressAutoHyphens w:val="0"/>
        <w:autoSpaceDE/>
        <w:ind w:left="3600"/>
        <w:rPr>
          <w:sz w:val="24"/>
          <w:szCs w:val="24"/>
        </w:rPr>
      </w:pPr>
    </w:p>
    <w:p w14:paraId="16970E37" w14:textId="674D7513" w:rsidR="00D86291" w:rsidRDefault="00D86291">
      <w:pPr>
        <w:widowControl/>
        <w:suppressAutoHyphens w:val="0"/>
        <w:autoSpaceDE/>
        <w:rPr>
          <w:sz w:val="24"/>
          <w:szCs w:val="24"/>
        </w:rPr>
      </w:pPr>
      <w:r>
        <w:rPr>
          <w:sz w:val="24"/>
          <w:szCs w:val="24"/>
        </w:rPr>
        <w:t>2</w:t>
      </w:r>
      <w:r w:rsidRPr="00D86291">
        <w:rPr>
          <w:sz w:val="24"/>
          <w:szCs w:val="24"/>
        </w:rPr>
        <w:t>.1 Existing Work:</w:t>
      </w:r>
    </w:p>
    <w:p w14:paraId="5E5D833E" w14:textId="77777777" w:rsidR="00D86291" w:rsidRDefault="00D86291">
      <w:pPr>
        <w:widowControl/>
        <w:suppressAutoHyphens w:val="0"/>
        <w:autoSpaceDE/>
        <w:rPr>
          <w:sz w:val="24"/>
          <w:szCs w:val="24"/>
        </w:rPr>
      </w:pPr>
    </w:p>
    <w:p w14:paraId="1CE07DF0" w14:textId="77777777" w:rsidR="00D86291" w:rsidRPr="00D86291" w:rsidRDefault="00D86291" w:rsidP="00D86291">
      <w:pPr>
        <w:widowControl/>
        <w:suppressAutoHyphens w:val="0"/>
        <w:autoSpaceDE/>
        <w:rPr>
          <w:sz w:val="24"/>
          <w:szCs w:val="24"/>
        </w:rPr>
      </w:pPr>
      <w:r w:rsidRPr="00D86291">
        <w:rPr>
          <w:sz w:val="24"/>
          <w:szCs w:val="24"/>
        </w:rPr>
        <w:t>The journey towards effective desktop voice assistants builds upon decades of research across multiple disciplines, primarily speech recognition, natural language understanding, dialogue management, and text-to-speech synthesis.</w:t>
      </w:r>
    </w:p>
    <w:p w14:paraId="6B4C25A5" w14:textId="77777777" w:rsidR="00D86291" w:rsidRPr="00D86291" w:rsidRDefault="00D86291" w:rsidP="00D86291">
      <w:pPr>
        <w:widowControl/>
        <w:suppressAutoHyphens w:val="0"/>
        <w:autoSpaceDE/>
        <w:rPr>
          <w:sz w:val="24"/>
          <w:szCs w:val="24"/>
        </w:rPr>
      </w:pPr>
    </w:p>
    <w:p w14:paraId="634D1364" w14:textId="77777777" w:rsidR="00D86291" w:rsidRPr="00D86291" w:rsidRDefault="00D86291" w:rsidP="00D86291">
      <w:pPr>
        <w:widowControl/>
        <w:suppressAutoHyphens w:val="0"/>
        <w:autoSpaceDE/>
        <w:rPr>
          <w:sz w:val="24"/>
          <w:szCs w:val="24"/>
        </w:rPr>
      </w:pPr>
      <w:r w:rsidRPr="00D86291">
        <w:rPr>
          <w:sz w:val="24"/>
          <w:szCs w:val="24"/>
        </w:rPr>
        <w:t>Early explorations in speech recognition, pioneered by researchers like [Insert Pioneer Name, e.g., Raj Reddy or James Baker] focused on recognizing limited vocabularies under controlled conditions. Foundational techniques like Hidden Markov Models (HMMs), extensively studied by [Insert HMM Expert, e.g., Lawrence Rabiner], dominated the field for years, enabling basic command-and-control interfaces on desktops, though often requiring significant user training.</w:t>
      </w:r>
    </w:p>
    <w:p w14:paraId="1EEDC543" w14:textId="77777777" w:rsidR="00D86291" w:rsidRPr="00D86291" w:rsidRDefault="00D86291" w:rsidP="00D86291">
      <w:pPr>
        <w:widowControl/>
        <w:suppressAutoHyphens w:val="0"/>
        <w:autoSpaceDE/>
        <w:rPr>
          <w:sz w:val="24"/>
          <w:szCs w:val="24"/>
        </w:rPr>
      </w:pPr>
    </w:p>
    <w:p w14:paraId="22B55E54" w14:textId="77777777" w:rsidR="00D86291" w:rsidRPr="00D86291" w:rsidRDefault="00D86291" w:rsidP="00D86291">
      <w:pPr>
        <w:widowControl/>
        <w:suppressAutoHyphens w:val="0"/>
        <w:autoSpaceDE/>
        <w:rPr>
          <w:sz w:val="24"/>
          <w:szCs w:val="24"/>
        </w:rPr>
      </w:pPr>
      <w:r w:rsidRPr="00D86291">
        <w:rPr>
          <w:sz w:val="24"/>
          <w:szCs w:val="24"/>
        </w:rPr>
        <w:t>The advent of statistical methods and machine learning brought significant improvements. The development of sophisticated Natural Language Understanding (NLU) techniques allowed systems to move beyond simple command matching towards interpreting user intent. Work by researchers like [Insert NLU Pioneer, e.g., researchers associated with early parsing techniques or semantic understanding] laid the groundwork for understanding more complex user requests. More recently, the deep learning revolution, spurred by foundational work from figures such as [Insert Deep Learning Pioneer, e.g., Geoffrey Hinton, Yann LeCun, or Yoshua Bengio], has dramatically enhanced both speech recognition accuracy (using architectures like LSTMs and Transformers) and NLU capabilities (leveraging models like BERT, developed by researchers including [Insert BERT-related Researcher, e.g., Jacob Devlin]).</w:t>
      </w:r>
    </w:p>
    <w:p w14:paraId="22F07ED4" w14:textId="77777777" w:rsidR="00D86291" w:rsidRPr="00D86291" w:rsidRDefault="00D86291" w:rsidP="00D86291">
      <w:pPr>
        <w:widowControl/>
        <w:suppressAutoHyphens w:val="0"/>
        <w:autoSpaceDE/>
        <w:rPr>
          <w:sz w:val="24"/>
          <w:szCs w:val="24"/>
        </w:rPr>
      </w:pPr>
    </w:p>
    <w:p w14:paraId="7F3E5B56" w14:textId="77777777" w:rsidR="00D86291" w:rsidRPr="00D86291" w:rsidRDefault="00D86291" w:rsidP="00D86291">
      <w:pPr>
        <w:widowControl/>
        <w:suppressAutoHyphens w:val="0"/>
        <w:autoSpaceDE/>
        <w:rPr>
          <w:sz w:val="24"/>
          <w:szCs w:val="24"/>
        </w:rPr>
      </w:pPr>
      <w:r w:rsidRPr="00D86291">
        <w:rPr>
          <w:sz w:val="24"/>
          <w:szCs w:val="24"/>
        </w:rPr>
        <w:t>In parallel, advancements in Text-to-Speech (TTS) synthesis moved systems from robotic-sounding concatenative voices towards more natural, human-like outputs. Research groups like [Insert TTS Research Group/Lead, e.g., researchers at DeepMind for WaveNet or Google for Tacotron] have developed neural TTS systems capable of producing highly expressive speech, crucial for a positive user experience.</w:t>
      </w:r>
    </w:p>
    <w:p w14:paraId="1642E7A8" w14:textId="77777777" w:rsidR="00D86291" w:rsidRPr="00D86291" w:rsidRDefault="00D86291" w:rsidP="00D86291">
      <w:pPr>
        <w:widowControl/>
        <w:suppressAutoHyphens w:val="0"/>
        <w:autoSpaceDE/>
        <w:rPr>
          <w:sz w:val="24"/>
          <w:szCs w:val="24"/>
        </w:rPr>
      </w:pPr>
    </w:p>
    <w:p w14:paraId="1FBDE3C9" w14:textId="77777777" w:rsidR="00D86291" w:rsidRPr="00D86291" w:rsidRDefault="00D86291" w:rsidP="00D86291">
      <w:pPr>
        <w:widowControl/>
        <w:suppressAutoHyphens w:val="0"/>
        <w:autoSpaceDE/>
        <w:rPr>
          <w:sz w:val="24"/>
          <w:szCs w:val="24"/>
        </w:rPr>
      </w:pPr>
      <w:r w:rsidRPr="00D86291">
        <w:rPr>
          <w:sz w:val="24"/>
          <w:szCs w:val="24"/>
        </w:rPr>
        <w:t>Dialogue management, the component responsible for maintaining coherent conversations, has also evolved. Early systems relied on finite-state machines, while later research, for instance by [Insert Dialogue System Researcher, e.g., researchers working on POMDPs or Reinforcement Learning for dialogue], explored more flexible, statistically driven, and learning-based approaches to handle multi-turn interactions and maintain context.</w:t>
      </w:r>
    </w:p>
    <w:p w14:paraId="52D861FF" w14:textId="77777777" w:rsidR="00D86291" w:rsidRPr="00D86291" w:rsidRDefault="00D86291" w:rsidP="00D86291">
      <w:pPr>
        <w:widowControl/>
        <w:suppressAutoHyphens w:val="0"/>
        <w:autoSpaceDE/>
        <w:rPr>
          <w:sz w:val="24"/>
          <w:szCs w:val="24"/>
        </w:rPr>
      </w:pPr>
    </w:p>
    <w:p w14:paraId="1DAB81E7" w14:textId="52345485" w:rsidR="00D86291" w:rsidRDefault="00D86291" w:rsidP="00D86291">
      <w:pPr>
        <w:widowControl/>
        <w:suppressAutoHyphens w:val="0"/>
        <w:autoSpaceDE/>
        <w:rPr>
          <w:sz w:val="24"/>
          <w:szCs w:val="24"/>
        </w:rPr>
      </w:pPr>
      <w:r w:rsidRPr="00D86291">
        <w:rPr>
          <w:sz w:val="24"/>
          <w:szCs w:val="24"/>
        </w:rPr>
        <w:t>While much voice assistant research has focused on mobile or smart speaker domains (e.g., Alexa, Google Assistant, Siri), specific efforts have targeted desktop integration. Research prototypes and early commercial systems like [Mention specific desktop systems/research projects if known, e.g., early versions of Dragon NaturallySpeaking focusing on dictation, or Microsoft's Cortana integration] demonstrated the potential for voice control over operating system functions and applications. Studies by HCI researchers like [Insert HCI/Voice UX Researcher, e.g., Clifford Nass on computers as social actors, or researchers evaluating voice usability] have explored user interaction paradigms and the social aspects of conversing with machines, informing the design of more intuitive desktop voice interfaces.</w:t>
      </w:r>
    </w:p>
    <w:p w14:paraId="2BF95563" w14:textId="77777777" w:rsidR="00D86291" w:rsidRDefault="00D86291" w:rsidP="00D86291">
      <w:pPr>
        <w:widowControl/>
        <w:suppressAutoHyphens w:val="0"/>
        <w:autoSpaceDE/>
        <w:rPr>
          <w:sz w:val="24"/>
          <w:szCs w:val="24"/>
        </w:rPr>
      </w:pPr>
    </w:p>
    <w:p w14:paraId="1382B9FD" w14:textId="77777777" w:rsidR="00D86291" w:rsidRDefault="00D86291" w:rsidP="00D86291">
      <w:pPr>
        <w:widowControl/>
        <w:suppressAutoHyphens w:val="0"/>
        <w:autoSpaceDE/>
        <w:rPr>
          <w:sz w:val="24"/>
          <w:szCs w:val="24"/>
        </w:rPr>
      </w:pPr>
    </w:p>
    <w:p w14:paraId="5BE247AD" w14:textId="77777777" w:rsidR="00D86291" w:rsidRDefault="00D86291" w:rsidP="00D86291">
      <w:pPr>
        <w:widowControl/>
        <w:suppressAutoHyphens w:val="0"/>
        <w:autoSpaceDE/>
        <w:rPr>
          <w:sz w:val="24"/>
          <w:szCs w:val="24"/>
        </w:rPr>
      </w:pPr>
    </w:p>
    <w:p w14:paraId="1DB3BB1F" w14:textId="77777777" w:rsidR="00D86291" w:rsidRDefault="00D86291" w:rsidP="00D86291">
      <w:pPr>
        <w:widowControl/>
        <w:suppressAutoHyphens w:val="0"/>
        <w:autoSpaceDE/>
        <w:rPr>
          <w:sz w:val="24"/>
          <w:szCs w:val="24"/>
        </w:rPr>
      </w:pPr>
    </w:p>
    <w:p w14:paraId="0E1453EB" w14:textId="77777777" w:rsidR="00D86291" w:rsidRDefault="00D86291" w:rsidP="00D86291">
      <w:pPr>
        <w:widowControl/>
        <w:suppressAutoHyphens w:val="0"/>
        <w:autoSpaceDE/>
        <w:rPr>
          <w:sz w:val="24"/>
          <w:szCs w:val="24"/>
        </w:rPr>
      </w:pPr>
    </w:p>
    <w:p w14:paraId="69D4CF25" w14:textId="59BA40D7" w:rsidR="00D86291" w:rsidRDefault="00D86291" w:rsidP="00D86291">
      <w:pPr>
        <w:widowControl/>
        <w:suppressAutoHyphens w:val="0"/>
        <w:autoSpaceDE/>
        <w:rPr>
          <w:sz w:val="24"/>
          <w:szCs w:val="24"/>
        </w:rPr>
      </w:pPr>
      <w:r>
        <w:rPr>
          <w:sz w:val="24"/>
          <w:szCs w:val="24"/>
        </w:rPr>
        <w:t>2</w:t>
      </w:r>
      <w:r w:rsidRPr="00D86291">
        <w:rPr>
          <w:sz w:val="24"/>
          <w:szCs w:val="24"/>
        </w:rPr>
        <w:t>.2 Limitations of Existing Work:</w:t>
      </w:r>
    </w:p>
    <w:p w14:paraId="186CE923" w14:textId="77777777" w:rsidR="006452DC" w:rsidRDefault="006452DC" w:rsidP="00C30A1E">
      <w:pPr>
        <w:pStyle w:val="TableParagraph"/>
        <w:spacing w:line="275" w:lineRule="exact"/>
        <w:ind w:left="106"/>
        <w:jc w:val="both"/>
        <w:rPr>
          <w:sz w:val="24"/>
          <w:szCs w:val="24"/>
        </w:rPr>
      </w:pPr>
    </w:p>
    <w:p w14:paraId="15C9B548" w14:textId="77777777" w:rsidR="00D86291" w:rsidRDefault="00D86291" w:rsidP="00C30A1E">
      <w:pPr>
        <w:pStyle w:val="TableParagraph"/>
        <w:spacing w:line="275" w:lineRule="exact"/>
        <w:ind w:left="106"/>
        <w:jc w:val="both"/>
        <w:rPr>
          <w:sz w:val="24"/>
          <w:szCs w:val="24"/>
        </w:rPr>
      </w:pPr>
    </w:p>
    <w:p w14:paraId="4B9A021B" w14:textId="77777777" w:rsidR="00D86291" w:rsidRPr="00D86291" w:rsidRDefault="00D86291" w:rsidP="00D86291">
      <w:pPr>
        <w:pStyle w:val="TableParagraph"/>
        <w:spacing w:line="275" w:lineRule="exact"/>
        <w:ind w:left="106"/>
        <w:jc w:val="both"/>
        <w:rPr>
          <w:sz w:val="24"/>
          <w:szCs w:val="24"/>
        </w:rPr>
      </w:pPr>
      <w:r w:rsidRPr="00D86291">
        <w:rPr>
          <w:sz w:val="24"/>
          <w:szCs w:val="24"/>
        </w:rPr>
        <w:t>Contextual Awareness: A major challenge, often highlighted in HCI literature (perhaps citing work by [Insert Context-Aware Computing Researcher, e.g., Albrecht Schmidt or Anind Dey]), is the lack of deep contextual understanding. Existing assistants typically lack awareness of the user's specific focus on the screen (e.g., the active application, selected text, cursor position), the state of open documents, or the broader workflow context. This limits their ability to interpret commands accurately (e.g., "save this" or "close that window") without ambiguity.</w:t>
      </w:r>
    </w:p>
    <w:p w14:paraId="6E4FAB55" w14:textId="77777777" w:rsidR="00D86291" w:rsidRPr="00D86291" w:rsidRDefault="00D86291" w:rsidP="00D86291">
      <w:pPr>
        <w:pStyle w:val="TableParagraph"/>
        <w:spacing w:line="275" w:lineRule="exact"/>
        <w:ind w:left="106"/>
        <w:jc w:val="both"/>
        <w:rPr>
          <w:sz w:val="24"/>
          <w:szCs w:val="24"/>
        </w:rPr>
      </w:pPr>
    </w:p>
    <w:p w14:paraId="016CE0CE" w14:textId="77777777" w:rsidR="00D86291" w:rsidRPr="00D86291" w:rsidRDefault="00D86291" w:rsidP="00D86291">
      <w:pPr>
        <w:pStyle w:val="TableParagraph"/>
        <w:spacing w:line="275" w:lineRule="exact"/>
        <w:ind w:left="106"/>
        <w:jc w:val="both"/>
        <w:rPr>
          <w:sz w:val="24"/>
          <w:szCs w:val="24"/>
        </w:rPr>
      </w:pPr>
      <w:r w:rsidRPr="00D86291">
        <w:rPr>
          <w:sz w:val="24"/>
          <w:szCs w:val="24"/>
        </w:rPr>
        <w:t>Granularity of Control: While capable of launching applications or performing simple OS tasks, current systems often struggle with fine-grained control within applications. Executing complex command sequences, interacting with specific UI elements via voice, or performing intricate editing tasks remains difficult. Research often points to the gap between the richness of graphical user interfaces and the relatively restricted bandwidth of voice input for such detailed manipulation, a point perhaps discussed by interaction design experts like [Insert Interaction Design Researcher, e.g., Ben Shneiderman on direct manipulation].</w:t>
      </w:r>
    </w:p>
    <w:p w14:paraId="48F8FB4E" w14:textId="77777777" w:rsidR="00D86291" w:rsidRPr="00D86291" w:rsidRDefault="00D86291" w:rsidP="00D86291">
      <w:pPr>
        <w:pStyle w:val="TableParagraph"/>
        <w:spacing w:line="275" w:lineRule="exact"/>
        <w:ind w:left="106"/>
        <w:jc w:val="both"/>
        <w:rPr>
          <w:sz w:val="24"/>
          <w:szCs w:val="24"/>
        </w:rPr>
      </w:pPr>
    </w:p>
    <w:p w14:paraId="12CDA938" w14:textId="77777777" w:rsidR="00D86291" w:rsidRPr="00D86291" w:rsidRDefault="00D86291" w:rsidP="00D86291">
      <w:pPr>
        <w:pStyle w:val="TableParagraph"/>
        <w:spacing w:line="275" w:lineRule="exact"/>
        <w:ind w:left="106"/>
        <w:jc w:val="both"/>
        <w:rPr>
          <w:sz w:val="24"/>
          <w:szCs w:val="24"/>
        </w:rPr>
      </w:pPr>
      <w:r w:rsidRPr="00D86291">
        <w:rPr>
          <w:sz w:val="24"/>
          <w:szCs w:val="24"/>
        </w:rPr>
        <w:t>Proactive Assistance: Most desktop voice assistants are purely reactive, responding only to direct commands. The potential for proactive assistance based on observing user behaviour and desktop activity (e.g., suggesting relevant files, automating repetitive tasks) remains largely untapped, an area explored in intelligent user interface research by figures like [Insert Intelligent UI Researcher, e.g., Henry Lieberman].</w:t>
      </w:r>
    </w:p>
    <w:p w14:paraId="76E18C07" w14:textId="77777777" w:rsidR="00D86291" w:rsidRPr="00D86291" w:rsidRDefault="00D86291" w:rsidP="00D86291">
      <w:pPr>
        <w:pStyle w:val="TableParagraph"/>
        <w:spacing w:line="275" w:lineRule="exact"/>
        <w:ind w:left="106"/>
        <w:jc w:val="both"/>
        <w:rPr>
          <w:sz w:val="24"/>
          <w:szCs w:val="24"/>
        </w:rPr>
      </w:pPr>
    </w:p>
    <w:p w14:paraId="45C5DBB5" w14:textId="77777777" w:rsidR="00D86291" w:rsidRPr="00D86291" w:rsidRDefault="00D86291" w:rsidP="00D86291">
      <w:pPr>
        <w:pStyle w:val="TableParagraph"/>
        <w:spacing w:line="275" w:lineRule="exact"/>
        <w:ind w:left="106"/>
        <w:jc w:val="both"/>
        <w:rPr>
          <w:sz w:val="24"/>
          <w:szCs w:val="24"/>
        </w:rPr>
      </w:pPr>
      <w:r w:rsidRPr="00D86291">
        <w:rPr>
          <w:sz w:val="24"/>
          <w:szCs w:val="24"/>
        </w:rPr>
        <w:t>Naturalness and Robustness: While TTS has improved, conversations can still feel stilted or unnatural. Dialogue management systems may struggle with complex, multi-intent utterances or abrupt topic shifts common in natural human conversation. Furthermore, as noted consistently by speech recognition researchers like [Insert ASR Robustness Researcher], performance can still degrade significantly in noisy environments or with non-native accents, which is particularly relevant in varied home or office desktop settings.</w:t>
      </w:r>
    </w:p>
    <w:p w14:paraId="528A8FA3" w14:textId="77777777" w:rsidR="00D86291" w:rsidRPr="00D86291" w:rsidRDefault="00D86291" w:rsidP="00D86291">
      <w:pPr>
        <w:pStyle w:val="TableParagraph"/>
        <w:spacing w:line="275" w:lineRule="exact"/>
        <w:ind w:left="106"/>
        <w:jc w:val="both"/>
        <w:rPr>
          <w:sz w:val="24"/>
          <w:szCs w:val="24"/>
        </w:rPr>
      </w:pPr>
    </w:p>
    <w:p w14:paraId="28B534BC" w14:textId="77777777" w:rsidR="00D86291" w:rsidRPr="00D86291" w:rsidRDefault="00D86291" w:rsidP="00D86291">
      <w:pPr>
        <w:pStyle w:val="TableParagraph"/>
        <w:spacing w:line="275" w:lineRule="exact"/>
        <w:ind w:left="106"/>
        <w:jc w:val="both"/>
        <w:rPr>
          <w:sz w:val="24"/>
          <w:szCs w:val="24"/>
        </w:rPr>
      </w:pPr>
      <w:r w:rsidRPr="00D86291">
        <w:rPr>
          <w:sz w:val="24"/>
          <w:szCs w:val="24"/>
        </w:rPr>
        <w:t>Privacy and Security: Desktop assistants, by their nature, potentially have access to a vast amount of sensitive local data and user activity. Ensuring robust privacy preservation and security against misuse, a concern frequently raised by privacy advocates and security researchers like [Insert Privacy/Security Researcher], is paramount and presents ongoing technical and ethical challenges.</w:t>
      </w:r>
    </w:p>
    <w:p w14:paraId="4AB4E5F1" w14:textId="77777777" w:rsidR="00D86291" w:rsidRPr="00D86291" w:rsidRDefault="00D86291" w:rsidP="00D86291">
      <w:pPr>
        <w:pStyle w:val="TableParagraph"/>
        <w:spacing w:line="275" w:lineRule="exact"/>
        <w:ind w:left="106"/>
        <w:jc w:val="both"/>
        <w:rPr>
          <w:sz w:val="24"/>
          <w:szCs w:val="24"/>
        </w:rPr>
      </w:pPr>
    </w:p>
    <w:p w14:paraId="01389326" w14:textId="18E619A2" w:rsidR="00D86291" w:rsidRDefault="00D86291" w:rsidP="00D86291">
      <w:pPr>
        <w:pStyle w:val="TableParagraph"/>
        <w:spacing w:line="275" w:lineRule="exact"/>
        <w:ind w:left="106"/>
        <w:jc w:val="both"/>
        <w:rPr>
          <w:sz w:val="24"/>
          <w:szCs w:val="24"/>
        </w:rPr>
      </w:pPr>
      <w:r w:rsidRPr="00D86291">
        <w:rPr>
          <w:sz w:val="24"/>
          <w:szCs w:val="24"/>
        </w:rPr>
        <w:t>These limitations collectively indicate a need for desktop voice assistants that are more deeply integrated with the operating system and application states, possess a richer understanding of user context and workflow, and enable more nuanced, proactive, and robust interaction. This research aims to address [mention the specific limitation(s) your work focuses on] by proposing [briefly state your approach].</w:t>
      </w:r>
    </w:p>
    <w:p w14:paraId="08C89AEF" w14:textId="77777777" w:rsidR="00D86291" w:rsidRDefault="00D86291" w:rsidP="00D86291">
      <w:pPr>
        <w:pStyle w:val="TableParagraph"/>
        <w:spacing w:line="275" w:lineRule="exact"/>
        <w:ind w:left="106"/>
        <w:jc w:val="both"/>
        <w:rPr>
          <w:sz w:val="24"/>
          <w:szCs w:val="24"/>
        </w:rPr>
      </w:pPr>
    </w:p>
    <w:p w14:paraId="1335C8A6" w14:textId="77777777" w:rsidR="00D86291" w:rsidRDefault="00D86291" w:rsidP="00D86291">
      <w:pPr>
        <w:pStyle w:val="TableParagraph"/>
        <w:spacing w:line="275" w:lineRule="exact"/>
        <w:ind w:left="106"/>
        <w:jc w:val="both"/>
        <w:rPr>
          <w:sz w:val="24"/>
          <w:szCs w:val="24"/>
        </w:rPr>
      </w:pPr>
    </w:p>
    <w:p w14:paraId="101A5B96" w14:textId="77777777" w:rsidR="00D86291" w:rsidRDefault="00D86291" w:rsidP="00D86291">
      <w:pPr>
        <w:pStyle w:val="TableParagraph"/>
        <w:spacing w:line="275" w:lineRule="exact"/>
        <w:ind w:left="106"/>
        <w:jc w:val="both"/>
        <w:rPr>
          <w:sz w:val="24"/>
          <w:szCs w:val="24"/>
        </w:rPr>
      </w:pPr>
    </w:p>
    <w:p w14:paraId="3025B525" w14:textId="77777777" w:rsidR="00D86291" w:rsidRDefault="00D86291" w:rsidP="00D86291">
      <w:pPr>
        <w:pStyle w:val="TableParagraph"/>
        <w:spacing w:line="275" w:lineRule="exact"/>
        <w:ind w:left="106"/>
        <w:jc w:val="both"/>
        <w:rPr>
          <w:sz w:val="24"/>
          <w:szCs w:val="24"/>
        </w:rPr>
      </w:pPr>
    </w:p>
    <w:p w14:paraId="583D49A4" w14:textId="77777777" w:rsidR="00D86291" w:rsidRDefault="00D86291" w:rsidP="00D86291">
      <w:pPr>
        <w:pStyle w:val="TableParagraph"/>
        <w:spacing w:line="275" w:lineRule="exact"/>
        <w:ind w:left="106"/>
        <w:jc w:val="both"/>
        <w:rPr>
          <w:sz w:val="24"/>
          <w:szCs w:val="24"/>
        </w:rPr>
      </w:pPr>
    </w:p>
    <w:p w14:paraId="06482921" w14:textId="77777777" w:rsidR="00D86291" w:rsidRDefault="00D86291" w:rsidP="00D86291">
      <w:pPr>
        <w:pStyle w:val="TableParagraph"/>
        <w:spacing w:line="275" w:lineRule="exact"/>
        <w:ind w:left="106"/>
        <w:jc w:val="both"/>
        <w:rPr>
          <w:sz w:val="24"/>
          <w:szCs w:val="24"/>
        </w:rPr>
      </w:pPr>
    </w:p>
    <w:p w14:paraId="7613DDB9" w14:textId="77777777" w:rsidR="006452DC" w:rsidRDefault="006452DC" w:rsidP="00B972C1">
      <w:pPr>
        <w:pStyle w:val="TableParagraph"/>
        <w:spacing w:line="275" w:lineRule="exact"/>
        <w:jc w:val="both"/>
        <w:rPr>
          <w:sz w:val="24"/>
          <w:szCs w:val="24"/>
        </w:rPr>
      </w:pPr>
    </w:p>
    <w:p w14:paraId="1A39F879" w14:textId="5FDD3F39" w:rsidR="00C30A1E" w:rsidRPr="006452DC" w:rsidRDefault="000D024E" w:rsidP="00C30A1E">
      <w:pPr>
        <w:pStyle w:val="Heading1"/>
        <w:rPr>
          <w:rFonts w:ascii="Times New Roman" w:hAnsi="Times New Roman" w:cs="Times New Roman"/>
          <w:sz w:val="24"/>
          <w:szCs w:val="24"/>
        </w:rPr>
      </w:pPr>
      <w:r>
        <w:rPr>
          <w:rFonts w:ascii="Times New Roman" w:hAnsi="Times New Roman" w:cs="Times New Roman"/>
          <w:sz w:val="24"/>
          <w:szCs w:val="24"/>
        </w:rPr>
        <w:lastRenderedPageBreak/>
        <w:t>C</w:t>
      </w:r>
      <w:r w:rsidR="00C30A1E" w:rsidRPr="006452DC">
        <w:rPr>
          <w:rFonts w:ascii="Times New Roman" w:hAnsi="Times New Roman" w:cs="Times New Roman"/>
          <w:sz w:val="24"/>
          <w:szCs w:val="24"/>
        </w:rPr>
        <w:t xml:space="preserve">hapter </w:t>
      </w:r>
      <w:r w:rsidR="00D86291">
        <w:rPr>
          <w:rFonts w:ascii="Times New Roman" w:hAnsi="Times New Roman" w:cs="Times New Roman"/>
          <w:sz w:val="24"/>
          <w:szCs w:val="24"/>
        </w:rPr>
        <w:t>3</w:t>
      </w:r>
    </w:p>
    <w:p w14:paraId="3CFDF633" w14:textId="77777777" w:rsidR="00C30A1E" w:rsidRPr="006452DC" w:rsidRDefault="00C30A1E" w:rsidP="00C30A1E">
      <w:pPr>
        <w:pStyle w:val="Heading1"/>
        <w:rPr>
          <w:rFonts w:ascii="Times New Roman" w:hAnsi="Times New Roman" w:cs="Times New Roman"/>
          <w:sz w:val="32"/>
          <w:szCs w:val="32"/>
        </w:rPr>
      </w:pPr>
      <w:r w:rsidRPr="006452DC">
        <w:rPr>
          <w:rFonts w:ascii="Times New Roman" w:hAnsi="Times New Roman" w:cs="Times New Roman"/>
          <w:sz w:val="32"/>
          <w:szCs w:val="32"/>
        </w:rPr>
        <w:t>Design Methodology</w:t>
      </w:r>
    </w:p>
    <w:p w14:paraId="75DADDDD" w14:textId="77777777" w:rsidR="00C30A1E" w:rsidRPr="006452DC" w:rsidRDefault="00C30A1E" w:rsidP="00C30A1E">
      <w:pPr>
        <w:pStyle w:val="BodyText"/>
        <w:jc w:val="both"/>
      </w:pPr>
    </w:p>
    <w:p w14:paraId="04C5EC43" w14:textId="3D180A99" w:rsidR="005354B5" w:rsidRPr="006452DC" w:rsidRDefault="00D86291" w:rsidP="005354B5">
      <w:pPr>
        <w:pStyle w:val="BodyText"/>
        <w:spacing w:line="360" w:lineRule="auto"/>
        <w:jc w:val="both"/>
      </w:pPr>
      <w:r>
        <w:t>3</w:t>
      </w:r>
      <w:r w:rsidR="00C30A1E" w:rsidRPr="006452DC">
        <w:t>.1</w:t>
      </w:r>
      <w:r w:rsidR="006452DC">
        <w:t xml:space="preserve"> SYSTEM ARCHITECTURE</w:t>
      </w:r>
    </w:p>
    <w:p w14:paraId="3805783E" w14:textId="120C8ADE" w:rsidR="005354B5" w:rsidRPr="006452DC" w:rsidRDefault="005354B5" w:rsidP="005354B5">
      <w:pPr>
        <w:pStyle w:val="BodyText"/>
        <w:jc w:val="both"/>
        <w:rPr>
          <w:b/>
          <w:bCs/>
          <w:lang w:val="en-IN"/>
        </w:rPr>
      </w:pPr>
      <w:r w:rsidRPr="006452DC">
        <w:rPr>
          <w:b/>
          <w:bCs/>
          <w:lang w:val="en-IN"/>
        </w:rPr>
        <w:t xml:space="preserve">1. Design Methodology : </w:t>
      </w:r>
    </w:p>
    <w:p w14:paraId="30A2970F" w14:textId="77777777" w:rsidR="005354B5" w:rsidRPr="006452DC" w:rsidRDefault="005354B5" w:rsidP="005354B5">
      <w:pPr>
        <w:pStyle w:val="BodyText"/>
        <w:jc w:val="both"/>
        <w:rPr>
          <w:lang w:val="en-IN"/>
        </w:rPr>
      </w:pPr>
    </w:p>
    <w:p w14:paraId="44E2BB50" w14:textId="77777777" w:rsidR="005354B5" w:rsidRPr="006452DC" w:rsidRDefault="005354B5" w:rsidP="005354B5">
      <w:pPr>
        <w:pStyle w:val="BodyText"/>
        <w:jc w:val="both"/>
        <w:rPr>
          <w:lang w:val="en-IN"/>
        </w:rPr>
      </w:pPr>
      <w:r w:rsidRPr="006452DC">
        <w:rPr>
          <w:lang w:val="en-IN"/>
        </w:rPr>
        <w:t>For the development of the Desktop Voice Assistant, a hybrid approach incorporating elements of both Agile and Waterfall methodologies will be employed. This approach aims to leverage the structured planning and documentation of the Waterfall model for foundational aspects while embracing the flexibility and iterative development of Agile for feature implementation and user feedback integration.</w:t>
      </w:r>
    </w:p>
    <w:p w14:paraId="4938CF44" w14:textId="77777777" w:rsidR="005354B5" w:rsidRPr="006452DC" w:rsidRDefault="005354B5" w:rsidP="005354B5">
      <w:pPr>
        <w:pStyle w:val="BodyText"/>
        <w:jc w:val="both"/>
        <w:rPr>
          <w:lang w:val="en-IN"/>
        </w:rPr>
      </w:pPr>
      <w:r w:rsidRPr="006452DC">
        <w:rPr>
          <w:lang w:val="en-IN"/>
        </w:rPr>
        <w:t>Phases:</w:t>
      </w:r>
    </w:p>
    <w:p w14:paraId="2374506D" w14:textId="77777777" w:rsidR="005354B5" w:rsidRPr="006452DC" w:rsidRDefault="005354B5" w:rsidP="00811D76">
      <w:pPr>
        <w:pStyle w:val="BodyText"/>
        <w:numPr>
          <w:ilvl w:val="0"/>
          <w:numId w:val="5"/>
        </w:numPr>
        <w:jc w:val="both"/>
        <w:rPr>
          <w:lang w:val="en-IN"/>
        </w:rPr>
      </w:pPr>
      <w:r w:rsidRPr="006452DC">
        <w:rPr>
          <w:lang w:val="en-IN"/>
        </w:rPr>
        <w:t>Requirements Gathering and Analysis (Waterfall-influenced): This initial phase will focus on a thorough understanding of user needs, defining the scope of the project, and documenting detailed functional and non-functional requirements. This will involve user surveys, scenario analysis, and defining clear objectives (as previously outlined). The output of this phase will be a comprehensive requirements specification document.</w:t>
      </w:r>
    </w:p>
    <w:p w14:paraId="403E2E94" w14:textId="77777777" w:rsidR="005354B5" w:rsidRPr="006452DC" w:rsidRDefault="005354B5" w:rsidP="00811D76">
      <w:pPr>
        <w:pStyle w:val="BodyText"/>
        <w:numPr>
          <w:ilvl w:val="0"/>
          <w:numId w:val="5"/>
        </w:numPr>
        <w:jc w:val="both"/>
        <w:rPr>
          <w:lang w:val="en-IN"/>
        </w:rPr>
      </w:pPr>
      <w:r w:rsidRPr="006452DC">
        <w:rPr>
          <w:lang w:val="en-IN"/>
        </w:rPr>
        <w:t>High-Level System Design (Waterfall-influenced): Based on the requirements, a high-level system architecture will be designed, outlining the major components of the voice assistant (e.g., Speech-to-Text, Natural Language Processing, Task Execution, Text-to-Speech) and their interactions. This phase will also involve the selection of core technologies and the planning of the overall system flow. Detailed architectural diagrams will be created.</w:t>
      </w:r>
    </w:p>
    <w:p w14:paraId="2C8DBA76" w14:textId="77777777" w:rsidR="005354B5" w:rsidRPr="006452DC" w:rsidRDefault="005354B5" w:rsidP="00811D76">
      <w:pPr>
        <w:pStyle w:val="BodyText"/>
        <w:numPr>
          <w:ilvl w:val="0"/>
          <w:numId w:val="5"/>
        </w:numPr>
        <w:jc w:val="both"/>
        <w:rPr>
          <w:lang w:val="en-IN"/>
        </w:rPr>
      </w:pPr>
      <w:r w:rsidRPr="006452DC">
        <w:rPr>
          <w:lang w:val="en-IN"/>
        </w:rPr>
        <w:t>Iterative Development and Implementation (Agile): This is where the core development will take place. The project will be broken down into smaller, manageable modules or features. Each module will be developed in short iterations (sprints), with regular team meetings, progress tracking, and testing. This allows for flexibility in adapting to challenges, incorporating feedback, and delivering working software incrementally.</w:t>
      </w:r>
    </w:p>
    <w:p w14:paraId="5436FA69" w14:textId="77777777" w:rsidR="005354B5" w:rsidRPr="006452DC" w:rsidRDefault="005354B5" w:rsidP="00811D76">
      <w:pPr>
        <w:pStyle w:val="BodyText"/>
        <w:numPr>
          <w:ilvl w:val="0"/>
          <w:numId w:val="5"/>
        </w:numPr>
        <w:jc w:val="both"/>
        <w:rPr>
          <w:lang w:val="en-IN"/>
        </w:rPr>
      </w:pPr>
      <w:r w:rsidRPr="006452DC">
        <w:rPr>
          <w:lang w:val="en-IN"/>
        </w:rPr>
        <w:t>Testing and Quality Assurance (Integrated): Testing will be an ongoing process throughout the development lifecycle. Unit tests will be written for individual modules, integration tests will verify the interaction between components, and system-level testing will ensure the overall functionality meets the requirements. User acceptance testing (UAT) will be conducted at the end of significant iterations to gather feedback from potential users.</w:t>
      </w:r>
    </w:p>
    <w:p w14:paraId="5C317B2A" w14:textId="77777777" w:rsidR="005354B5" w:rsidRDefault="005354B5" w:rsidP="00811D76">
      <w:pPr>
        <w:pStyle w:val="BodyText"/>
        <w:numPr>
          <w:ilvl w:val="0"/>
          <w:numId w:val="5"/>
        </w:numPr>
        <w:jc w:val="both"/>
        <w:rPr>
          <w:lang w:val="en-IN"/>
        </w:rPr>
      </w:pPr>
      <w:r w:rsidRPr="006452DC">
        <w:rPr>
          <w:lang w:val="en-IN"/>
        </w:rPr>
        <w:t>Deployment and Maintenance (Agile-influenced): The deployment process will be carefully planned. Post-deployment, the system will be continuously monitored for bugs and performance issues. User feedback will continue to be collected and used to plan future updates and enhancements in subsequent iterations.</w:t>
      </w:r>
    </w:p>
    <w:p w14:paraId="28C5D853" w14:textId="77777777" w:rsidR="006452DC" w:rsidRPr="006452DC" w:rsidRDefault="006452DC" w:rsidP="006452DC">
      <w:pPr>
        <w:pStyle w:val="BodyText"/>
        <w:ind w:left="720"/>
        <w:jc w:val="both"/>
        <w:rPr>
          <w:lang w:val="en-IN"/>
        </w:rPr>
      </w:pPr>
    </w:p>
    <w:p w14:paraId="714EDF1C" w14:textId="77777777" w:rsidR="005354B5" w:rsidRPr="006452DC" w:rsidRDefault="005354B5" w:rsidP="005354B5">
      <w:pPr>
        <w:pStyle w:val="BodyText"/>
        <w:jc w:val="both"/>
        <w:rPr>
          <w:b/>
          <w:bCs/>
          <w:lang w:val="en-IN"/>
        </w:rPr>
      </w:pPr>
      <w:r w:rsidRPr="006452DC">
        <w:rPr>
          <w:b/>
          <w:bCs/>
          <w:lang w:val="en-IN"/>
        </w:rPr>
        <w:t>Key Principles:</w:t>
      </w:r>
    </w:p>
    <w:p w14:paraId="79D221BD" w14:textId="77777777" w:rsidR="005354B5" w:rsidRPr="006452DC" w:rsidRDefault="005354B5" w:rsidP="00811D76">
      <w:pPr>
        <w:pStyle w:val="BodyText"/>
        <w:numPr>
          <w:ilvl w:val="0"/>
          <w:numId w:val="6"/>
        </w:numPr>
        <w:jc w:val="both"/>
        <w:rPr>
          <w:lang w:val="en-IN"/>
        </w:rPr>
      </w:pPr>
      <w:r w:rsidRPr="006452DC">
        <w:rPr>
          <w:lang w:val="en-IN"/>
        </w:rPr>
        <w:t>User-Centricity: The user's needs and experience will be at the forefront of all design and development decisions.</w:t>
      </w:r>
    </w:p>
    <w:p w14:paraId="0D655782" w14:textId="77777777" w:rsidR="005354B5" w:rsidRPr="006452DC" w:rsidRDefault="005354B5" w:rsidP="00811D76">
      <w:pPr>
        <w:pStyle w:val="BodyText"/>
        <w:numPr>
          <w:ilvl w:val="0"/>
          <w:numId w:val="6"/>
        </w:numPr>
        <w:jc w:val="both"/>
        <w:rPr>
          <w:lang w:val="en-IN"/>
        </w:rPr>
      </w:pPr>
      <w:r w:rsidRPr="006452DC">
        <w:rPr>
          <w:lang w:val="en-IN"/>
        </w:rPr>
        <w:t>Modularity: The system will be designed with a modular architecture to facilitate independent development, testing, and future expansion.</w:t>
      </w:r>
    </w:p>
    <w:p w14:paraId="03DAD5D8" w14:textId="77777777" w:rsidR="005354B5" w:rsidRPr="006452DC" w:rsidRDefault="005354B5" w:rsidP="00811D76">
      <w:pPr>
        <w:pStyle w:val="BodyText"/>
        <w:numPr>
          <w:ilvl w:val="0"/>
          <w:numId w:val="6"/>
        </w:numPr>
        <w:jc w:val="both"/>
        <w:rPr>
          <w:lang w:val="en-IN"/>
        </w:rPr>
      </w:pPr>
      <w:r w:rsidRPr="006452DC">
        <w:rPr>
          <w:lang w:val="en-IN"/>
        </w:rPr>
        <w:t>Iterative Improvement: The system will evolve through continuous cycles of development, testing, and feedback.</w:t>
      </w:r>
    </w:p>
    <w:p w14:paraId="7D4A7B1C" w14:textId="77777777" w:rsidR="005354B5" w:rsidRPr="006452DC" w:rsidRDefault="005354B5" w:rsidP="00811D76">
      <w:pPr>
        <w:pStyle w:val="BodyText"/>
        <w:numPr>
          <w:ilvl w:val="0"/>
          <w:numId w:val="6"/>
        </w:numPr>
        <w:jc w:val="both"/>
        <w:rPr>
          <w:lang w:val="en-IN"/>
        </w:rPr>
      </w:pPr>
      <w:r w:rsidRPr="006452DC">
        <w:rPr>
          <w:lang w:val="en-IN"/>
        </w:rPr>
        <w:t>Clear Communication: Regular communication within the development team and with stakeholders will be maintained.</w:t>
      </w:r>
    </w:p>
    <w:p w14:paraId="2D61D17E" w14:textId="77777777" w:rsidR="005354B5" w:rsidRPr="006452DC" w:rsidRDefault="005354B5" w:rsidP="00811D76">
      <w:pPr>
        <w:pStyle w:val="BodyText"/>
        <w:numPr>
          <w:ilvl w:val="0"/>
          <w:numId w:val="6"/>
        </w:numPr>
        <w:jc w:val="both"/>
        <w:rPr>
          <w:lang w:val="en-IN"/>
        </w:rPr>
      </w:pPr>
      <w:r w:rsidRPr="006452DC">
        <w:rPr>
          <w:lang w:val="en-IN"/>
        </w:rPr>
        <w:t>Adaptability: The methodology allows for adjustments based on technical challenges, user feedback, and evolving requirements.</w:t>
      </w:r>
    </w:p>
    <w:p w14:paraId="63576874" w14:textId="77777777" w:rsidR="006F75CF" w:rsidRPr="006452DC" w:rsidRDefault="006F75CF" w:rsidP="006F75CF">
      <w:pPr>
        <w:pStyle w:val="BodyText"/>
        <w:ind w:left="1440"/>
        <w:rPr>
          <w:b/>
          <w:bCs/>
          <w:lang w:val="en-IN"/>
        </w:rPr>
      </w:pPr>
    </w:p>
    <w:p w14:paraId="05423BB9" w14:textId="77777777" w:rsidR="005354B5" w:rsidRPr="006452DC" w:rsidRDefault="005354B5" w:rsidP="005354B5">
      <w:pPr>
        <w:pStyle w:val="BodyText"/>
        <w:jc w:val="both"/>
        <w:rPr>
          <w:lang w:val="en-IN"/>
        </w:rPr>
      </w:pPr>
      <w:r w:rsidRPr="006452DC">
        <w:rPr>
          <w:lang w:val="en-IN"/>
        </w:rPr>
        <w:lastRenderedPageBreak/>
        <w:t>2. System Architecture</w:t>
      </w:r>
    </w:p>
    <w:p w14:paraId="58F9DFCD" w14:textId="77777777" w:rsidR="005354B5" w:rsidRPr="006452DC" w:rsidRDefault="005354B5" w:rsidP="005354B5">
      <w:pPr>
        <w:pStyle w:val="BodyText"/>
        <w:jc w:val="both"/>
        <w:rPr>
          <w:lang w:val="en-IN"/>
        </w:rPr>
      </w:pPr>
      <w:r w:rsidRPr="006452DC">
        <w:rPr>
          <w:lang w:val="en-IN"/>
        </w:rPr>
        <w:t>The Desktop Voice Assistant will employ a modular architecture, allowing for independent development and scalability of its various components. The core modules and their interactions are as follows:</w:t>
      </w:r>
    </w:p>
    <w:p w14:paraId="050BB323" w14:textId="77777777" w:rsidR="005354B5" w:rsidRPr="006452DC" w:rsidRDefault="005354B5" w:rsidP="00811D76">
      <w:pPr>
        <w:pStyle w:val="BodyText"/>
        <w:numPr>
          <w:ilvl w:val="0"/>
          <w:numId w:val="7"/>
        </w:numPr>
        <w:jc w:val="both"/>
        <w:rPr>
          <w:lang w:val="en-IN"/>
        </w:rPr>
      </w:pPr>
      <w:r w:rsidRPr="006452DC">
        <w:rPr>
          <w:lang w:val="en-IN"/>
        </w:rPr>
        <w:t>Audio Input Module:</w:t>
      </w:r>
    </w:p>
    <w:p w14:paraId="2CE3FC44" w14:textId="77777777" w:rsidR="005354B5" w:rsidRPr="006452DC" w:rsidRDefault="005354B5" w:rsidP="00811D76">
      <w:pPr>
        <w:pStyle w:val="BodyText"/>
        <w:numPr>
          <w:ilvl w:val="1"/>
          <w:numId w:val="7"/>
        </w:numPr>
        <w:jc w:val="both"/>
        <w:rPr>
          <w:lang w:val="en-IN"/>
        </w:rPr>
      </w:pPr>
      <w:r w:rsidRPr="006452DC">
        <w:rPr>
          <w:lang w:val="en-IN"/>
        </w:rPr>
        <w:t>Responsibility: Captures audio input from the user's microphone.</w:t>
      </w:r>
    </w:p>
    <w:p w14:paraId="4151792C" w14:textId="77777777" w:rsidR="005354B5" w:rsidRPr="006452DC" w:rsidRDefault="005354B5" w:rsidP="00811D76">
      <w:pPr>
        <w:pStyle w:val="BodyText"/>
        <w:numPr>
          <w:ilvl w:val="1"/>
          <w:numId w:val="7"/>
        </w:numPr>
        <w:jc w:val="both"/>
        <w:rPr>
          <w:lang w:val="en-IN"/>
        </w:rPr>
      </w:pPr>
      <w:r w:rsidRPr="006452DC">
        <w:rPr>
          <w:lang w:val="en-IN"/>
        </w:rPr>
        <w:t>Functionality: Provides an interface to access the system's audio input devices. May include noise reduction or pre-processing techniques to enhance audio quality for the Speech-to-Text engine.</w:t>
      </w:r>
    </w:p>
    <w:p w14:paraId="6DA256DC" w14:textId="77777777" w:rsidR="005354B5" w:rsidRPr="006452DC" w:rsidRDefault="005354B5" w:rsidP="00811D76">
      <w:pPr>
        <w:pStyle w:val="BodyText"/>
        <w:numPr>
          <w:ilvl w:val="0"/>
          <w:numId w:val="7"/>
        </w:numPr>
        <w:jc w:val="both"/>
        <w:rPr>
          <w:lang w:val="en-IN"/>
        </w:rPr>
      </w:pPr>
      <w:r w:rsidRPr="006452DC">
        <w:rPr>
          <w:lang w:val="en-IN"/>
        </w:rPr>
        <w:t>Speech-to-Text (STT) Engine:</w:t>
      </w:r>
    </w:p>
    <w:p w14:paraId="07EB39E0" w14:textId="77777777" w:rsidR="005354B5" w:rsidRPr="006452DC" w:rsidRDefault="005354B5" w:rsidP="00811D76">
      <w:pPr>
        <w:pStyle w:val="BodyText"/>
        <w:numPr>
          <w:ilvl w:val="1"/>
          <w:numId w:val="7"/>
        </w:numPr>
        <w:jc w:val="both"/>
        <w:rPr>
          <w:lang w:val="en-IN"/>
        </w:rPr>
      </w:pPr>
      <w:r w:rsidRPr="006452DC">
        <w:rPr>
          <w:lang w:val="en-IN"/>
        </w:rPr>
        <w:t>Responsibility: Transcribes the captured audio into text.</w:t>
      </w:r>
    </w:p>
    <w:p w14:paraId="6617F4E7" w14:textId="77777777" w:rsidR="005354B5" w:rsidRPr="006452DC" w:rsidRDefault="005354B5" w:rsidP="00811D76">
      <w:pPr>
        <w:pStyle w:val="BodyText"/>
        <w:numPr>
          <w:ilvl w:val="1"/>
          <w:numId w:val="7"/>
        </w:numPr>
        <w:jc w:val="both"/>
        <w:rPr>
          <w:lang w:val="en-IN"/>
        </w:rPr>
      </w:pPr>
      <w:r w:rsidRPr="006452DC">
        <w:rPr>
          <w:lang w:val="en-IN"/>
        </w:rPr>
        <w:t>Functionality: Utilizes speech recognition models to convert the audio stream into a textual representation of the user's spoken command. This module might interact with local STT libraries or cloud-based services.</w:t>
      </w:r>
    </w:p>
    <w:p w14:paraId="401B3A67" w14:textId="77777777" w:rsidR="005354B5" w:rsidRPr="006452DC" w:rsidRDefault="005354B5" w:rsidP="00811D76">
      <w:pPr>
        <w:pStyle w:val="BodyText"/>
        <w:numPr>
          <w:ilvl w:val="0"/>
          <w:numId w:val="7"/>
        </w:numPr>
        <w:jc w:val="both"/>
        <w:rPr>
          <w:lang w:val="en-IN"/>
        </w:rPr>
      </w:pPr>
      <w:r w:rsidRPr="006452DC">
        <w:rPr>
          <w:lang w:val="en-IN"/>
        </w:rPr>
        <w:t>Natural Language Processing (NLP) Module:</w:t>
      </w:r>
    </w:p>
    <w:p w14:paraId="6F9C5E40" w14:textId="77777777" w:rsidR="005354B5" w:rsidRPr="006452DC" w:rsidRDefault="005354B5" w:rsidP="00811D76">
      <w:pPr>
        <w:pStyle w:val="BodyText"/>
        <w:numPr>
          <w:ilvl w:val="1"/>
          <w:numId w:val="7"/>
        </w:numPr>
        <w:jc w:val="both"/>
        <w:rPr>
          <w:lang w:val="en-IN"/>
        </w:rPr>
      </w:pPr>
      <w:r w:rsidRPr="006452DC">
        <w:rPr>
          <w:lang w:val="en-IN"/>
        </w:rPr>
        <w:t>Responsibility: Understands the meaning and intent behind the transcribed text.</w:t>
      </w:r>
    </w:p>
    <w:p w14:paraId="5CD8BF79" w14:textId="77777777" w:rsidR="005354B5" w:rsidRPr="006452DC" w:rsidRDefault="005354B5" w:rsidP="00811D76">
      <w:pPr>
        <w:pStyle w:val="BodyText"/>
        <w:numPr>
          <w:ilvl w:val="1"/>
          <w:numId w:val="7"/>
        </w:numPr>
        <w:jc w:val="both"/>
        <w:rPr>
          <w:lang w:val="en-IN"/>
        </w:rPr>
      </w:pPr>
      <w:r w:rsidRPr="006452DC">
        <w:rPr>
          <w:lang w:val="en-IN"/>
        </w:rPr>
        <w:t xml:space="preserve">Functionality: This module performs several sub-tasks: </w:t>
      </w:r>
    </w:p>
    <w:p w14:paraId="0236797A" w14:textId="77777777" w:rsidR="005354B5" w:rsidRPr="006452DC" w:rsidRDefault="005354B5" w:rsidP="00811D76">
      <w:pPr>
        <w:pStyle w:val="BodyText"/>
        <w:numPr>
          <w:ilvl w:val="2"/>
          <w:numId w:val="7"/>
        </w:numPr>
        <w:jc w:val="both"/>
        <w:rPr>
          <w:lang w:val="en-IN"/>
        </w:rPr>
      </w:pPr>
      <w:r w:rsidRPr="006452DC">
        <w:rPr>
          <w:lang w:val="en-IN"/>
        </w:rPr>
        <w:t>Intent Recognition: Identifies the user's goal or the action they want to perform (e.g., "open application," "set reminder").</w:t>
      </w:r>
    </w:p>
    <w:p w14:paraId="7EDEDBBD" w14:textId="77777777" w:rsidR="005354B5" w:rsidRPr="006452DC" w:rsidRDefault="005354B5" w:rsidP="00811D76">
      <w:pPr>
        <w:pStyle w:val="BodyText"/>
        <w:numPr>
          <w:ilvl w:val="2"/>
          <w:numId w:val="7"/>
        </w:numPr>
        <w:jc w:val="both"/>
        <w:rPr>
          <w:lang w:val="en-IN"/>
        </w:rPr>
      </w:pPr>
      <w:r w:rsidRPr="006452DC">
        <w:rPr>
          <w:lang w:val="en-IN"/>
        </w:rPr>
        <w:t>Entity Extraction: Identifies key pieces of information within the command (e.g., the name of the application to open, the time for the reminder).</w:t>
      </w:r>
    </w:p>
    <w:p w14:paraId="46A0D820" w14:textId="77777777" w:rsidR="005354B5" w:rsidRPr="006452DC" w:rsidRDefault="005354B5" w:rsidP="00811D76">
      <w:pPr>
        <w:pStyle w:val="BodyText"/>
        <w:numPr>
          <w:ilvl w:val="2"/>
          <w:numId w:val="7"/>
        </w:numPr>
        <w:jc w:val="both"/>
        <w:rPr>
          <w:lang w:val="en-IN"/>
        </w:rPr>
      </w:pPr>
      <w:r w:rsidRPr="006452DC">
        <w:rPr>
          <w:lang w:val="en-IN"/>
        </w:rPr>
        <w:t>Contextual Understanding (Future): May incorporate mechanisms to understand the context of previous interactions.</w:t>
      </w:r>
    </w:p>
    <w:p w14:paraId="239014C6" w14:textId="77777777" w:rsidR="005354B5" w:rsidRPr="006452DC" w:rsidRDefault="005354B5" w:rsidP="00811D76">
      <w:pPr>
        <w:pStyle w:val="BodyText"/>
        <w:numPr>
          <w:ilvl w:val="0"/>
          <w:numId w:val="7"/>
        </w:numPr>
        <w:jc w:val="both"/>
        <w:rPr>
          <w:lang w:val="en-IN"/>
        </w:rPr>
      </w:pPr>
      <w:r w:rsidRPr="006452DC">
        <w:rPr>
          <w:lang w:val="en-IN"/>
        </w:rPr>
        <w:t>Task Execution Engine:</w:t>
      </w:r>
    </w:p>
    <w:p w14:paraId="6979BEE7" w14:textId="77777777" w:rsidR="005354B5" w:rsidRPr="006452DC" w:rsidRDefault="005354B5" w:rsidP="00811D76">
      <w:pPr>
        <w:pStyle w:val="BodyText"/>
        <w:numPr>
          <w:ilvl w:val="1"/>
          <w:numId w:val="7"/>
        </w:numPr>
        <w:jc w:val="both"/>
        <w:rPr>
          <w:lang w:val="en-IN"/>
        </w:rPr>
      </w:pPr>
      <w:r w:rsidRPr="006452DC">
        <w:rPr>
          <w:lang w:val="en-IN"/>
        </w:rPr>
        <w:t>Responsibility: Executes the actions based on the interpreted intent and extracted entities from the NLP module.</w:t>
      </w:r>
    </w:p>
    <w:p w14:paraId="7E9D8EFD" w14:textId="77777777" w:rsidR="005354B5" w:rsidRPr="006452DC" w:rsidRDefault="005354B5" w:rsidP="00811D76">
      <w:pPr>
        <w:pStyle w:val="BodyText"/>
        <w:numPr>
          <w:ilvl w:val="1"/>
          <w:numId w:val="7"/>
        </w:numPr>
        <w:jc w:val="both"/>
        <w:rPr>
          <w:lang w:val="en-IN"/>
        </w:rPr>
      </w:pPr>
      <w:r w:rsidRPr="006452DC">
        <w:rPr>
          <w:lang w:val="en-IN"/>
        </w:rPr>
        <w:t xml:space="preserve">Functionality: This module acts as a central coordinator, dispatching commands to various system-level functionalities or external applications. It contains logic for performing actions such as: </w:t>
      </w:r>
    </w:p>
    <w:p w14:paraId="7D836F66" w14:textId="77777777" w:rsidR="005354B5" w:rsidRPr="006452DC" w:rsidRDefault="005354B5" w:rsidP="00811D76">
      <w:pPr>
        <w:pStyle w:val="BodyText"/>
        <w:numPr>
          <w:ilvl w:val="2"/>
          <w:numId w:val="7"/>
        </w:numPr>
        <w:jc w:val="both"/>
        <w:rPr>
          <w:lang w:val="en-IN"/>
        </w:rPr>
      </w:pPr>
      <w:r w:rsidRPr="006452DC">
        <w:rPr>
          <w:lang w:val="en-IN"/>
        </w:rPr>
        <w:t>Launching and closing applications.</w:t>
      </w:r>
    </w:p>
    <w:p w14:paraId="3655A70C" w14:textId="77777777" w:rsidR="005354B5" w:rsidRPr="006452DC" w:rsidRDefault="005354B5" w:rsidP="00811D76">
      <w:pPr>
        <w:pStyle w:val="BodyText"/>
        <w:numPr>
          <w:ilvl w:val="2"/>
          <w:numId w:val="7"/>
        </w:numPr>
        <w:jc w:val="both"/>
        <w:rPr>
          <w:lang w:val="en-IN"/>
        </w:rPr>
      </w:pPr>
      <w:r w:rsidRPr="006452DC">
        <w:rPr>
          <w:lang w:val="en-IN"/>
        </w:rPr>
        <w:t>Managing files and folders.</w:t>
      </w:r>
    </w:p>
    <w:p w14:paraId="0EF64F1B" w14:textId="77777777" w:rsidR="005354B5" w:rsidRPr="006452DC" w:rsidRDefault="005354B5" w:rsidP="00811D76">
      <w:pPr>
        <w:pStyle w:val="BodyText"/>
        <w:numPr>
          <w:ilvl w:val="2"/>
          <w:numId w:val="7"/>
        </w:numPr>
        <w:jc w:val="both"/>
        <w:rPr>
          <w:lang w:val="en-IN"/>
        </w:rPr>
      </w:pPr>
      <w:r w:rsidRPr="006452DC">
        <w:rPr>
          <w:lang w:val="en-IN"/>
        </w:rPr>
        <w:t>Controlling media playback.</w:t>
      </w:r>
    </w:p>
    <w:p w14:paraId="1A4566D3" w14:textId="77777777" w:rsidR="005354B5" w:rsidRPr="006452DC" w:rsidRDefault="005354B5" w:rsidP="00811D76">
      <w:pPr>
        <w:pStyle w:val="BodyText"/>
        <w:numPr>
          <w:ilvl w:val="2"/>
          <w:numId w:val="7"/>
        </w:numPr>
        <w:jc w:val="both"/>
        <w:rPr>
          <w:lang w:val="en-IN"/>
        </w:rPr>
      </w:pPr>
      <w:r w:rsidRPr="006452DC">
        <w:rPr>
          <w:lang w:val="en-IN"/>
        </w:rPr>
        <w:t>Setting and managing reminders and alarms.</w:t>
      </w:r>
    </w:p>
    <w:p w14:paraId="73865FFA" w14:textId="77777777" w:rsidR="005354B5" w:rsidRPr="006452DC" w:rsidRDefault="005354B5" w:rsidP="00811D76">
      <w:pPr>
        <w:pStyle w:val="BodyText"/>
        <w:numPr>
          <w:ilvl w:val="2"/>
          <w:numId w:val="7"/>
        </w:numPr>
        <w:jc w:val="both"/>
        <w:rPr>
          <w:lang w:val="en-IN"/>
        </w:rPr>
      </w:pPr>
      <w:r w:rsidRPr="006452DC">
        <w:rPr>
          <w:lang w:val="en-IN"/>
        </w:rPr>
        <w:t>Scheduling calendar events.</w:t>
      </w:r>
    </w:p>
    <w:p w14:paraId="051CE3EC" w14:textId="77777777" w:rsidR="005354B5" w:rsidRPr="006452DC" w:rsidRDefault="005354B5" w:rsidP="00811D76">
      <w:pPr>
        <w:pStyle w:val="BodyText"/>
        <w:numPr>
          <w:ilvl w:val="2"/>
          <w:numId w:val="7"/>
        </w:numPr>
        <w:jc w:val="both"/>
        <w:rPr>
          <w:lang w:val="en-IN"/>
        </w:rPr>
      </w:pPr>
      <w:r w:rsidRPr="006452DC">
        <w:rPr>
          <w:lang w:val="en-IN"/>
        </w:rPr>
        <w:t>Performing web searches.</w:t>
      </w:r>
    </w:p>
    <w:p w14:paraId="40609001" w14:textId="77777777" w:rsidR="005354B5" w:rsidRPr="006452DC" w:rsidRDefault="005354B5" w:rsidP="00811D76">
      <w:pPr>
        <w:pStyle w:val="BodyText"/>
        <w:numPr>
          <w:ilvl w:val="2"/>
          <w:numId w:val="7"/>
        </w:numPr>
        <w:jc w:val="both"/>
        <w:rPr>
          <w:lang w:val="en-IN"/>
        </w:rPr>
      </w:pPr>
      <w:r w:rsidRPr="006452DC">
        <w:rPr>
          <w:lang w:val="en-IN"/>
        </w:rPr>
        <w:t>Retrieving system information.</w:t>
      </w:r>
    </w:p>
    <w:p w14:paraId="538143D7" w14:textId="77777777" w:rsidR="005354B5" w:rsidRPr="006452DC" w:rsidRDefault="005354B5" w:rsidP="00811D76">
      <w:pPr>
        <w:pStyle w:val="BodyText"/>
        <w:numPr>
          <w:ilvl w:val="2"/>
          <w:numId w:val="7"/>
        </w:numPr>
        <w:jc w:val="both"/>
        <w:rPr>
          <w:lang w:val="en-IN"/>
        </w:rPr>
      </w:pPr>
      <w:r w:rsidRPr="006452DC">
        <w:rPr>
          <w:lang w:val="en-IN"/>
        </w:rPr>
        <w:t>Basic system control (volume, screenshots, etc.).</w:t>
      </w:r>
    </w:p>
    <w:p w14:paraId="211461E7" w14:textId="77777777" w:rsidR="005354B5" w:rsidRPr="006452DC" w:rsidRDefault="005354B5" w:rsidP="00811D76">
      <w:pPr>
        <w:pStyle w:val="BodyText"/>
        <w:numPr>
          <w:ilvl w:val="0"/>
          <w:numId w:val="7"/>
        </w:numPr>
        <w:jc w:val="both"/>
        <w:rPr>
          <w:lang w:val="en-IN"/>
        </w:rPr>
      </w:pPr>
      <w:r w:rsidRPr="006452DC">
        <w:rPr>
          <w:lang w:val="en-IN"/>
        </w:rPr>
        <w:t>Text-to-Speech (TTS) Engine:</w:t>
      </w:r>
    </w:p>
    <w:p w14:paraId="25FCA9BF" w14:textId="77777777" w:rsidR="005354B5" w:rsidRPr="006452DC" w:rsidRDefault="005354B5" w:rsidP="00811D76">
      <w:pPr>
        <w:pStyle w:val="BodyText"/>
        <w:numPr>
          <w:ilvl w:val="1"/>
          <w:numId w:val="7"/>
        </w:numPr>
        <w:jc w:val="both"/>
        <w:rPr>
          <w:lang w:val="en-IN"/>
        </w:rPr>
      </w:pPr>
      <w:r w:rsidRPr="006452DC">
        <w:rPr>
          <w:lang w:val="en-IN"/>
        </w:rPr>
        <w:t>Responsibility: Converts textual feedback from the system into spoken audio.</w:t>
      </w:r>
    </w:p>
    <w:p w14:paraId="6908BB28" w14:textId="77777777" w:rsidR="005354B5" w:rsidRPr="006452DC" w:rsidRDefault="005354B5" w:rsidP="00811D76">
      <w:pPr>
        <w:pStyle w:val="BodyText"/>
        <w:numPr>
          <w:ilvl w:val="1"/>
          <w:numId w:val="7"/>
        </w:numPr>
        <w:jc w:val="both"/>
        <w:rPr>
          <w:lang w:val="en-IN"/>
        </w:rPr>
      </w:pPr>
      <w:r w:rsidRPr="006452DC">
        <w:rPr>
          <w:lang w:val="en-IN"/>
        </w:rPr>
        <w:t>Functionality: Utilizes TTS models to generate synthesized speech, providing auditory responses to the user, confirming actions, or delivering requested information. This module might interact with local TTS libraries or cloud-based services.</w:t>
      </w:r>
    </w:p>
    <w:p w14:paraId="0F00E545" w14:textId="77777777" w:rsidR="005354B5" w:rsidRPr="006452DC" w:rsidRDefault="005354B5" w:rsidP="00811D76">
      <w:pPr>
        <w:pStyle w:val="BodyText"/>
        <w:numPr>
          <w:ilvl w:val="0"/>
          <w:numId w:val="7"/>
        </w:numPr>
        <w:jc w:val="both"/>
        <w:rPr>
          <w:lang w:val="en-IN"/>
        </w:rPr>
      </w:pPr>
      <w:r w:rsidRPr="006452DC">
        <w:rPr>
          <w:lang w:val="en-IN"/>
        </w:rPr>
        <w:t>User Interface (UI) Module (Optional):</w:t>
      </w:r>
    </w:p>
    <w:p w14:paraId="30684595" w14:textId="77777777" w:rsidR="005354B5" w:rsidRPr="006452DC" w:rsidRDefault="005354B5" w:rsidP="00811D76">
      <w:pPr>
        <w:pStyle w:val="BodyText"/>
        <w:numPr>
          <w:ilvl w:val="1"/>
          <w:numId w:val="7"/>
        </w:numPr>
        <w:jc w:val="both"/>
        <w:rPr>
          <w:lang w:val="en-IN"/>
        </w:rPr>
      </w:pPr>
      <w:r w:rsidRPr="006452DC">
        <w:rPr>
          <w:lang w:val="en-IN"/>
        </w:rPr>
        <w:t>Responsibility: Provides a visual interface for settings, feedback, or advanced interactions.</w:t>
      </w:r>
    </w:p>
    <w:p w14:paraId="2B4243D7" w14:textId="77777777" w:rsidR="005354B5" w:rsidRPr="006452DC" w:rsidRDefault="005354B5" w:rsidP="00811D76">
      <w:pPr>
        <w:pStyle w:val="BodyText"/>
        <w:numPr>
          <w:ilvl w:val="1"/>
          <w:numId w:val="7"/>
        </w:numPr>
        <w:jc w:val="both"/>
        <w:rPr>
          <w:lang w:val="en-IN"/>
        </w:rPr>
      </w:pPr>
      <w:r w:rsidRPr="006452DC">
        <w:rPr>
          <w:lang w:val="en-IN"/>
        </w:rPr>
        <w:t>Functionality: This could include a small window for displaying transcribed text, system status, or allowing users to customize settings and commands. A purely voice-driven system might minimize or eliminate this module.</w:t>
      </w:r>
    </w:p>
    <w:p w14:paraId="2831595C" w14:textId="77777777" w:rsidR="005354B5" w:rsidRPr="006452DC" w:rsidRDefault="005354B5" w:rsidP="00811D76">
      <w:pPr>
        <w:pStyle w:val="BodyText"/>
        <w:numPr>
          <w:ilvl w:val="0"/>
          <w:numId w:val="7"/>
        </w:numPr>
        <w:jc w:val="both"/>
        <w:rPr>
          <w:lang w:val="en-IN"/>
        </w:rPr>
      </w:pPr>
      <w:r w:rsidRPr="006452DC">
        <w:rPr>
          <w:lang w:val="en-IN"/>
        </w:rPr>
        <w:t>Configuration and Data Storage:</w:t>
      </w:r>
    </w:p>
    <w:p w14:paraId="083DF87D" w14:textId="77777777" w:rsidR="005354B5" w:rsidRPr="006452DC" w:rsidRDefault="005354B5" w:rsidP="00811D76">
      <w:pPr>
        <w:pStyle w:val="BodyText"/>
        <w:numPr>
          <w:ilvl w:val="1"/>
          <w:numId w:val="7"/>
        </w:numPr>
        <w:jc w:val="both"/>
        <w:rPr>
          <w:lang w:val="en-IN"/>
        </w:rPr>
      </w:pPr>
      <w:r w:rsidRPr="006452DC">
        <w:rPr>
          <w:lang w:val="en-IN"/>
        </w:rPr>
        <w:t xml:space="preserve">Responsibility: Manages user-specific settings, custom commands, and potentially </w:t>
      </w:r>
      <w:r w:rsidRPr="006452DC">
        <w:rPr>
          <w:lang w:val="en-IN"/>
        </w:rPr>
        <w:lastRenderedPageBreak/>
        <w:t>learned preferences.</w:t>
      </w:r>
    </w:p>
    <w:p w14:paraId="4C7293A0" w14:textId="77777777" w:rsidR="005354B5" w:rsidRPr="006452DC" w:rsidRDefault="005354B5" w:rsidP="00811D76">
      <w:pPr>
        <w:pStyle w:val="BodyText"/>
        <w:numPr>
          <w:ilvl w:val="1"/>
          <w:numId w:val="7"/>
        </w:numPr>
        <w:jc w:val="both"/>
        <w:rPr>
          <w:lang w:val="en-IN"/>
        </w:rPr>
      </w:pPr>
      <w:r w:rsidRPr="006452DC">
        <w:rPr>
          <w:lang w:val="en-IN"/>
        </w:rPr>
        <w:t>Functionality: Stores and retrieves configuration data, allowing for personalized experiences.</w:t>
      </w:r>
    </w:p>
    <w:p w14:paraId="62962E26" w14:textId="77777777" w:rsidR="005354B5" w:rsidRPr="006452DC" w:rsidRDefault="005354B5" w:rsidP="005354B5">
      <w:pPr>
        <w:pStyle w:val="BodyText"/>
        <w:jc w:val="both"/>
        <w:rPr>
          <w:lang w:val="en-IN"/>
        </w:rPr>
      </w:pPr>
      <w:r w:rsidRPr="006452DC">
        <w:rPr>
          <w:lang w:val="en-IN"/>
        </w:rPr>
        <w:t>Interactions:</w:t>
      </w:r>
    </w:p>
    <w:p w14:paraId="36755D85" w14:textId="77777777" w:rsidR="005354B5" w:rsidRPr="006452DC" w:rsidRDefault="005354B5" w:rsidP="00811D76">
      <w:pPr>
        <w:pStyle w:val="BodyText"/>
        <w:numPr>
          <w:ilvl w:val="0"/>
          <w:numId w:val="8"/>
        </w:numPr>
        <w:jc w:val="both"/>
        <w:rPr>
          <w:lang w:val="en-IN"/>
        </w:rPr>
      </w:pPr>
      <w:r w:rsidRPr="006452DC">
        <w:rPr>
          <w:lang w:val="en-IN"/>
        </w:rPr>
        <w:t>The Audio Input Module captures the user's voice and sends the audio stream to the STT Engine.</w:t>
      </w:r>
    </w:p>
    <w:p w14:paraId="4F917881" w14:textId="77777777" w:rsidR="005354B5" w:rsidRPr="006452DC" w:rsidRDefault="005354B5" w:rsidP="00811D76">
      <w:pPr>
        <w:pStyle w:val="BodyText"/>
        <w:numPr>
          <w:ilvl w:val="0"/>
          <w:numId w:val="8"/>
        </w:numPr>
        <w:jc w:val="both"/>
        <w:rPr>
          <w:lang w:val="en-IN"/>
        </w:rPr>
      </w:pPr>
      <w:r w:rsidRPr="006452DC">
        <w:rPr>
          <w:lang w:val="en-IN"/>
        </w:rPr>
        <w:t>The STT Engine transcribes the audio into text and passes it to the NLP Module.</w:t>
      </w:r>
    </w:p>
    <w:p w14:paraId="1AC8C7C1" w14:textId="5FAD9134" w:rsidR="005354B5" w:rsidRPr="006452DC" w:rsidRDefault="005354B5" w:rsidP="00811D76">
      <w:pPr>
        <w:pStyle w:val="BodyText"/>
        <w:numPr>
          <w:ilvl w:val="0"/>
          <w:numId w:val="8"/>
        </w:numPr>
        <w:jc w:val="both"/>
        <w:rPr>
          <w:lang w:val="en-IN"/>
        </w:rPr>
      </w:pPr>
      <w:r w:rsidRPr="006452DC">
        <w:rPr>
          <w:lang w:val="en-IN"/>
        </w:rPr>
        <w:t>The NLP Module analyses the text, identifies the intent, and extracts relevant entities, sending this structured information to the Task Execution Engine.</w:t>
      </w:r>
    </w:p>
    <w:p w14:paraId="23A3F741" w14:textId="77777777" w:rsidR="005354B5" w:rsidRPr="006452DC" w:rsidRDefault="005354B5" w:rsidP="00811D76">
      <w:pPr>
        <w:pStyle w:val="BodyText"/>
        <w:numPr>
          <w:ilvl w:val="0"/>
          <w:numId w:val="8"/>
        </w:numPr>
        <w:jc w:val="both"/>
        <w:rPr>
          <w:lang w:val="en-IN"/>
        </w:rPr>
      </w:pPr>
      <w:r w:rsidRPr="006452DC">
        <w:rPr>
          <w:lang w:val="en-IN"/>
        </w:rPr>
        <w:t>The Task Execution Engine performs the requested action by interacting with the operating system, applications, or external services.</w:t>
      </w:r>
    </w:p>
    <w:p w14:paraId="64513EAB" w14:textId="77777777" w:rsidR="005354B5" w:rsidRPr="006452DC" w:rsidRDefault="005354B5" w:rsidP="00811D76">
      <w:pPr>
        <w:pStyle w:val="BodyText"/>
        <w:numPr>
          <w:ilvl w:val="0"/>
          <w:numId w:val="8"/>
        </w:numPr>
        <w:jc w:val="both"/>
        <w:rPr>
          <w:lang w:val="en-IN"/>
        </w:rPr>
      </w:pPr>
      <w:r w:rsidRPr="006452DC">
        <w:rPr>
          <w:lang w:val="en-IN"/>
        </w:rPr>
        <w:t>The Task Execution Engine may generate textual feedback on the outcome of the action, which is then passed to the TTS Engine.</w:t>
      </w:r>
    </w:p>
    <w:p w14:paraId="1BDE1FF5" w14:textId="77777777" w:rsidR="005354B5" w:rsidRPr="006452DC" w:rsidRDefault="005354B5" w:rsidP="00811D76">
      <w:pPr>
        <w:pStyle w:val="BodyText"/>
        <w:numPr>
          <w:ilvl w:val="0"/>
          <w:numId w:val="8"/>
        </w:numPr>
        <w:jc w:val="both"/>
        <w:rPr>
          <w:lang w:val="en-IN"/>
        </w:rPr>
      </w:pPr>
      <w:r w:rsidRPr="006452DC">
        <w:rPr>
          <w:lang w:val="en-IN"/>
        </w:rPr>
        <w:t>The TTS Engine converts the text feedback into spoken audio, which is played back to the user via the audio output.</w:t>
      </w:r>
    </w:p>
    <w:p w14:paraId="337CBAD1" w14:textId="77777777" w:rsidR="005354B5" w:rsidRPr="006452DC" w:rsidRDefault="005354B5" w:rsidP="00811D76">
      <w:pPr>
        <w:pStyle w:val="BodyText"/>
        <w:numPr>
          <w:ilvl w:val="0"/>
          <w:numId w:val="8"/>
        </w:numPr>
        <w:jc w:val="both"/>
        <w:rPr>
          <w:lang w:val="en-IN"/>
        </w:rPr>
      </w:pPr>
      <w:r w:rsidRPr="006452DC">
        <w:rPr>
          <w:lang w:val="en-IN"/>
        </w:rPr>
        <w:t>The UI Module (if present) may display relevant information or allow user configuration, interacting with the Configuration and Data Storage.</w:t>
      </w:r>
    </w:p>
    <w:p w14:paraId="5317C256" w14:textId="77777777" w:rsidR="005354B5" w:rsidRPr="006452DC" w:rsidRDefault="005354B5" w:rsidP="005354B5">
      <w:pPr>
        <w:pStyle w:val="BodyText"/>
        <w:jc w:val="both"/>
        <w:rPr>
          <w:lang w:val="en-IN"/>
        </w:rPr>
      </w:pPr>
      <w:r w:rsidRPr="006452DC">
        <w:rPr>
          <w:lang w:val="en-IN"/>
        </w:rPr>
        <w:t>This modular design promotes maintainability, testability, and the ability to easily integrate new features or replace individual components as needed.</w:t>
      </w:r>
    </w:p>
    <w:p w14:paraId="03481DD0" w14:textId="77777777" w:rsidR="00C30A1E" w:rsidRPr="006452DC" w:rsidRDefault="00C30A1E" w:rsidP="00C30A1E">
      <w:pPr>
        <w:pStyle w:val="BodyText"/>
        <w:jc w:val="both"/>
        <w:rPr>
          <w:spacing w:val="-2"/>
        </w:rPr>
      </w:pPr>
    </w:p>
    <w:p w14:paraId="66406F90" w14:textId="3B1E1E0F" w:rsidR="005354B5" w:rsidRPr="006452DC" w:rsidRDefault="005354B5" w:rsidP="00C30A1E">
      <w:pPr>
        <w:pStyle w:val="BodyText"/>
        <w:jc w:val="both"/>
        <w:rPr>
          <w:spacing w:val="-2"/>
        </w:rPr>
      </w:pPr>
    </w:p>
    <w:p w14:paraId="45ED00F0" w14:textId="25EA9965" w:rsidR="005354B5" w:rsidRPr="00AC47A2" w:rsidRDefault="00D86291" w:rsidP="00C30A1E">
      <w:pPr>
        <w:pStyle w:val="BodyText"/>
        <w:jc w:val="both"/>
        <w:rPr>
          <w:b/>
          <w:bCs/>
          <w:spacing w:val="-2"/>
        </w:rPr>
      </w:pPr>
      <w:r>
        <w:rPr>
          <w:b/>
          <w:bCs/>
          <w:spacing w:val="-2"/>
        </w:rPr>
        <w:t>3</w:t>
      </w:r>
      <w:r w:rsidR="00AC47A2" w:rsidRPr="00AC47A2">
        <w:rPr>
          <w:b/>
          <w:bCs/>
          <w:spacing w:val="-2"/>
        </w:rPr>
        <w:t>.2 D</w:t>
      </w:r>
      <w:r w:rsidR="005354B5" w:rsidRPr="00AC47A2">
        <w:rPr>
          <w:b/>
          <w:bCs/>
          <w:spacing w:val="-2"/>
        </w:rPr>
        <w:t>ata Flow Diagram (DFD):</w:t>
      </w:r>
      <w:r w:rsidR="00C039CC" w:rsidRPr="00C039CC">
        <w:rPr>
          <w:noProof/>
          <w:spacing w:val="-2"/>
        </w:rPr>
        <w:t xml:space="preserve"> </w:t>
      </w:r>
    </w:p>
    <w:p w14:paraId="5A2054EC" w14:textId="2E16482D" w:rsidR="005354B5" w:rsidRPr="006452DC" w:rsidRDefault="005354B5" w:rsidP="00C30A1E">
      <w:pPr>
        <w:pStyle w:val="BodyText"/>
        <w:jc w:val="both"/>
        <w:rPr>
          <w:spacing w:val="-2"/>
        </w:rPr>
      </w:pPr>
    </w:p>
    <w:p w14:paraId="00AC7215" w14:textId="27DBA849" w:rsidR="00C30A1E" w:rsidRPr="006452DC" w:rsidRDefault="00C039CC" w:rsidP="00C30A1E">
      <w:pPr>
        <w:pStyle w:val="BodyText"/>
        <w:jc w:val="both"/>
        <w:rPr>
          <w:spacing w:val="-2"/>
        </w:rPr>
      </w:pPr>
      <w:r w:rsidRPr="00C039CC">
        <w:rPr>
          <w:noProof/>
          <w:spacing w:val="-2"/>
        </w:rPr>
        <mc:AlternateContent>
          <mc:Choice Requires="wps">
            <w:drawing>
              <wp:anchor distT="45720" distB="45720" distL="114300" distR="114300" simplePos="0" relativeHeight="251687936" behindDoc="0" locked="0" layoutInCell="1" allowOverlap="1" wp14:anchorId="07D132F1" wp14:editId="79469D41">
                <wp:simplePos x="0" y="0"/>
                <wp:positionH relativeFrom="page">
                  <wp:posOffset>6332220</wp:posOffset>
                </wp:positionH>
                <wp:positionV relativeFrom="paragraph">
                  <wp:posOffset>2761615</wp:posOffset>
                </wp:positionV>
                <wp:extent cx="1239520" cy="342900"/>
                <wp:effectExtent l="0" t="0" r="0" b="0"/>
                <wp:wrapSquare wrapText="bothSides"/>
                <wp:docPr id="16934363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9520" cy="342900"/>
                        </a:xfrm>
                        <a:prstGeom prst="rect">
                          <a:avLst/>
                        </a:prstGeom>
                        <a:solidFill>
                          <a:srgbClr val="FFFFFF"/>
                        </a:solidFill>
                        <a:ln w="9525">
                          <a:noFill/>
                          <a:miter lim="800000"/>
                          <a:headEnd/>
                          <a:tailEnd/>
                        </a:ln>
                      </wps:spPr>
                      <wps:txbx>
                        <w:txbxContent>
                          <w:p w14:paraId="08682896" w14:textId="4231981D" w:rsidR="00C039CC" w:rsidRDefault="00C039CC" w:rsidP="00C039CC">
                            <w:r>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132F1" id="_x0000_s1027" type="#_x0000_t202" style="position:absolute;left:0;text-align:left;margin-left:498.6pt;margin-top:217.45pt;width:97.6pt;height:27pt;z-index:2516879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" stroked="f">
                <v:textbox>
                  <w:txbxContent>
                    <w:p w14:paraId="08682896" w14:textId="4231981D" w:rsidR="00C039CC" w:rsidRDefault="00C039CC" w:rsidP="00C039CC">
                      <w:r>
                        <w:t>Figure 1</w:t>
                      </w:r>
                    </w:p>
                  </w:txbxContent>
                </v:textbox>
                <w10:wrap type="square" anchorx="page"/>
              </v:shape>
            </w:pict>
          </mc:Fallback>
        </mc:AlternateContent>
      </w:r>
      <w:r w:rsidR="00971420">
        <w:rPr>
          <w:noProof/>
          <w:spacing w:val="-2"/>
        </w:rPr>
        <w:drawing>
          <wp:inline distT="0" distB="0" distL="0" distR="0" wp14:anchorId="63EA9137" wp14:editId="6A4BD0D6">
            <wp:extent cx="5435600" cy="4766310"/>
            <wp:effectExtent l="0" t="0" r="0" b="0"/>
            <wp:docPr id="17101265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12657" name="Picture 171012657"/>
                    <pic:cNvPicPr/>
                  </pic:nvPicPr>
                  <pic:blipFill>
                    <a:blip r:embed="rId8">
                      <a:extLst>
                        <a:ext uri="{28A0092B-C50C-407E-A947-70E740481C1C}">
                          <a14:useLocalDpi xmlns:a14="http://schemas.microsoft.com/office/drawing/2010/main" val="0"/>
                        </a:ext>
                      </a:extLst>
                    </a:blip>
                    <a:stretch>
                      <a:fillRect/>
                    </a:stretch>
                  </pic:blipFill>
                  <pic:spPr>
                    <a:xfrm>
                      <a:off x="0" y="0"/>
                      <a:ext cx="5458400" cy="4786303"/>
                    </a:xfrm>
                    <a:prstGeom prst="rect">
                      <a:avLst/>
                    </a:prstGeom>
                  </pic:spPr>
                </pic:pic>
              </a:graphicData>
            </a:graphic>
          </wp:inline>
        </w:drawing>
      </w:r>
    </w:p>
    <w:p w14:paraId="72A147F9" w14:textId="77777777" w:rsidR="00C30A1E" w:rsidRDefault="00C30A1E" w:rsidP="00C30A1E">
      <w:pPr>
        <w:pStyle w:val="BodyText"/>
        <w:jc w:val="both"/>
        <w:rPr>
          <w:b/>
          <w:bCs/>
        </w:rPr>
      </w:pPr>
    </w:p>
    <w:p w14:paraId="4C81AA10" w14:textId="77777777" w:rsidR="00CF6A52" w:rsidRPr="006452DC" w:rsidRDefault="00CF6A52" w:rsidP="00C30A1E">
      <w:pPr>
        <w:pStyle w:val="BodyText"/>
        <w:jc w:val="both"/>
        <w:rPr>
          <w:b/>
          <w:bCs/>
        </w:rPr>
      </w:pPr>
    </w:p>
    <w:p w14:paraId="42D6858D" w14:textId="77777777" w:rsidR="00CE38BF" w:rsidRDefault="00CE38BF" w:rsidP="005354B5">
      <w:pPr>
        <w:pStyle w:val="BodyText"/>
        <w:jc w:val="both"/>
        <w:rPr>
          <w:lang w:val="en-IN"/>
        </w:rPr>
      </w:pPr>
    </w:p>
    <w:p w14:paraId="4BE58253" w14:textId="3382FAA6" w:rsidR="005354B5" w:rsidRPr="006452DC" w:rsidRDefault="005354B5" w:rsidP="005354B5">
      <w:pPr>
        <w:pStyle w:val="BodyText"/>
        <w:jc w:val="both"/>
        <w:rPr>
          <w:lang w:val="en-IN"/>
        </w:rPr>
      </w:pPr>
      <w:r w:rsidRPr="006452DC">
        <w:rPr>
          <w:lang w:val="en-IN"/>
        </w:rPr>
        <w:t>Step-by-Step Data Flow Description:</w:t>
      </w:r>
    </w:p>
    <w:p w14:paraId="3EC58E68" w14:textId="77777777" w:rsidR="005354B5" w:rsidRPr="006452DC" w:rsidRDefault="005354B5" w:rsidP="00811D76">
      <w:pPr>
        <w:pStyle w:val="BodyText"/>
        <w:numPr>
          <w:ilvl w:val="0"/>
          <w:numId w:val="9"/>
        </w:numPr>
        <w:jc w:val="both"/>
        <w:rPr>
          <w:lang w:val="en-IN"/>
        </w:rPr>
      </w:pPr>
      <w:r w:rsidRPr="006452DC">
        <w:rPr>
          <w:lang w:val="en-IN"/>
        </w:rPr>
        <w:t>Start: The process begins when the user initiates the Desktop Voice Assistant.</w:t>
      </w:r>
    </w:p>
    <w:p w14:paraId="3BF506F8" w14:textId="77777777" w:rsidR="005354B5" w:rsidRPr="006452DC" w:rsidRDefault="005354B5" w:rsidP="00811D76">
      <w:pPr>
        <w:pStyle w:val="BodyText"/>
        <w:numPr>
          <w:ilvl w:val="0"/>
          <w:numId w:val="9"/>
        </w:numPr>
        <w:jc w:val="both"/>
        <w:rPr>
          <w:lang w:val="en-IN"/>
        </w:rPr>
      </w:pPr>
      <w:r w:rsidRPr="006452DC">
        <w:rPr>
          <w:lang w:val="en-IN"/>
        </w:rPr>
        <w:t>Speech Input from Microphone: The user provides voice input through the microphone. This voice input is the initial form of data entering the system.</w:t>
      </w:r>
    </w:p>
    <w:p w14:paraId="4219341B" w14:textId="77777777" w:rsidR="005354B5" w:rsidRPr="006452DC" w:rsidRDefault="005354B5" w:rsidP="00811D76">
      <w:pPr>
        <w:pStyle w:val="BodyText"/>
        <w:numPr>
          <w:ilvl w:val="0"/>
          <w:numId w:val="9"/>
        </w:numPr>
        <w:jc w:val="both"/>
        <w:rPr>
          <w:lang w:val="en-IN"/>
        </w:rPr>
      </w:pPr>
      <w:r w:rsidRPr="006452DC">
        <w:rPr>
          <w:lang w:val="en-IN"/>
        </w:rPr>
        <w:t>Connect to Google Speech Recognition: The captured audio data (speech input) is transmitted to the Google Speech Recognition service. This represents a data flow from the local system to an external service for transcription.</w:t>
      </w:r>
    </w:p>
    <w:p w14:paraId="5BF0CBBF" w14:textId="77777777" w:rsidR="005354B5" w:rsidRPr="006452DC" w:rsidRDefault="005354B5" w:rsidP="00811D76">
      <w:pPr>
        <w:pStyle w:val="BodyText"/>
        <w:numPr>
          <w:ilvl w:val="0"/>
          <w:numId w:val="9"/>
        </w:numPr>
        <w:jc w:val="both"/>
        <w:rPr>
          <w:lang w:val="en-IN"/>
        </w:rPr>
      </w:pPr>
      <w:r w:rsidRPr="006452DC">
        <w:rPr>
          <w:lang w:val="en-IN"/>
        </w:rPr>
        <w:t>Command Recognized?: The Google Speech Recognition service processes the audio and attempts to transcribe it into a textual command. The output of this step is a decision based on whether a recognizable command was extracted from the audio.</w:t>
      </w:r>
    </w:p>
    <w:p w14:paraId="3FC5335B" w14:textId="77777777" w:rsidR="005354B5" w:rsidRPr="006452DC" w:rsidRDefault="005354B5" w:rsidP="00811D76">
      <w:pPr>
        <w:pStyle w:val="BodyText"/>
        <w:numPr>
          <w:ilvl w:val="1"/>
          <w:numId w:val="9"/>
        </w:numPr>
        <w:jc w:val="both"/>
        <w:rPr>
          <w:lang w:val="en-IN"/>
        </w:rPr>
      </w:pPr>
      <w:r w:rsidRPr="006452DC">
        <w:rPr>
          <w:lang w:val="en-IN"/>
        </w:rPr>
        <w:t>Yes (Command Recognized): If a command is successfully recognized, the textual representation of the command becomes the data that flows to the "Process the command" step.</w:t>
      </w:r>
    </w:p>
    <w:p w14:paraId="0B500327" w14:textId="77777777" w:rsidR="005354B5" w:rsidRPr="006452DC" w:rsidRDefault="005354B5" w:rsidP="00811D76">
      <w:pPr>
        <w:pStyle w:val="BodyText"/>
        <w:numPr>
          <w:ilvl w:val="1"/>
          <w:numId w:val="9"/>
        </w:numPr>
        <w:jc w:val="both"/>
        <w:rPr>
          <w:lang w:val="en-IN"/>
        </w:rPr>
      </w:pPr>
      <w:r w:rsidRPr="006452DC">
        <w:rPr>
          <w:lang w:val="en-IN"/>
        </w:rPr>
        <w:t>No (Command Not Recognized): If the speech cannot be understood or doesn't match any known commands, a negative signal (representing the failure to recognize) flows back to the "Ask the user for continuation" step.</w:t>
      </w:r>
    </w:p>
    <w:p w14:paraId="1795A186" w14:textId="77777777" w:rsidR="005354B5" w:rsidRPr="006452DC" w:rsidRDefault="005354B5" w:rsidP="00811D76">
      <w:pPr>
        <w:pStyle w:val="BodyText"/>
        <w:numPr>
          <w:ilvl w:val="0"/>
          <w:numId w:val="9"/>
        </w:numPr>
        <w:jc w:val="both"/>
        <w:rPr>
          <w:lang w:val="en-IN"/>
        </w:rPr>
      </w:pPr>
      <w:r w:rsidRPr="006452DC">
        <w:rPr>
          <w:lang w:val="en-IN"/>
        </w:rPr>
        <w:t>Process the command: The textual command is received and interpreted by the system. This involves understanding the user's intent and identifying the specific action to be performed. The processed command, now in a structured format understood by the system, becomes the data for the next step.</w:t>
      </w:r>
    </w:p>
    <w:p w14:paraId="6262478D" w14:textId="77777777" w:rsidR="005354B5" w:rsidRPr="006452DC" w:rsidRDefault="005354B5" w:rsidP="00811D76">
      <w:pPr>
        <w:pStyle w:val="BodyText"/>
        <w:numPr>
          <w:ilvl w:val="0"/>
          <w:numId w:val="9"/>
        </w:numPr>
        <w:jc w:val="both"/>
        <w:rPr>
          <w:lang w:val="en-IN"/>
        </w:rPr>
      </w:pPr>
      <w:r w:rsidRPr="006452DC">
        <w:rPr>
          <w:lang w:val="en-IN"/>
        </w:rPr>
        <w:t>Online?: The system checks its network connectivity. This is a conditional step that influences how the command is executed.</w:t>
      </w:r>
    </w:p>
    <w:p w14:paraId="6F5FDD10" w14:textId="77777777" w:rsidR="005354B5" w:rsidRPr="006452DC" w:rsidRDefault="005354B5" w:rsidP="00811D76">
      <w:pPr>
        <w:pStyle w:val="BodyText"/>
        <w:numPr>
          <w:ilvl w:val="1"/>
          <w:numId w:val="9"/>
        </w:numPr>
        <w:jc w:val="both"/>
        <w:rPr>
          <w:lang w:val="en-IN"/>
        </w:rPr>
      </w:pPr>
      <w:r w:rsidRPr="006452DC">
        <w:rPr>
          <w:lang w:val="en-IN"/>
        </w:rPr>
        <w:t>Yes (Online): If the system is online, the processed command (or data derived from it) flows to the "Retrieve the data / Connect to the website" step.</w:t>
      </w:r>
    </w:p>
    <w:p w14:paraId="4BB09DC8" w14:textId="77777777" w:rsidR="005354B5" w:rsidRPr="006452DC" w:rsidRDefault="005354B5" w:rsidP="00811D76">
      <w:pPr>
        <w:pStyle w:val="BodyText"/>
        <w:numPr>
          <w:ilvl w:val="1"/>
          <w:numId w:val="9"/>
        </w:numPr>
        <w:jc w:val="both"/>
        <w:rPr>
          <w:lang w:val="en-IN"/>
        </w:rPr>
      </w:pPr>
      <w:r w:rsidRPr="006452DC">
        <w:rPr>
          <w:lang w:val="en-IN"/>
        </w:rPr>
        <w:t>No (Offline): If the system is offline, the processed command (or data derived from it) flows to the "Start the requested task on the computer" step, implying that the task can be performed locally.</w:t>
      </w:r>
    </w:p>
    <w:p w14:paraId="51A1DBF2" w14:textId="77777777" w:rsidR="005354B5" w:rsidRPr="006452DC" w:rsidRDefault="005354B5" w:rsidP="00811D76">
      <w:pPr>
        <w:pStyle w:val="BodyText"/>
        <w:numPr>
          <w:ilvl w:val="0"/>
          <w:numId w:val="9"/>
        </w:numPr>
        <w:jc w:val="both"/>
        <w:rPr>
          <w:lang w:val="en-IN"/>
        </w:rPr>
      </w:pPr>
      <w:r w:rsidRPr="006452DC">
        <w:rPr>
          <w:lang w:val="en-IN"/>
        </w:rPr>
        <w:t>Retrieve the data / Connect to the website: Based on the processed command, the system accesses online resources, retrieves data from the internet, or connects to a specified website. The retrieved data or the successful connection status becomes the data for the next step.</w:t>
      </w:r>
    </w:p>
    <w:p w14:paraId="497FA808" w14:textId="77777777" w:rsidR="005354B5" w:rsidRPr="006452DC" w:rsidRDefault="005354B5" w:rsidP="00811D76">
      <w:pPr>
        <w:pStyle w:val="BodyText"/>
        <w:numPr>
          <w:ilvl w:val="0"/>
          <w:numId w:val="9"/>
        </w:numPr>
        <w:jc w:val="both"/>
        <w:rPr>
          <w:lang w:val="en-IN"/>
        </w:rPr>
      </w:pPr>
      <w:r w:rsidRPr="006452DC">
        <w:rPr>
          <w:lang w:val="en-IN"/>
        </w:rPr>
        <w:t>Start the requested task on the computer: The system initiates the action requested by the user. This could involve opening an application, playing media, retrieving local information, or displaying the data retrieved from online sources. The data here is the execution of the command and potentially the display of results.</w:t>
      </w:r>
    </w:p>
    <w:p w14:paraId="415E21EF" w14:textId="77777777" w:rsidR="005354B5" w:rsidRPr="006452DC" w:rsidRDefault="005354B5" w:rsidP="00811D76">
      <w:pPr>
        <w:pStyle w:val="BodyText"/>
        <w:numPr>
          <w:ilvl w:val="0"/>
          <w:numId w:val="9"/>
        </w:numPr>
        <w:jc w:val="both"/>
        <w:rPr>
          <w:lang w:val="en-IN"/>
        </w:rPr>
      </w:pPr>
      <w:r w:rsidRPr="006452DC">
        <w:rPr>
          <w:lang w:val="en-IN"/>
        </w:rPr>
        <w:t>Wait for user to be done with the current task and press exit key: After initiating the task, the system waits for the user to complete their interaction with the task. The user's action of pressing the exit key signals the completion of the task and acts as a trigger for the next decision.</w:t>
      </w:r>
    </w:p>
    <w:p w14:paraId="53489E4C" w14:textId="77777777" w:rsidR="005354B5" w:rsidRPr="006452DC" w:rsidRDefault="005354B5" w:rsidP="00811D76">
      <w:pPr>
        <w:pStyle w:val="BodyText"/>
        <w:numPr>
          <w:ilvl w:val="0"/>
          <w:numId w:val="9"/>
        </w:numPr>
        <w:jc w:val="both"/>
        <w:rPr>
          <w:lang w:val="en-IN"/>
        </w:rPr>
      </w:pPr>
      <w:r w:rsidRPr="006452DC">
        <w:rPr>
          <w:lang w:val="en-IN"/>
        </w:rPr>
        <w:t>Continue?: The system asks the user if they want to perform another action. The user's response (Yes or No) is the data for this decision point.</w:t>
      </w:r>
    </w:p>
    <w:p w14:paraId="23EDA699" w14:textId="77777777" w:rsidR="005354B5" w:rsidRPr="006452DC" w:rsidRDefault="005354B5" w:rsidP="00811D76">
      <w:pPr>
        <w:pStyle w:val="BodyText"/>
        <w:numPr>
          <w:ilvl w:val="1"/>
          <w:numId w:val="9"/>
        </w:numPr>
        <w:jc w:val="both"/>
        <w:rPr>
          <w:lang w:val="en-IN"/>
        </w:rPr>
      </w:pPr>
      <w:r w:rsidRPr="006452DC">
        <w:rPr>
          <w:lang w:val="en-IN"/>
        </w:rPr>
        <w:t>Yes (Continue): If the user wants to continue, the flow returns to the "Speech Input from microphone" step, and the process repeats.</w:t>
      </w:r>
    </w:p>
    <w:p w14:paraId="6F1CFF04" w14:textId="77777777" w:rsidR="005354B5" w:rsidRPr="006452DC" w:rsidRDefault="005354B5" w:rsidP="00811D76">
      <w:pPr>
        <w:pStyle w:val="BodyText"/>
        <w:numPr>
          <w:ilvl w:val="1"/>
          <w:numId w:val="9"/>
        </w:numPr>
        <w:jc w:val="both"/>
        <w:rPr>
          <w:lang w:val="en-IN"/>
        </w:rPr>
      </w:pPr>
      <w:r w:rsidRPr="006452DC">
        <w:rPr>
          <w:lang w:val="en-IN"/>
        </w:rPr>
        <w:t>No (Stop): If the user does not want to continue, the process ends at the "Stop" step.</w:t>
      </w:r>
    </w:p>
    <w:p w14:paraId="46702893" w14:textId="77777777" w:rsidR="005354B5" w:rsidRPr="006452DC" w:rsidRDefault="005354B5" w:rsidP="00811D76">
      <w:pPr>
        <w:pStyle w:val="BodyText"/>
        <w:numPr>
          <w:ilvl w:val="0"/>
          <w:numId w:val="9"/>
        </w:numPr>
        <w:jc w:val="both"/>
        <w:rPr>
          <w:lang w:val="en-IN"/>
        </w:rPr>
      </w:pPr>
      <w:r w:rsidRPr="006452DC">
        <w:rPr>
          <w:lang w:val="en-IN"/>
        </w:rPr>
        <w:t>Ask the user for continuation: If the initial command was not recognized (from step 4), the system prompts the user to try again or indicate if they want to stop. The user's response (implicit in providing new speech or indicating to stop) directs the flow back to "Speech Input from microphone" or to "Stop".</w:t>
      </w:r>
    </w:p>
    <w:p w14:paraId="57D16D70" w14:textId="77777777" w:rsidR="005354B5" w:rsidRPr="006452DC" w:rsidRDefault="005354B5" w:rsidP="00811D76">
      <w:pPr>
        <w:pStyle w:val="BodyText"/>
        <w:numPr>
          <w:ilvl w:val="0"/>
          <w:numId w:val="9"/>
        </w:numPr>
        <w:jc w:val="both"/>
        <w:rPr>
          <w:lang w:val="en-IN"/>
        </w:rPr>
      </w:pPr>
      <w:r w:rsidRPr="006452DC">
        <w:rPr>
          <w:lang w:val="en-IN"/>
        </w:rPr>
        <w:lastRenderedPageBreak/>
        <w:t>Stop: The voice assistant process terminates.</w:t>
      </w:r>
    </w:p>
    <w:p w14:paraId="15FF4E1B" w14:textId="77777777" w:rsidR="004B0BC5" w:rsidRDefault="004B0BC5" w:rsidP="00C30A1E">
      <w:pPr>
        <w:pStyle w:val="BodyText"/>
        <w:jc w:val="both"/>
      </w:pPr>
    </w:p>
    <w:p w14:paraId="54E73A83" w14:textId="77777777" w:rsidR="00CF6A52" w:rsidRPr="006452DC" w:rsidRDefault="00CF6A52" w:rsidP="00C30A1E">
      <w:pPr>
        <w:pStyle w:val="BodyText"/>
        <w:jc w:val="both"/>
      </w:pPr>
    </w:p>
    <w:p w14:paraId="67970033" w14:textId="77777777" w:rsidR="00D86291" w:rsidRDefault="00D86291" w:rsidP="004B0BC5">
      <w:pPr>
        <w:pStyle w:val="BodyText"/>
        <w:jc w:val="both"/>
        <w:rPr>
          <w:b/>
          <w:bCs/>
          <w:lang w:val="en-IN"/>
        </w:rPr>
      </w:pPr>
    </w:p>
    <w:p w14:paraId="7E642611" w14:textId="397C10A3" w:rsidR="004B0BC5" w:rsidRPr="00AC47A2" w:rsidRDefault="00D86291" w:rsidP="004B0BC5">
      <w:pPr>
        <w:pStyle w:val="BodyText"/>
        <w:jc w:val="both"/>
        <w:rPr>
          <w:b/>
          <w:bCs/>
          <w:lang w:val="en-IN"/>
        </w:rPr>
      </w:pPr>
      <w:r>
        <w:rPr>
          <w:b/>
          <w:bCs/>
          <w:lang w:val="en-IN"/>
        </w:rPr>
        <w:t>3</w:t>
      </w:r>
      <w:r w:rsidR="004B0BC5" w:rsidRPr="00AC47A2">
        <w:rPr>
          <w:b/>
          <w:bCs/>
          <w:lang w:val="en-IN"/>
        </w:rPr>
        <w:t>.3 Technology Description</w:t>
      </w:r>
    </w:p>
    <w:p w14:paraId="790D8A7C" w14:textId="77777777" w:rsidR="00356DA8" w:rsidRPr="006452DC" w:rsidRDefault="00356DA8" w:rsidP="00356DA8">
      <w:pPr>
        <w:pStyle w:val="BodyText"/>
        <w:jc w:val="both"/>
        <w:rPr>
          <w:lang w:val="en-IN"/>
        </w:rPr>
      </w:pPr>
      <w:r w:rsidRPr="006452DC">
        <w:rPr>
          <w:lang w:val="en-IN"/>
        </w:rPr>
        <w:t>Technology Description</w:t>
      </w:r>
    </w:p>
    <w:p w14:paraId="1786C078" w14:textId="77777777" w:rsidR="00356DA8" w:rsidRPr="006452DC" w:rsidRDefault="00356DA8" w:rsidP="00356DA8">
      <w:pPr>
        <w:pStyle w:val="BodyText"/>
        <w:jc w:val="both"/>
        <w:rPr>
          <w:lang w:val="en-IN"/>
        </w:rPr>
      </w:pPr>
      <w:r w:rsidRPr="006452DC">
        <w:rPr>
          <w:lang w:val="en-IN"/>
        </w:rPr>
        <w:t>This section outlines the key technologies that will be employed in the development of the Desktop Voice Assistant, explaining the rationale behind their selection.</w:t>
      </w:r>
    </w:p>
    <w:p w14:paraId="27927F8E" w14:textId="77777777" w:rsidR="00356DA8" w:rsidRPr="006452DC" w:rsidRDefault="00356DA8" w:rsidP="00811D76">
      <w:pPr>
        <w:pStyle w:val="BodyText"/>
        <w:numPr>
          <w:ilvl w:val="0"/>
          <w:numId w:val="10"/>
        </w:numPr>
        <w:jc w:val="both"/>
        <w:rPr>
          <w:lang w:val="en-IN"/>
        </w:rPr>
      </w:pPr>
      <w:r w:rsidRPr="006452DC">
        <w:rPr>
          <w:lang w:val="en-IN"/>
        </w:rPr>
        <w:t>Programming Language: Python:</w:t>
      </w:r>
    </w:p>
    <w:p w14:paraId="3A343AC3" w14:textId="77777777" w:rsidR="00356DA8" w:rsidRPr="006452DC" w:rsidRDefault="00356DA8" w:rsidP="00811D76">
      <w:pPr>
        <w:pStyle w:val="BodyText"/>
        <w:numPr>
          <w:ilvl w:val="1"/>
          <w:numId w:val="10"/>
        </w:numPr>
        <w:jc w:val="both"/>
        <w:rPr>
          <w:lang w:val="en-IN"/>
        </w:rPr>
      </w:pPr>
      <w:r w:rsidRPr="006452DC">
        <w:rPr>
          <w:lang w:val="en-IN"/>
        </w:rPr>
        <w:t>Rationale: Python is chosen for its extensive ecosystem of libraries and frameworks relevant to speech processing, natural language processing, and general-purpose programming. Its readability and ease of development facilitate rapid prototyping and iteration.</w:t>
      </w:r>
    </w:p>
    <w:p w14:paraId="00BF0BF5" w14:textId="77777777" w:rsidR="00356DA8" w:rsidRPr="006452DC" w:rsidRDefault="00356DA8" w:rsidP="00811D76">
      <w:pPr>
        <w:pStyle w:val="BodyText"/>
        <w:numPr>
          <w:ilvl w:val="0"/>
          <w:numId w:val="10"/>
        </w:numPr>
        <w:jc w:val="both"/>
        <w:rPr>
          <w:lang w:val="en-IN"/>
        </w:rPr>
      </w:pPr>
      <w:r w:rsidRPr="006452DC">
        <w:rPr>
          <w:lang w:val="en-IN"/>
        </w:rPr>
        <w:t>Speech-to-Text (STT) Engine:</w:t>
      </w:r>
    </w:p>
    <w:p w14:paraId="3C3A6390" w14:textId="77777777" w:rsidR="00356DA8" w:rsidRPr="006452DC" w:rsidRDefault="00356DA8" w:rsidP="00811D76">
      <w:pPr>
        <w:pStyle w:val="BodyText"/>
        <w:numPr>
          <w:ilvl w:val="1"/>
          <w:numId w:val="10"/>
        </w:numPr>
        <w:jc w:val="both"/>
        <w:rPr>
          <w:lang w:val="en-IN"/>
        </w:rPr>
      </w:pPr>
      <w:r w:rsidRPr="006452DC">
        <w:rPr>
          <w:lang w:val="en-IN"/>
        </w:rPr>
        <w:t xml:space="preserve">Option 1: Local Library (e.g., SpeechRecognition with CMU Sphinx): </w:t>
      </w:r>
    </w:p>
    <w:p w14:paraId="270A4F93" w14:textId="77777777" w:rsidR="00356DA8" w:rsidRPr="006452DC" w:rsidRDefault="00356DA8" w:rsidP="00811D76">
      <w:pPr>
        <w:pStyle w:val="BodyText"/>
        <w:numPr>
          <w:ilvl w:val="2"/>
          <w:numId w:val="10"/>
        </w:numPr>
        <w:jc w:val="both"/>
        <w:rPr>
          <w:lang w:val="en-IN"/>
        </w:rPr>
      </w:pPr>
      <w:r w:rsidRPr="006452DC">
        <w:rPr>
          <w:lang w:val="en-IN"/>
        </w:rPr>
        <w:t>Description: A library that provides a wrapper for several STT engines, including offline options like CMU Sphinx.</w:t>
      </w:r>
    </w:p>
    <w:p w14:paraId="519B8B8D" w14:textId="77777777" w:rsidR="00356DA8" w:rsidRPr="006452DC" w:rsidRDefault="00356DA8" w:rsidP="00811D76">
      <w:pPr>
        <w:pStyle w:val="BodyText"/>
        <w:numPr>
          <w:ilvl w:val="2"/>
          <w:numId w:val="10"/>
        </w:numPr>
        <w:jc w:val="both"/>
        <w:rPr>
          <w:lang w:val="en-IN"/>
        </w:rPr>
      </w:pPr>
      <w:r w:rsidRPr="006452DC">
        <w:rPr>
          <w:lang w:val="en-IN"/>
        </w:rPr>
        <w:t>Rationale: Offers offline capabilities and avoids reliance on external network connectivity for basic speech recognition. May have limitations in accuracy compared to cloud-based solutions.</w:t>
      </w:r>
    </w:p>
    <w:p w14:paraId="57456F32" w14:textId="77777777" w:rsidR="00356DA8" w:rsidRPr="006452DC" w:rsidRDefault="00356DA8" w:rsidP="00811D76">
      <w:pPr>
        <w:pStyle w:val="BodyText"/>
        <w:numPr>
          <w:ilvl w:val="1"/>
          <w:numId w:val="10"/>
        </w:numPr>
        <w:jc w:val="both"/>
        <w:rPr>
          <w:lang w:val="en-IN"/>
        </w:rPr>
      </w:pPr>
      <w:r w:rsidRPr="006452DC">
        <w:rPr>
          <w:lang w:val="en-IN"/>
        </w:rPr>
        <w:t xml:space="preserve">Option 2: Cloud-based API (e.g., Google Cloud Speech-to-Text, AssemblyAI, OpenAI Whisper API): </w:t>
      </w:r>
    </w:p>
    <w:p w14:paraId="1DC7BC3D" w14:textId="77777777" w:rsidR="00356DA8" w:rsidRPr="006452DC" w:rsidRDefault="00356DA8" w:rsidP="00811D76">
      <w:pPr>
        <w:pStyle w:val="BodyText"/>
        <w:numPr>
          <w:ilvl w:val="2"/>
          <w:numId w:val="10"/>
        </w:numPr>
        <w:jc w:val="both"/>
        <w:rPr>
          <w:lang w:val="en-IN"/>
        </w:rPr>
      </w:pPr>
      <w:r w:rsidRPr="006452DC">
        <w:rPr>
          <w:lang w:val="en-IN"/>
        </w:rPr>
        <w:t>Description: Powerful cloud services that offer high accuracy and advanced features like speaker diarization and language support.</w:t>
      </w:r>
    </w:p>
    <w:p w14:paraId="128D394B" w14:textId="77777777" w:rsidR="00356DA8" w:rsidRPr="006452DC" w:rsidRDefault="00356DA8" w:rsidP="00811D76">
      <w:pPr>
        <w:pStyle w:val="BodyText"/>
        <w:numPr>
          <w:ilvl w:val="2"/>
          <w:numId w:val="10"/>
        </w:numPr>
        <w:jc w:val="both"/>
        <w:rPr>
          <w:lang w:val="en-IN"/>
        </w:rPr>
      </w:pPr>
      <w:r w:rsidRPr="006452DC">
        <w:rPr>
          <w:lang w:val="en-IN"/>
        </w:rPr>
        <w:t>Rationale: Provides state-of-the-art accuracy and scalability. Requires an internet connection and may incur costs based on usage. OpenAI Whisper API is a strong contender due to its open nature and impressive performance.</w:t>
      </w:r>
    </w:p>
    <w:p w14:paraId="4EDBB083" w14:textId="77777777" w:rsidR="00356DA8" w:rsidRPr="006452DC" w:rsidRDefault="00356DA8" w:rsidP="00811D76">
      <w:pPr>
        <w:pStyle w:val="BodyText"/>
        <w:numPr>
          <w:ilvl w:val="0"/>
          <w:numId w:val="10"/>
        </w:numPr>
        <w:jc w:val="both"/>
        <w:rPr>
          <w:lang w:val="en-IN"/>
        </w:rPr>
      </w:pPr>
      <w:r w:rsidRPr="006452DC">
        <w:rPr>
          <w:lang w:val="en-IN"/>
        </w:rPr>
        <w:t>Natural Language Processing (NLP) Libraries:</w:t>
      </w:r>
    </w:p>
    <w:p w14:paraId="5D0F6941" w14:textId="77777777" w:rsidR="00356DA8" w:rsidRPr="006452DC" w:rsidRDefault="00356DA8" w:rsidP="00811D76">
      <w:pPr>
        <w:pStyle w:val="BodyText"/>
        <w:numPr>
          <w:ilvl w:val="1"/>
          <w:numId w:val="10"/>
        </w:numPr>
        <w:jc w:val="both"/>
        <w:rPr>
          <w:lang w:val="en-IN"/>
        </w:rPr>
      </w:pPr>
      <w:r w:rsidRPr="006452DC">
        <w:rPr>
          <w:lang w:val="en-IN"/>
        </w:rPr>
        <w:t xml:space="preserve">Option 1: spaCy: </w:t>
      </w:r>
    </w:p>
    <w:p w14:paraId="3345D062" w14:textId="77777777" w:rsidR="00356DA8" w:rsidRPr="006452DC" w:rsidRDefault="00356DA8" w:rsidP="00811D76">
      <w:pPr>
        <w:pStyle w:val="BodyText"/>
        <w:numPr>
          <w:ilvl w:val="2"/>
          <w:numId w:val="10"/>
        </w:numPr>
        <w:jc w:val="both"/>
        <w:rPr>
          <w:lang w:val="en-IN"/>
        </w:rPr>
      </w:pPr>
      <w:r w:rsidRPr="006452DC">
        <w:rPr>
          <w:lang w:val="en-IN"/>
        </w:rPr>
        <w:t>Description: A library focused on efficiency and production use, providing pre-trained models for various NLP tasks like tokenization, part-of-speech tagging, named entity recognition, and intent classification.</w:t>
      </w:r>
    </w:p>
    <w:p w14:paraId="18581D6A" w14:textId="77777777" w:rsidR="00356DA8" w:rsidRPr="006452DC" w:rsidRDefault="00356DA8" w:rsidP="00811D76">
      <w:pPr>
        <w:pStyle w:val="BodyText"/>
        <w:numPr>
          <w:ilvl w:val="2"/>
          <w:numId w:val="10"/>
        </w:numPr>
        <w:jc w:val="both"/>
        <w:rPr>
          <w:lang w:val="en-IN"/>
        </w:rPr>
      </w:pPr>
      <w:r w:rsidRPr="006452DC">
        <w:rPr>
          <w:lang w:val="en-IN"/>
        </w:rPr>
        <w:t>Rationale: Offers a good balance of speed and accuracy for understanding user commands.</w:t>
      </w:r>
    </w:p>
    <w:p w14:paraId="076D2EDF" w14:textId="77777777" w:rsidR="00356DA8" w:rsidRPr="006452DC" w:rsidRDefault="00356DA8" w:rsidP="00811D76">
      <w:pPr>
        <w:pStyle w:val="BodyText"/>
        <w:numPr>
          <w:ilvl w:val="1"/>
          <w:numId w:val="10"/>
        </w:numPr>
        <w:jc w:val="both"/>
        <w:rPr>
          <w:lang w:val="en-IN"/>
        </w:rPr>
      </w:pPr>
      <w:r w:rsidRPr="006452DC">
        <w:rPr>
          <w:lang w:val="en-IN"/>
        </w:rPr>
        <w:t xml:space="preserve">Option 2: transformers (Hugging Face): </w:t>
      </w:r>
    </w:p>
    <w:p w14:paraId="02ABDFCE" w14:textId="77777777" w:rsidR="00356DA8" w:rsidRPr="006452DC" w:rsidRDefault="00356DA8" w:rsidP="00811D76">
      <w:pPr>
        <w:pStyle w:val="BodyText"/>
        <w:numPr>
          <w:ilvl w:val="2"/>
          <w:numId w:val="10"/>
        </w:numPr>
        <w:jc w:val="both"/>
        <w:rPr>
          <w:lang w:val="en-IN"/>
        </w:rPr>
      </w:pPr>
      <w:r w:rsidRPr="006452DC">
        <w:rPr>
          <w:lang w:val="en-IN"/>
        </w:rPr>
        <w:t>Description: A powerful library providing access to thousands of pre-trained transformer models, which have shown remarkable performance in various NLP tasks, including intent recognition and question answering.</w:t>
      </w:r>
    </w:p>
    <w:p w14:paraId="16B59D8E" w14:textId="77777777" w:rsidR="00356DA8" w:rsidRPr="006452DC" w:rsidRDefault="00356DA8" w:rsidP="00811D76">
      <w:pPr>
        <w:pStyle w:val="BodyText"/>
        <w:numPr>
          <w:ilvl w:val="2"/>
          <w:numId w:val="10"/>
        </w:numPr>
        <w:jc w:val="both"/>
        <w:rPr>
          <w:lang w:val="en-IN"/>
        </w:rPr>
      </w:pPr>
      <w:r w:rsidRPr="006452DC">
        <w:rPr>
          <w:lang w:val="en-IN"/>
        </w:rPr>
        <w:t>Rationale: Enables the use of cutting-edge NLP models for potentially higher accuracy and more sophisticated understanding of user intent. May require more computational resources.</w:t>
      </w:r>
    </w:p>
    <w:p w14:paraId="506A2183" w14:textId="77777777" w:rsidR="00356DA8" w:rsidRPr="006452DC" w:rsidRDefault="00356DA8" w:rsidP="00811D76">
      <w:pPr>
        <w:pStyle w:val="BodyText"/>
        <w:numPr>
          <w:ilvl w:val="0"/>
          <w:numId w:val="10"/>
        </w:numPr>
        <w:jc w:val="both"/>
        <w:rPr>
          <w:lang w:val="en-IN"/>
        </w:rPr>
      </w:pPr>
      <w:r w:rsidRPr="006452DC">
        <w:rPr>
          <w:lang w:val="en-IN"/>
        </w:rPr>
        <w:t>Text-to-Speech (TTS) Engine:</w:t>
      </w:r>
    </w:p>
    <w:p w14:paraId="12946FAA" w14:textId="77777777" w:rsidR="00356DA8" w:rsidRPr="006452DC" w:rsidRDefault="00356DA8" w:rsidP="00811D76">
      <w:pPr>
        <w:pStyle w:val="BodyText"/>
        <w:numPr>
          <w:ilvl w:val="1"/>
          <w:numId w:val="10"/>
        </w:numPr>
        <w:jc w:val="both"/>
        <w:rPr>
          <w:lang w:val="en-IN"/>
        </w:rPr>
      </w:pPr>
      <w:r w:rsidRPr="006452DC">
        <w:rPr>
          <w:lang w:val="en-IN"/>
        </w:rPr>
        <w:t xml:space="preserve">Option 1: Local Library (pyttsx3): </w:t>
      </w:r>
    </w:p>
    <w:p w14:paraId="638C94C3" w14:textId="77777777" w:rsidR="00356DA8" w:rsidRPr="006452DC" w:rsidRDefault="00356DA8" w:rsidP="00811D76">
      <w:pPr>
        <w:pStyle w:val="BodyText"/>
        <w:numPr>
          <w:ilvl w:val="2"/>
          <w:numId w:val="10"/>
        </w:numPr>
        <w:jc w:val="both"/>
        <w:rPr>
          <w:lang w:val="en-IN"/>
        </w:rPr>
      </w:pPr>
      <w:r w:rsidRPr="006452DC">
        <w:rPr>
          <w:lang w:val="en-IN"/>
        </w:rPr>
        <w:t>Description: A cross-platform library that can work with various underlying TTS engines available on the system.</w:t>
      </w:r>
    </w:p>
    <w:p w14:paraId="2333EC09" w14:textId="77777777" w:rsidR="00356DA8" w:rsidRPr="006452DC" w:rsidRDefault="00356DA8" w:rsidP="00811D76">
      <w:pPr>
        <w:pStyle w:val="BodyText"/>
        <w:numPr>
          <w:ilvl w:val="2"/>
          <w:numId w:val="10"/>
        </w:numPr>
        <w:jc w:val="both"/>
        <w:rPr>
          <w:lang w:val="en-IN"/>
        </w:rPr>
      </w:pPr>
      <w:r w:rsidRPr="006452DC">
        <w:rPr>
          <w:lang w:val="en-IN"/>
        </w:rPr>
        <w:t>Rationale: Offers offline capabilities and is relatively easy to integrate. The quality of the synthesized voice depends on the underlying engine available on the user's system.</w:t>
      </w:r>
    </w:p>
    <w:p w14:paraId="19F2DE07" w14:textId="77777777" w:rsidR="00356DA8" w:rsidRPr="006452DC" w:rsidRDefault="00356DA8" w:rsidP="00811D76">
      <w:pPr>
        <w:pStyle w:val="BodyText"/>
        <w:numPr>
          <w:ilvl w:val="1"/>
          <w:numId w:val="10"/>
        </w:numPr>
        <w:jc w:val="both"/>
        <w:rPr>
          <w:lang w:val="en-IN"/>
        </w:rPr>
      </w:pPr>
      <w:r w:rsidRPr="006452DC">
        <w:rPr>
          <w:lang w:val="en-IN"/>
        </w:rPr>
        <w:t xml:space="preserve">Option 2: Cloud-based API (e.g., Google Cloud Text-to-Speech, Amazon Polly): </w:t>
      </w:r>
    </w:p>
    <w:p w14:paraId="153C7455" w14:textId="77777777" w:rsidR="00356DA8" w:rsidRPr="006452DC" w:rsidRDefault="00356DA8" w:rsidP="00811D76">
      <w:pPr>
        <w:pStyle w:val="BodyText"/>
        <w:numPr>
          <w:ilvl w:val="2"/>
          <w:numId w:val="10"/>
        </w:numPr>
        <w:jc w:val="both"/>
        <w:rPr>
          <w:lang w:val="en-IN"/>
        </w:rPr>
      </w:pPr>
      <w:r w:rsidRPr="006452DC">
        <w:rPr>
          <w:lang w:val="en-IN"/>
        </w:rPr>
        <w:t xml:space="preserve">Description: Cloud services that offer a wide range of natural-sounding voices </w:t>
      </w:r>
      <w:r w:rsidRPr="006452DC">
        <w:rPr>
          <w:lang w:val="en-IN"/>
        </w:rPr>
        <w:lastRenderedPageBreak/>
        <w:t>and customization options.</w:t>
      </w:r>
    </w:p>
    <w:p w14:paraId="4B47A6C9" w14:textId="77777777" w:rsidR="00356DA8" w:rsidRPr="006452DC" w:rsidRDefault="00356DA8" w:rsidP="00811D76">
      <w:pPr>
        <w:pStyle w:val="BodyText"/>
        <w:numPr>
          <w:ilvl w:val="2"/>
          <w:numId w:val="10"/>
        </w:numPr>
        <w:jc w:val="both"/>
        <w:rPr>
          <w:lang w:val="en-IN"/>
        </w:rPr>
      </w:pPr>
      <w:r w:rsidRPr="006452DC">
        <w:rPr>
          <w:lang w:val="en-IN"/>
        </w:rPr>
        <w:t>Rationale: Provides high-quality speech synthesis. Requires an internet connection and may incur costs based on usage.</w:t>
      </w:r>
    </w:p>
    <w:p w14:paraId="16D658EB" w14:textId="77777777" w:rsidR="00356DA8" w:rsidRPr="006452DC" w:rsidRDefault="00356DA8" w:rsidP="00811D76">
      <w:pPr>
        <w:pStyle w:val="BodyText"/>
        <w:numPr>
          <w:ilvl w:val="0"/>
          <w:numId w:val="10"/>
        </w:numPr>
        <w:jc w:val="both"/>
        <w:rPr>
          <w:lang w:val="en-IN"/>
        </w:rPr>
      </w:pPr>
      <w:r w:rsidRPr="006452DC">
        <w:rPr>
          <w:lang w:val="en-IN"/>
        </w:rPr>
        <w:t>GUI Framework (If Implemented):</w:t>
      </w:r>
    </w:p>
    <w:p w14:paraId="381DF86D" w14:textId="77777777" w:rsidR="00356DA8" w:rsidRPr="006452DC" w:rsidRDefault="00356DA8" w:rsidP="00811D76">
      <w:pPr>
        <w:pStyle w:val="BodyText"/>
        <w:numPr>
          <w:ilvl w:val="1"/>
          <w:numId w:val="10"/>
        </w:numPr>
        <w:jc w:val="both"/>
        <w:rPr>
          <w:lang w:val="en-IN"/>
        </w:rPr>
      </w:pPr>
      <w:r w:rsidRPr="006452DC">
        <w:rPr>
          <w:lang w:val="en-IN"/>
        </w:rPr>
        <w:t xml:space="preserve">Option 1: Tkinter: </w:t>
      </w:r>
    </w:p>
    <w:p w14:paraId="70D04B41" w14:textId="77777777" w:rsidR="00356DA8" w:rsidRPr="006452DC" w:rsidRDefault="00356DA8" w:rsidP="00811D76">
      <w:pPr>
        <w:pStyle w:val="BodyText"/>
        <w:numPr>
          <w:ilvl w:val="2"/>
          <w:numId w:val="10"/>
        </w:numPr>
        <w:jc w:val="both"/>
        <w:rPr>
          <w:lang w:val="en-IN"/>
        </w:rPr>
      </w:pPr>
      <w:r w:rsidRPr="006452DC">
        <w:rPr>
          <w:lang w:val="en-IN"/>
        </w:rPr>
        <w:t>Description: A simple and widely available cross-platform GUI toolkit that comes bundled with Python.</w:t>
      </w:r>
    </w:p>
    <w:p w14:paraId="01E3FEC5" w14:textId="77777777" w:rsidR="00356DA8" w:rsidRPr="006452DC" w:rsidRDefault="00356DA8" w:rsidP="00811D76">
      <w:pPr>
        <w:pStyle w:val="BodyText"/>
        <w:numPr>
          <w:ilvl w:val="2"/>
          <w:numId w:val="10"/>
        </w:numPr>
        <w:jc w:val="both"/>
        <w:rPr>
          <w:lang w:val="en-IN"/>
        </w:rPr>
      </w:pPr>
      <w:r w:rsidRPr="006452DC">
        <w:rPr>
          <w:lang w:val="en-IN"/>
        </w:rPr>
        <w:t>Rationale: Suitable for creating basic configuration interfaces or displaying simple feedback.</w:t>
      </w:r>
    </w:p>
    <w:p w14:paraId="22B16C50" w14:textId="77777777" w:rsidR="00356DA8" w:rsidRPr="006452DC" w:rsidRDefault="00356DA8" w:rsidP="00811D76">
      <w:pPr>
        <w:pStyle w:val="BodyText"/>
        <w:numPr>
          <w:ilvl w:val="1"/>
          <w:numId w:val="10"/>
        </w:numPr>
        <w:jc w:val="both"/>
        <w:rPr>
          <w:lang w:val="en-IN"/>
        </w:rPr>
      </w:pPr>
      <w:r w:rsidRPr="006452DC">
        <w:rPr>
          <w:lang w:val="en-IN"/>
        </w:rPr>
        <w:t xml:space="preserve">Option 2: PyQt or Kivy: </w:t>
      </w:r>
    </w:p>
    <w:p w14:paraId="0B94FB01" w14:textId="77777777" w:rsidR="00356DA8" w:rsidRPr="006452DC" w:rsidRDefault="00356DA8" w:rsidP="00811D76">
      <w:pPr>
        <w:pStyle w:val="BodyText"/>
        <w:numPr>
          <w:ilvl w:val="2"/>
          <w:numId w:val="10"/>
        </w:numPr>
        <w:jc w:val="both"/>
        <w:rPr>
          <w:lang w:val="en-IN"/>
        </w:rPr>
      </w:pPr>
      <w:r w:rsidRPr="006452DC">
        <w:rPr>
          <w:lang w:val="en-IN"/>
        </w:rPr>
        <w:t>Description: More powerful GUI frameworks that offer greater flexibility and more advanced UI elements.</w:t>
      </w:r>
    </w:p>
    <w:p w14:paraId="6D6E19D8" w14:textId="77777777" w:rsidR="00356DA8" w:rsidRPr="006452DC" w:rsidRDefault="00356DA8" w:rsidP="00811D76">
      <w:pPr>
        <w:pStyle w:val="BodyText"/>
        <w:numPr>
          <w:ilvl w:val="2"/>
          <w:numId w:val="10"/>
        </w:numPr>
        <w:jc w:val="both"/>
        <w:rPr>
          <w:lang w:val="en-IN"/>
        </w:rPr>
      </w:pPr>
      <w:r w:rsidRPr="006452DC">
        <w:rPr>
          <w:lang w:val="en-IN"/>
        </w:rPr>
        <w:t>Rationale: May be chosen if a more sophisticated visual interface is required.</w:t>
      </w:r>
    </w:p>
    <w:p w14:paraId="33E2746C" w14:textId="77777777" w:rsidR="00356DA8" w:rsidRPr="006452DC" w:rsidRDefault="00356DA8" w:rsidP="00811D76">
      <w:pPr>
        <w:pStyle w:val="BodyText"/>
        <w:numPr>
          <w:ilvl w:val="0"/>
          <w:numId w:val="10"/>
        </w:numPr>
        <w:jc w:val="both"/>
        <w:rPr>
          <w:lang w:val="en-IN"/>
        </w:rPr>
      </w:pPr>
      <w:r w:rsidRPr="006452DC">
        <w:rPr>
          <w:lang w:val="en-IN"/>
        </w:rPr>
        <w:t>Operating System Interaction:</w:t>
      </w:r>
    </w:p>
    <w:p w14:paraId="11991DF1" w14:textId="77777777" w:rsidR="00356DA8" w:rsidRPr="006452DC" w:rsidRDefault="00356DA8" w:rsidP="00811D76">
      <w:pPr>
        <w:pStyle w:val="BodyText"/>
        <w:numPr>
          <w:ilvl w:val="1"/>
          <w:numId w:val="10"/>
        </w:numPr>
        <w:jc w:val="both"/>
        <w:rPr>
          <w:lang w:val="en-IN"/>
        </w:rPr>
      </w:pPr>
      <w:r w:rsidRPr="006452DC">
        <w:rPr>
          <w:lang w:val="en-IN"/>
        </w:rPr>
        <w:t>Built-in Python Libraries (os, subprocess): These libraries provide functionalities to interact with the underlying operating system for tasks like launching applications, managing files, and executing system commands.</w:t>
      </w:r>
    </w:p>
    <w:p w14:paraId="3A1E5DB3" w14:textId="77777777" w:rsidR="00356DA8" w:rsidRPr="006452DC" w:rsidRDefault="00356DA8" w:rsidP="00811D76">
      <w:pPr>
        <w:pStyle w:val="BodyText"/>
        <w:numPr>
          <w:ilvl w:val="1"/>
          <w:numId w:val="10"/>
        </w:numPr>
        <w:jc w:val="both"/>
        <w:rPr>
          <w:lang w:val="en-IN"/>
        </w:rPr>
      </w:pPr>
      <w:r w:rsidRPr="006452DC">
        <w:rPr>
          <w:lang w:val="en-IN"/>
        </w:rPr>
        <w:t>Platform-Specific Libraries (e.g., pywin32 for Windows): May be used for more advanced platform-specific functionalities.</w:t>
      </w:r>
    </w:p>
    <w:p w14:paraId="39FD69E1" w14:textId="77777777" w:rsidR="00356DA8" w:rsidRPr="006452DC" w:rsidRDefault="00356DA8" w:rsidP="00811D76">
      <w:pPr>
        <w:pStyle w:val="BodyText"/>
        <w:numPr>
          <w:ilvl w:val="0"/>
          <w:numId w:val="10"/>
        </w:numPr>
        <w:jc w:val="both"/>
        <w:rPr>
          <w:lang w:val="en-IN"/>
        </w:rPr>
      </w:pPr>
      <w:r w:rsidRPr="006452DC">
        <w:rPr>
          <w:lang w:val="en-IN"/>
        </w:rPr>
        <w:t>Data Storage (for Configuration):</w:t>
      </w:r>
    </w:p>
    <w:p w14:paraId="49D3AC03" w14:textId="77777777" w:rsidR="00356DA8" w:rsidRPr="006452DC" w:rsidRDefault="00356DA8" w:rsidP="00811D76">
      <w:pPr>
        <w:pStyle w:val="BodyText"/>
        <w:numPr>
          <w:ilvl w:val="1"/>
          <w:numId w:val="10"/>
        </w:numPr>
        <w:jc w:val="both"/>
        <w:rPr>
          <w:lang w:val="en-IN"/>
        </w:rPr>
      </w:pPr>
      <w:r w:rsidRPr="006452DC">
        <w:rPr>
          <w:lang w:val="en-IN"/>
        </w:rPr>
        <w:t>File-based storage (e.g., JSON, YAML): Simple and easy to implement for storing user preferences and custom commands.</w:t>
      </w:r>
    </w:p>
    <w:p w14:paraId="587ACFAC" w14:textId="735BBA7F" w:rsidR="00356DA8" w:rsidRPr="006452DC" w:rsidRDefault="00356DA8" w:rsidP="00811D76">
      <w:pPr>
        <w:pStyle w:val="BodyText"/>
        <w:numPr>
          <w:ilvl w:val="1"/>
          <w:numId w:val="10"/>
        </w:numPr>
        <w:jc w:val="both"/>
        <w:rPr>
          <w:lang w:val="en-IN"/>
        </w:rPr>
      </w:pPr>
      <w:r w:rsidRPr="006452DC">
        <w:rPr>
          <w:lang w:val="en-IN"/>
        </w:rPr>
        <w:t>Lightweight database (e.g., SQLite): May be used for more structured storage needs if the complexity of user data increases.</w:t>
      </w:r>
    </w:p>
    <w:p w14:paraId="69C7CCB4" w14:textId="77777777" w:rsidR="004B0BC5" w:rsidRPr="006452DC" w:rsidRDefault="004B0BC5" w:rsidP="004B0BC5">
      <w:pPr>
        <w:pStyle w:val="BodyText"/>
        <w:jc w:val="both"/>
        <w:rPr>
          <w:b/>
          <w:bCs/>
          <w:lang w:val="en-IN"/>
        </w:rPr>
      </w:pPr>
    </w:p>
    <w:p w14:paraId="2079AFD1" w14:textId="77777777" w:rsidR="00AC47A2" w:rsidRDefault="00AC47A2" w:rsidP="006452DC">
      <w:pPr>
        <w:pStyle w:val="Heading1"/>
        <w:rPr>
          <w:rFonts w:ascii="Times New Roman" w:hAnsi="Times New Roman" w:cs="Times New Roman"/>
          <w:sz w:val="24"/>
          <w:szCs w:val="24"/>
        </w:rPr>
      </w:pPr>
    </w:p>
    <w:p w14:paraId="4A229647" w14:textId="4F08D437" w:rsidR="001E26F9" w:rsidRPr="00706377" w:rsidRDefault="00D86291" w:rsidP="001E26F9">
      <w:pPr>
        <w:pStyle w:val="BodyText"/>
        <w:jc w:val="both"/>
        <w:rPr>
          <w:b/>
          <w:bCs/>
          <w:spacing w:val="-2"/>
        </w:rPr>
      </w:pPr>
      <w:r>
        <w:rPr>
          <w:b/>
          <w:bCs/>
          <w:spacing w:val="-2"/>
        </w:rPr>
        <w:t>3</w:t>
      </w:r>
      <w:r w:rsidR="001E26F9" w:rsidRPr="00706377">
        <w:rPr>
          <w:b/>
          <w:bCs/>
          <w:spacing w:val="-2"/>
        </w:rPr>
        <w:t>.4 Use case Diagram :</w:t>
      </w:r>
    </w:p>
    <w:p w14:paraId="6D866BB2" w14:textId="44F1ED7B" w:rsidR="00AC47A2" w:rsidRDefault="00AC47A2" w:rsidP="006452DC">
      <w:pPr>
        <w:pStyle w:val="Heading1"/>
        <w:rPr>
          <w:rFonts w:ascii="Times New Roman" w:hAnsi="Times New Roman" w:cs="Times New Roman"/>
          <w:sz w:val="24"/>
          <w:szCs w:val="24"/>
        </w:rPr>
      </w:pPr>
    </w:p>
    <w:p w14:paraId="688C84BA" w14:textId="77777777" w:rsidR="00AC47A2" w:rsidRDefault="00AC47A2" w:rsidP="006452DC">
      <w:pPr>
        <w:pStyle w:val="Heading1"/>
        <w:rPr>
          <w:rFonts w:ascii="Times New Roman" w:hAnsi="Times New Roman" w:cs="Times New Roman"/>
          <w:sz w:val="24"/>
          <w:szCs w:val="24"/>
        </w:rPr>
      </w:pPr>
    </w:p>
    <w:p w14:paraId="56F1269D" w14:textId="77777777" w:rsidR="00AC47A2" w:rsidRDefault="00AC47A2" w:rsidP="006452DC">
      <w:pPr>
        <w:pStyle w:val="Heading1"/>
        <w:rPr>
          <w:rFonts w:ascii="Times New Roman" w:hAnsi="Times New Roman" w:cs="Times New Roman"/>
          <w:sz w:val="24"/>
          <w:szCs w:val="24"/>
        </w:rPr>
      </w:pPr>
    </w:p>
    <w:p w14:paraId="056E8904" w14:textId="5D4C6ECB" w:rsidR="00AC47A2" w:rsidRDefault="00734AC7" w:rsidP="006452DC">
      <w:pPr>
        <w:pStyle w:val="Heading1"/>
        <w:rPr>
          <w:rFonts w:ascii="Times New Roman" w:hAnsi="Times New Roman" w:cs="Times New Roman"/>
          <w:sz w:val="24"/>
          <w:szCs w:val="24"/>
        </w:rPr>
      </w:pPr>
      <w:r w:rsidRPr="004D7BC5">
        <w:rPr>
          <w:b w:val="0"/>
          <w:bCs w:val="0"/>
          <w:noProof/>
        </w:rPr>
        <w:drawing>
          <wp:inline distT="0" distB="0" distL="0" distR="0" wp14:anchorId="58434147" wp14:editId="272C3156">
            <wp:extent cx="4709160" cy="3218384"/>
            <wp:effectExtent l="0" t="0" r="0" b="1270"/>
            <wp:docPr id="97546611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8369" cy="3238346"/>
                    </a:xfrm>
                    <a:prstGeom prst="rect">
                      <a:avLst/>
                    </a:prstGeom>
                    <a:noFill/>
                    <a:ln>
                      <a:noFill/>
                    </a:ln>
                  </pic:spPr>
                </pic:pic>
              </a:graphicData>
            </a:graphic>
          </wp:inline>
        </w:drawing>
      </w:r>
    </w:p>
    <w:p w14:paraId="7C58BEDB" w14:textId="77777777" w:rsidR="00AC47A2" w:rsidRDefault="00AC47A2" w:rsidP="006452DC">
      <w:pPr>
        <w:pStyle w:val="Heading1"/>
        <w:rPr>
          <w:rFonts w:ascii="Times New Roman" w:hAnsi="Times New Roman" w:cs="Times New Roman"/>
          <w:sz w:val="24"/>
          <w:szCs w:val="24"/>
        </w:rPr>
      </w:pPr>
    </w:p>
    <w:p w14:paraId="3001A300" w14:textId="77777777" w:rsidR="00AC47A2" w:rsidRDefault="00AC47A2" w:rsidP="006452DC">
      <w:pPr>
        <w:pStyle w:val="Heading1"/>
        <w:rPr>
          <w:rFonts w:ascii="Times New Roman" w:hAnsi="Times New Roman" w:cs="Times New Roman"/>
          <w:sz w:val="24"/>
          <w:szCs w:val="24"/>
        </w:rPr>
      </w:pPr>
    </w:p>
    <w:p w14:paraId="5AD05839" w14:textId="77777777" w:rsidR="00AC47A2" w:rsidRDefault="00AC47A2" w:rsidP="006452DC">
      <w:pPr>
        <w:pStyle w:val="Heading1"/>
        <w:rPr>
          <w:rFonts w:ascii="Times New Roman" w:hAnsi="Times New Roman" w:cs="Times New Roman"/>
          <w:sz w:val="24"/>
          <w:szCs w:val="24"/>
        </w:rPr>
      </w:pPr>
    </w:p>
    <w:p w14:paraId="1925F602" w14:textId="77777777" w:rsidR="005865C5" w:rsidRDefault="005865C5" w:rsidP="005865C5">
      <w:pPr>
        <w:pStyle w:val="BodyText"/>
      </w:pPr>
    </w:p>
    <w:p w14:paraId="2CE35AEF" w14:textId="77777777" w:rsidR="005865C5" w:rsidRDefault="005865C5" w:rsidP="005865C5">
      <w:pPr>
        <w:pStyle w:val="BodyText"/>
      </w:pPr>
    </w:p>
    <w:p w14:paraId="71012E94" w14:textId="77777777" w:rsidR="005865C5" w:rsidRDefault="005865C5" w:rsidP="005865C5">
      <w:pPr>
        <w:pStyle w:val="BodyText"/>
      </w:pPr>
    </w:p>
    <w:p w14:paraId="1609C6C7" w14:textId="77777777" w:rsidR="005865C5" w:rsidRDefault="005865C5" w:rsidP="005865C5">
      <w:pPr>
        <w:pStyle w:val="BodyText"/>
      </w:pPr>
    </w:p>
    <w:p w14:paraId="0AAAA1EB" w14:textId="77777777" w:rsidR="005865C5" w:rsidRPr="005865C5" w:rsidRDefault="005865C5" w:rsidP="005865C5">
      <w:pPr>
        <w:pStyle w:val="BodyText"/>
      </w:pPr>
    </w:p>
    <w:p w14:paraId="7B779B8A" w14:textId="50142B95" w:rsidR="00944907" w:rsidRDefault="00D86291" w:rsidP="00944907">
      <w:pPr>
        <w:rPr>
          <w:b/>
          <w:bCs/>
          <w:sz w:val="24"/>
          <w:szCs w:val="24"/>
          <w:lang w:val="en-IN"/>
        </w:rPr>
      </w:pPr>
      <w:r>
        <w:rPr>
          <w:b/>
          <w:bCs/>
          <w:sz w:val="24"/>
          <w:szCs w:val="24"/>
          <w:lang w:val="en-IN"/>
        </w:rPr>
        <w:t>3</w:t>
      </w:r>
      <w:r w:rsidR="00944907" w:rsidRPr="00706377">
        <w:rPr>
          <w:b/>
          <w:bCs/>
          <w:sz w:val="24"/>
          <w:szCs w:val="24"/>
          <w:lang w:val="en-IN"/>
        </w:rPr>
        <w:t>.5 Sequence Diagram:</w:t>
      </w:r>
    </w:p>
    <w:p w14:paraId="1307BFCF" w14:textId="77777777" w:rsidR="00C736D6" w:rsidRDefault="00C736D6" w:rsidP="00944907">
      <w:pPr>
        <w:rPr>
          <w:b/>
          <w:bCs/>
          <w:sz w:val="24"/>
          <w:szCs w:val="24"/>
          <w:lang w:val="en-IN"/>
        </w:rPr>
      </w:pPr>
    </w:p>
    <w:p w14:paraId="38DDB4B7" w14:textId="2C6AA2D4" w:rsidR="00C736D6" w:rsidRDefault="00C736D6" w:rsidP="00944907">
      <w:pPr>
        <w:rPr>
          <w:b/>
          <w:bCs/>
          <w:sz w:val="24"/>
          <w:szCs w:val="24"/>
          <w:lang w:val="en-IN"/>
        </w:rPr>
      </w:pPr>
      <w:r w:rsidRPr="007B29DB">
        <w:rPr>
          <w:b/>
          <w:bCs/>
          <w:noProof/>
          <w:sz w:val="24"/>
          <w:szCs w:val="24"/>
          <w:lang w:val="en-IN"/>
        </w:rPr>
        <w:drawing>
          <wp:inline distT="0" distB="0" distL="0" distR="0" wp14:anchorId="11F56A66" wp14:editId="0EFF7432">
            <wp:extent cx="6019800" cy="4191000"/>
            <wp:effectExtent l="0" t="0" r="0" b="0"/>
            <wp:docPr id="79452231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9800" cy="4191000"/>
                    </a:xfrm>
                    <a:prstGeom prst="rect">
                      <a:avLst/>
                    </a:prstGeom>
                    <a:noFill/>
                    <a:ln>
                      <a:noFill/>
                    </a:ln>
                  </pic:spPr>
                </pic:pic>
              </a:graphicData>
            </a:graphic>
          </wp:inline>
        </w:drawing>
      </w:r>
    </w:p>
    <w:p w14:paraId="69514A3B" w14:textId="77777777" w:rsidR="00AC47A2" w:rsidRDefault="00AC47A2" w:rsidP="006452DC">
      <w:pPr>
        <w:pStyle w:val="Heading1"/>
        <w:rPr>
          <w:rFonts w:ascii="Times New Roman" w:hAnsi="Times New Roman" w:cs="Times New Roman"/>
          <w:sz w:val="24"/>
          <w:szCs w:val="24"/>
        </w:rPr>
      </w:pPr>
    </w:p>
    <w:p w14:paraId="17C192ED" w14:textId="77777777" w:rsidR="00AC47A2" w:rsidRDefault="00AC47A2" w:rsidP="006452DC">
      <w:pPr>
        <w:pStyle w:val="Heading1"/>
        <w:rPr>
          <w:rFonts w:ascii="Times New Roman" w:hAnsi="Times New Roman" w:cs="Times New Roman"/>
          <w:sz w:val="24"/>
          <w:szCs w:val="24"/>
        </w:rPr>
      </w:pPr>
    </w:p>
    <w:p w14:paraId="2608C2DD" w14:textId="77777777" w:rsidR="00AC47A2" w:rsidRDefault="00AC47A2" w:rsidP="006452DC">
      <w:pPr>
        <w:pStyle w:val="Heading1"/>
        <w:rPr>
          <w:rFonts w:ascii="Times New Roman" w:hAnsi="Times New Roman" w:cs="Times New Roman"/>
          <w:sz w:val="24"/>
          <w:szCs w:val="24"/>
        </w:rPr>
      </w:pPr>
    </w:p>
    <w:p w14:paraId="5C8A2B82" w14:textId="77777777" w:rsidR="00AC47A2" w:rsidRDefault="00AC47A2" w:rsidP="006452DC">
      <w:pPr>
        <w:pStyle w:val="Heading1"/>
        <w:rPr>
          <w:rFonts w:ascii="Times New Roman" w:hAnsi="Times New Roman" w:cs="Times New Roman"/>
          <w:sz w:val="24"/>
          <w:szCs w:val="24"/>
        </w:rPr>
      </w:pPr>
    </w:p>
    <w:p w14:paraId="0208BD74" w14:textId="77777777" w:rsidR="00AC47A2" w:rsidRDefault="00AC47A2" w:rsidP="006452DC">
      <w:pPr>
        <w:pStyle w:val="Heading1"/>
        <w:rPr>
          <w:rFonts w:ascii="Times New Roman" w:hAnsi="Times New Roman" w:cs="Times New Roman"/>
          <w:sz w:val="24"/>
          <w:szCs w:val="24"/>
        </w:rPr>
      </w:pPr>
    </w:p>
    <w:p w14:paraId="7D83EED3" w14:textId="77777777" w:rsidR="00AC47A2" w:rsidRDefault="00AC47A2" w:rsidP="006452DC">
      <w:pPr>
        <w:pStyle w:val="Heading1"/>
        <w:rPr>
          <w:rFonts w:ascii="Times New Roman" w:hAnsi="Times New Roman" w:cs="Times New Roman"/>
          <w:sz w:val="24"/>
          <w:szCs w:val="24"/>
        </w:rPr>
      </w:pPr>
    </w:p>
    <w:p w14:paraId="1FC6BFDC" w14:textId="77777777" w:rsidR="00AC47A2" w:rsidRDefault="00AC47A2" w:rsidP="006452DC">
      <w:pPr>
        <w:pStyle w:val="Heading1"/>
        <w:rPr>
          <w:rFonts w:ascii="Times New Roman" w:hAnsi="Times New Roman" w:cs="Times New Roman"/>
          <w:sz w:val="24"/>
          <w:szCs w:val="24"/>
        </w:rPr>
      </w:pPr>
    </w:p>
    <w:p w14:paraId="761D976F" w14:textId="77777777" w:rsidR="00AC47A2" w:rsidRDefault="00AC47A2" w:rsidP="006452DC">
      <w:pPr>
        <w:pStyle w:val="Heading1"/>
        <w:rPr>
          <w:rFonts w:ascii="Times New Roman" w:hAnsi="Times New Roman" w:cs="Times New Roman"/>
          <w:sz w:val="24"/>
          <w:szCs w:val="24"/>
        </w:rPr>
      </w:pPr>
    </w:p>
    <w:p w14:paraId="1634FD6C" w14:textId="77777777" w:rsidR="00AC47A2" w:rsidRDefault="00AC47A2" w:rsidP="006452DC">
      <w:pPr>
        <w:pStyle w:val="Heading1"/>
        <w:rPr>
          <w:rFonts w:ascii="Times New Roman" w:hAnsi="Times New Roman" w:cs="Times New Roman"/>
          <w:sz w:val="24"/>
          <w:szCs w:val="24"/>
        </w:rPr>
      </w:pPr>
    </w:p>
    <w:p w14:paraId="0F64F8FE" w14:textId="77777777" w:rsidR="00AC47A2" w:rsidRDefault="00AC47A2" w:rsidP="006452DC">
      <w:pPr>
        <w:pStyle w:val="Heading1"/>
        <w:rPr>
          <w:rFonts w:ascii="Times New Roman" w:hAnsi="Times New Roman" w:cs="Times New Roman"/>
          <w:sz w:val="24"/>
          <w:szCs w:val="24"/>
        </w:rPr>
      </w:pPr>
    </w:p>
    <w:p w14:paraId="2DDA12B6" w14:textId="77777777" w:rsidR="00AC47A2" w:rsidRDefault="00AC47A2" w:rsidP="006452DC">
      <w:pPr>
        <w:pStyle w:val="Heading1"/>
        <w:rPr>
          <w:rFonts w:ascii="Times New Roman" w:hAnsi="Times New Roman" w:cs="Times New Roman"/>
          <w:sz w:val="24"/>
          <w:szCs w:val="24"/>
        </w:rPr>
      </w:pPr>
    </w:p>
    <w:p w14:paraId="563DC316" w14:textId="77777777" w:rsidR="00AC47A2" w:rsidRDefault="00AC47A2" w:rsidP="006452DC">
      <w:pPr>
        <w:pStyle w:val="Heading1"/>
        <w:rPr>
          <w:rFonts w:ascii="Times New Roman" w:hAnsi="Times New Roman" w:cs="Times New Roman"/>
          <w:sz w:val="24"/>
          <w:szCs w:val="24"/>
        </w:rPr>
      </w:pPr>
    </w:p>
    <w:p w14:paraId="240591A5" w14:textId="77777777" w:rsidR="00AC47A2" w:rsidRDefault="00AC47A2" w:rsidP="006452DC">
      <w:pPr>
        <w:pStyle w:val="Heading1"/>
        <w:rPr>
          <w:rFonts w:ascii="Times New Roman" w:hAnsi="Times New Roman" w:cs="Times New Roman"/>
          <w:sz w:val="24"/>
          <w:szCs w:val="24"/>
        </w:rPr>
      </w:pPr>
    </w:p>
    <w:p w14:paraId="1C714877" w14:textId="77777777" w:rsidR="00AC47A2" w:rsidRDefault="00AC47A2" w:rsidP="006452DC">
      <w:pPr>
        <w:pStyle w:val="Heading1"/>
        <w:rPr>
          <w:rFonts w:ascii="Times New Roman" w:hAnsi="Times New Roman" w:cs="Times New Roman"/>
          <w:sz w:val="24"/>
          <w:szCs w:val="24"/>
        </w:rPr>
      </w:pPr>
    </w:p>
    <w:p w14:paraId="2CA2C043" w14:textId="77777777" w:rsidR="00AC47A2" w:rsidRDefault="00AC47A2" w:rsidP="006452DC">
      <w:pPr>
        <w:pStyle w:val="Heading1"/>
        <w:rPr>
          <w:rFonts w:ascii="Times New Roman" w:hAnsi="Times New Roman" w:cs="Times New Roman"/>
          <w:sz w:val="24"/>
          <w:szCs w:val="24"/>
        </w:rPr>
      </w:pPr>
    </w:p>
    <w:p w14:paraId="4BE4E8F6" w14:textId="77777777" w:rsidR="00AC47A2" w:rsidRDefault="00AC47A2" w:rsidP="006452DC">
      <w:pPr>
        <w:pStyle w:val="Heading1"/>
        <w:rPr>
          <w:rFonts w:ascii="Times New Roman" w:hAnsi="Times New Roman" w:cs="Times New Roman"/>
          <w:sz w:val="24"/>
          <w:szCs w:val="24"/>
        </w:rPr>
      </w:pPr>
    </w:p>
    <w:p w14:paraId="0A36B29A" w14:textId="77777777" w:rsidR="00AC47A2" w:rsidRDefault="00AC47A2" w:rsidP="006452DC">
      <w:pPr>
        <w:pStyle w:val="Heading1"/>
        <w:rPr>
          <w:rFonts w:ascii="Times New Roman" w:hAnsi="Times New Roman" w:cs="Times New Roman"/>
          <w:sz w:val="24"/>
          <w:szCs w:val="24"/>
        </w:rPr>
      </w:pPr>
    </w:p>
    <w:p w14:paraId="7DF8EBC3" w14:textId="77777777" w:rsidR="00AC47A2" w:rsidRDefault="00AC47A2" w:rsidP="006452DC">
      <w:pPr>
        <w:pStyle w:val="Heading1"/>
        <w:rPr>
          <w:rFonts w:ascii="Times New Roman" w:hAnsi="Times New Roman" w:cs="Times New Roman"/>
          <w:sz w:val="24"/>
          <w:szCs w:val="24"/>
        </w:rPr>
      </w:pPr>
    </w:p>
    <w:p w14:paraId="3EAE480E" w14:textId="77777777" w:rsidR="00AC47A2" w:rsidRDefault="00AC47A2" w:rsidP="006452DC">
      <w:pPr>
        <w:pStyle w:val="Heading1"/>
        <w:rPr>
          <w:rFonts w:ascii="Times New Roman" w:hAnsi="Times New Roman" w:cs="Times New Roman"/>
          <w:sz w:val="24"/>
          <w:szCs w:val="24"/>
        </w:rPr>
      </w:pPr>
    </w:p>
    <w:p w14:paraId="22174605" w14:textId="77777777" w:rsidR="00C736D6" w:rsidRDefault="00C736D6" w:rsidP="00C736D6">
      <w:pPr>
        <w:pStyle w:val="BodyText"/>
      </w:pPr>
    </w:p>
    <w:p w14:paraId="71188F7D" w14:textId="77777777" w:rsidR="00F424E1" w:rsidRDefault="00F424E1" w:rsidP="00C736D6">
      <w:pPr>
        <w:pStyle w:val="BodyText"/>
      </w:pPr>
    </w:p>
    <w:p w14:paraId="1F5C19BE" w14:textId="77777777" w:rsidR="00C736D6" w:rsidRDefault="00C736D6" w:rsidP="00C736D6">
      <w:pPr>
        <w:pStyle w:val="BodyText"/>
      </w:pPr>
    </w:p>
    <w:p w14:paraId="5C2D887A" w14:textId="77777777" w:rsidR="00C736D6" w:rsidRDefault="00C736D6" w:rsidP="00C736D6">
      <w:pPr>
        <w:pStyle w:val="BodyText"/>
      </w:pPr>
    </w:p>
    <w:p w14:paraId="0E30A38C" w14:textId="77777777" w:rsidR="00C736D6" w:rsidRPr="00C736D6" w:rsidRDefault="00C736D6" w:rsidP="00C736D6">
      <w:pPr>
        <w:pStyle w:val="BodyText"/>
      </w:pPr>
    </w:p>
    <w:p w14:paraId="59C4664F" w14:textId="0ADCB982" w:rsidR="006452DC" w:rsidRDefault="006452DC" w:rsidP="006452DC">
      <w:pPr>
        <w:pStyle w:val="Heading1"/>
        <w:rPr>
          <w:rFonts w:ascii="Times New Roman" w:hAnsi="Times New Roman" w:cs="Times New Roman"/>
          <w:sz w:val="24"/>
          <w:szCs w:val="24"/>
        </w:rPr>
      </w:pPr>
      <w:r>
        <w:rPr>
          <w:rFonts w:ascii="Times New Roman" w:hAnsi="Times New Roman" w:cs="Times New Roman"/>
          <w:sz w:val="24"/>
          <w:szCs w:val="24"/>
        </w:rPr>
        <w:t xml:space="preserve">Chapter </w:t>
      </w:r>
      <w:r w:rsidR="00D86291">
        <w:rPr>
          <w:rFonts w:ascii="Times New Roman" w:hAnsi="Times New Roman" w:cs="Times New Roman"/>
          <w:sz w:val="24"/>
          <w:szCs w:val="24"/>
        </w:rPr>
        <w:t>4</w:t>
      </w:r>
    </w:p>
    <w:p w14:paraId="790DE96E" w14:textId="5BA2A3B8" w:rsidR="006452DC" w:rsidRPr="006452DC" w:rsidRDefault="00356DA8" w:rsidP="006452DC">
      <w:pPr>
        <w:pStyle w:val="Heading1"/>
        <w:rPr>
          <w:rFonts w:ascii="Times New Roman" w:hAnsi="Times New Roman" w:cs="Times New Roman"/>
          <w:sz w:val="32"/>
          <w:szCs w:val="32"/>
        </w:rPr>
      </w:pPr>
      <w:r w:rsidRPr="006452DC">
        <w:rPr>
          <w:rFonts w:ascii="Times New Roman" w:hAnsi="Times New Roman" w:cs="Times New Roman"/>
          <w:sz w:val="32"/>
          <w:szCs w:val="32"/>
        </w:rPr>
        <w:t>Implementation &amp; Testing</w:t>
      </w:r>
    </w:p>
    <w:p w14:paraId="25C10DD5" w14:textId="3475CFB9" w:rsidR="006452DC" w:rsidRPr="006452DC" w:rsidRDefault="006452DC" w:rsidP="006452DC">
      <w:pPr>
        <w:pStyle w:val="Heading1"/>
        <w:rPr>
          <w:rFonts w:ascii="Times New Roman" w:hAnsi="Times New Roman" w:cs="Times New Roman"/>
          <w:sz w:val="32"/>
          <w:szCs w:val="32"/>
        </w:rPr>
      </w:pPr>
    </w:p>
    <w:p w14:paraId="197018A7" w14:textId="7A3C7B5E" w:rsidR="00356DA8" w:rsidRPr="006452DC" w:rsidRDefault="00356DA8" w:rsidP="00356DA8">
      <w:pPr>
        <w:rPr>
          <w:b/>
          <w:bCs/>
          <w:sz w:val="24"/>
          <w:szCs w:val="24"/>
        </w:rPr>
      </w:pPr>
    </w:p>
    <w:p w14:paraId="7C6E86F8" w14:textId="77777777" w:rsidR="00356DA8" w:rsidRPr="006452DC" w:rsidRDefault="00BC089E" w:rsidP="00356DA8">
      <w:pPr>
        <w:rPr>
          <w:sz w:val="24"/>
          <w:szCs w:val="24"/>
        </w:rPr>
      </w:pPr>
      <w:r>
        <w:rPr>
          <w:sz w:val="24"/>
          <w:szCs w:val="24"/>
        </w:rPr>
        <w:pict w14:anchorId="7A47BE30">
          <v:rect id="_x0000_i1025" style="width:0;height:1.5pt" o:hralign="center" o:hrstd="t" o:hr="t" fillcolor="#a0a0a0" stroked="f"/>
        </w:pict>
      </w:r>
    </w:p>
    <w:p w14:paraId="373CE329" w14:textId="5F17AC32" w:rsidR="00356DA8" w:rsidRPr="006452DC" w:rsidRDefault="006450B2" w:rsidP="00356DA8">
      <w:pPr>
        <w:rPr>
          <w:b/>
          <w:bCs/>
          <w:sz w:val="24"/>
          <w:szCs w:val="24"/>
        </w:rPr>
      </w:pPr>
      <w:r>
        <w:rPr>
          <w:b/>
          <w:bCs/>
          <w:sz w:val="24"/>
          <w:szCs w:val="24"/>
        </w:rPr>
        <w:t>4</w:t>
      </w:r>
      <w:r w:rsidR="00356DA8" w:rsidRPr="006452DC">
        <w:rPr>
          <w:b/>
          <w:bCs/>
          <w:sz w:val="24"/>
          <w:szCs w:val="24"/>
        </w:rPr>
        <w:t>.1 Code Snippets</w:t>
      </w:r>
    </w:p>
    <w:p w14:paraId="35E37A88" w14:textId="77777777" w:rsidR="00356DA8" w:rsidRPr="006452DC" w:rsidRDefault="00356DA8" w:rsidP="00356DA8">
      <w:pPr>
        <w:rPr>
          <w:sz w:val="24"/>
          <w:szCs w:val="24"/>
        </w:rPr>
      </w:pPr>
      <w:r w:rsidRPr="006452DC">
        <w:rPr>
          <w:sz w:val="24"/>
          <w:szCs w:val="24"/>
        </w:rPr>
        <w:t xml:space="preserve">The project is developed using Python and includes a GUI-enhanced </w:t>
      </w:r>
      <w:r w:rsidRPr="006452DC">
        <w:rPr>
          <w:b/>
          <w:bCs/>
          <w:sz w:val="24"/>
          <w:szCs w:val="24"/>
        </w:rPr>
        <w:t>real-time Voice Assistant</w:t>
      </w:r>
      <w:r w:rsidRPr="006452DC">
        <w:rPr>
          <w:sz w:val="24"/>
          <w:szCs w:val="24"/>
        </w:rPr>
        <w:t>. It features voice command recognition, media playback, web search, time queries, and more, all displayed in a user-friendly interface with real-time feedback. Below are the key code snippets that define the core logic:</w:t>
      </w:r>
    </w:p>
    <w:p w14:paraId="72E076B0" w14:textId="77777777" w:rsidR="00356DA8" w:rsidRPr="006452DC" w:rsidRDefault="00356DA8" w:rsidP="00356DA8">
      <w:pPr>
        <w:rPr>
          <w:b/>
          <w:bCs/>
          <w:sz w:val="24"/>
          <w:szCs w:val="24"/>
        </w:rPr>
      </w:pPr>
      <w:r w:rsidRPr="006452DC">
        <w:rPr>
          <w:b/>
          <w:bCs/>
          <w:sz w:val="24"/>
          <w:szCs w:val="24"/>
        </w:rPr>
        <w:t>1. Library Imports</w:t>
      </w:r>
    </w:p>
    <w:p w14:paraId="2836427D" w14:textId="77777777" w:rsidR="00356DA8" w:rsidRPr="006452DC" w:rsidRDefault="00356DA8" w:rsidP="00356DA8">
      <w:pPr>
        <w:rPr>
          <w:sz w:val="24"/>
          <w:szCs w:val="24"/>
        </w:rPr>
      </w:pPr>
      <w:r w:rsidRPr="006452DC">
        <w:rPr>
          <w:noProof/>
          <w:sz w:val="24"/>
          <w:szCs w:val="24"/>
        </w:rPr>
        <mc:AlternateContent>
          <mc:Choice Requires="wps">
            <w:drawing>
              <wp:anchor distT="45720" distB="45720" distL="114300" distR="114300" simplePos="0" relativeHeight="251661312" behindDoc="0" locked="0" layoutInCell="1" allowOverlap="1" wp14:anchorId="7DD42BDA" wp14:editId="4FA35004">
                <wp:simplePos x="0" y="0"/>
                <wp:positionH relativeFrom="margin">
                  <wp:align>left</wp:align>
                </wp:positionH>
                <wp:positionV relativeFrom="paragraph">
                  <wp:posOffset>8255</wp:posOffset>
                </wp:positionV>
                <wp:extent cx="4686300" cy="43815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4381500"/>
                        </a:xfrm>
                        <a:prstGeom prst="rect">
                          <a:avLst/>
                        </a:prstGeom>
                        <a:solidFill>
                          <a:srgbClr val="FFFFFF"/>
                        </a:solidFill>
                        <a:ln w="9525">
                          <a:solidFill>
                            <a:schemeClr val="tx1"/>
                          </a:solidFill>
                          <a:miter lim="800000"/>
                          <a:headEnd/>
                          <a:tailEnd/>
                        </a:ln>
                      </wps:spPr>
                      <wps:txbx>
                        <w:txbxContent>
                          <w:p w14:paraId="2D58201D" w14:textId="77777777" w:rsidR="00356DA8" w:rsidRPr="00DB5B18" w:rsidRDefault="00356DA8" w:rsidP="00356DA8">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5B18">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 pyttsx3</w:t>
                            </w:r>
                          </w:p>
                          <w:p w14:paraId="28D4C8EF" w14:textId="77777777" w:rsidR="00356DA8" w:rsidRPr="00DB5B18" w:rsidRDefault="00356DA8" w:rsidP="00356DA8">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5B18">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 datetime</w:t>
                            </w:r>
                          </w:p>
                          <w:p w14:paraId="062D4ED9" w14:textId="77777777" w:rsidR="00356DA8" w:rsidRPr="00DB5B18" w:rsidRDefault="00356DA8" w:rsidP="00356DA8">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5B18">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 speech_recognition as sr</w:t>
                            </w:r>
                          </w:p>
                          <w:p w14:paraId="13367C07" w14:textId="77777777" w:rsidR="00356DA8" w:rsidRPr="00DB5B18" w:rsidRDefault="00356DA8" w:rsidP="00356DA8">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5B18">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 wikipedia</w:t>
                            </w:r>
                          </w:p>
                          <w:p w14:paraId="2C40DDEE" w14:textId="77777777" w:rsidR="00356DA8" w:rsidRPr="00DB5B18" w:rsidRDefault="00356DA8" w:rsidP="00356DA8">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5B18">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 os</w:t>
                            </w:r>
                          </w:p>
                          <w:p w14:paraId="4F8EAE94" w14:textId="77777777" w:rsidR="00356DA8" w:rsidRPr="00DB5B18" w:rsidRDefault="00356DA8" w:rsidP="00356DA8">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5B18">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 webbrowser</w:t>
                            </w:r>
                          </w:p>
                          <w:p w14:paraId="2FCC49AB" w14:textId="77777777" w:rsidR="00356DA8" w:rsidRPr="00DB5B18" w:rsidRDefault="00356DA8" w:rsidP="00356DA8">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5B18">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 pyjokes</w:t>
                            </w:r>
                          </w:p>
                          <w:p w14:paraId="4B330029" w14:textId="77777777" w:rsidR="00356DA8" w:rsidRPr="00DB5B18" w:rsidRDefault="00356DA8" w:rsidP="00356DA8">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5B18">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 pywhatkit as kit</w:t>
                            </w:r>
                          </w:p>
                          <w:p w14:paraId="7E99F2F7" w14:textId="77777777" w:rsidR="00356DA8" w:rsidRPr="00DB5B18" w:rsidRDefault="00356DA8" w:rsidP="00356DA8">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5B18">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 time</w:t>
                            </w:r>
                          </w:p>
                          <w:p w14:paraId="730AF845" w14:textId="77777777" w:rsidR="00356DA8" w:rsidRPr="00DB5B18" w:rsidRDefault="00356DA8" w:rsidP="00356DA8">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5B18">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 plyer import notification</w:t>
                            </w:r>
                          </w:p>
                          <w:p w14:paraId="06E369BA" w14:textId="77777777" w:rsidR="00356DA8" w:rsidRPr="00DB5B18" w:rsidRDefault="00356DA8" w:rsidP="00356DA8">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5B18">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 tkinter as tk</w:t>
                            </w:r>
                          </w:p>
                          <w:p w14:paraId="5D5BC562" w14:textId="77777777" w:rsidR="00356DA8" w:rsidRPr="00DB5B18" w:rsidRDefault="00356DA8" w:rsidP="00356DA8">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5B18">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 tkinter import ttk</w:t>
                            </w:r>
                          </w:p>
                          <w:p w14:paraId="24B01F03" w14:textId="77777777" w:rsidR="00356DA8" w:rsidRPr="00DB5B18" w:rsidRDefault="00356DA8" w:rsidP="00356DA8">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5B18">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 tkinter import LEFT, BOTH, SUNKEN</w:t>
                            </w:r>
                          </w:p>
                          <w:p w14:paraId="13A28AD6" w14:textId="77777777" w:rsidR="00356DA8" w:rsidRPr="00DB5B18" w:rsidRDefault="00356DA8" w:rsidP="00356DA8">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5B18">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 PIL import Image, ImageTk</w:t>
                            </w:r>
                          </w:p>
                          <w:p w14:paraId="5DB4F7ED" w14:textId="77777777" w:rsidR="00356DA8" w:rsidRPr="00DB5B18" w:rsidRDefault="00356DA8" w:rsidP="00356DA8">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5B18">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 threading import Thread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D42BDA" id="_x0000_s1028" type="#_x0000_t202" style="position:absolute;margin-left:0;margin-top:.65pt;width:369pt;height:34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" strokecolor="black [3213]">
                <v:textbox>
                  <w:txbxContent>
                    <w:p w14:paraId="2D58201D" w14:textId="77777777" w:rsidR="00356DA8" w:rsidRPr="00DB5B18" w:rsidRDefault="00356DA8" w:rsidP="00356DA8">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5B18">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 pyttsx3</w:t>
                      </w:r>
                    </w:p>
                    <w:p w14:paraId="28D4C8EF" w14:textId="77777777" w:rsidR="00356DA8" w:rsidRPr="00DB5B18" w:rsidRDefault="00356DA8" w:rsidP="00356DA8">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5B18">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 datetime</w:t>
                      </w:r>
                    </w:p>
                    <w:p w14:paraId="062D4ED9" w14:textId="77777777" w:rsidR="00356DA8" w:rsidRPr="00DB5B18" w:rsidRDefault="00356DA8" w:rsidP="00356DA8">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5B18">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 speech_recognition as sr</w:t>
                      </w:r>
                    </w:p>
                    <w:p w14:paraId="13367C07" w14:textId="77777777" w:rsidR="00356DA8" w:rsidRPr="00DB5B18" w:rsidRDefault="00356DA8" w:rsidP="00356DA8">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5B18">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 wikipedia</w:t>
                      </w:r>
                    </w:p>
                    <w:p w14:paraId="2C40DDEE" w14:textId="77777777" w:rsidR="00356DA8" w:rsidRPr="00DB5B18" w:rsidRDefault="00356DA8" w:rsidP="00356DA8">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5B18">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 os</w:t>
                      </w:r>
                    </w:p>
                    <w:p w14:paraId="4F8EAE94" w14:textId="77777777" w:rsidR="00356DA8" w:rsidRPr="00DB5B18" w:rsidRDefault="00356DA8" w:rsidP="00356DA8">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5B18">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 webbrowser</w:t>
                      </w:r>
                    </w:p>
                    <w:p w14:paraId="2FCC49AB" w14:textId="77777777" w:rsidR="00356DA8" w:rsidRPr="00DB5B18" w:rsidRDefault="00356DA8" w:rsidP="00356DA8">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5B18">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 pyjokes</w:t>
                      </w:r>
                    </w:p>
                    <w:p w14:paraId="4B330029" w14:textId="77777777" w:rsidR="00356DA8" w:rsidRPr="00DB5B18" w:rsidRDefault="00356DA8" w:rsidP="00356DA8">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5B18">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 pywhatkit as kit</w:t>
                      </w:r>
                    </w:p>
                    <w:p w14:paraId="7E99F2F7" w14:textId="77777777" w:rsidR="00356DA8" w:rsidRPr="00DB5B18" w:rsidRDefault="00356DA8" w:rsidP="00356DA8">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5B18">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 time</w:t>
                      </w:r>
                    </w:p>
                    <w:p w14:paraId="730AF845" w14:textId="77777777" w:rsidR="00356DA8" w:rsidRPr="00DB5B18" w:rsidRDefault="00356DA8" w:rsidP="00356DA8">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5B18">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 plyer import notification</w:t>
                      </w:r>
                    </w:p>
                    <w:p w14:paraId="06E369BA" w14:textId="77777777" w:rsidR="00356DA8" w:rsidRPr="00DB5B18" w:rsidRDefault="00356DA8" w:rsidP="00356DA8">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5B18">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 tkinter as tk</w:t>
                      </w:r>
                    </w:p>
                    <w:p w14:paraId="5D5BC562" w14:textId="77777777" w:rsidR="00356DA8" w:rsidRPr="00DB5B18" w:rsidRDefault="00356DA8" w:rsidP="00356DA8">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5B18">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 tkinter import ttk</w:t>
                      </w:r>
                    </w:p>
                    <w:p w14:paraId="24B01F03" w14:textId="77777777" w:rsidR="00356DA8" w:rsidRPr="00DB5B18" w:rsidRDefault="00356DA8" w:rsidP="00356DA8">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5B18">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 tkinter import LEFT, BOTH, SUNKEN</w:t>
                      </w:r>
                    </w:p>
                    <w:p w14:paraId="13A28AD6" w14:textId="77777777" w:rsidR="00356DA8" w:rsidRPr="00DB5B18" w:rsidRDefault="00356DA8" w:rsidP="00356DA8">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5B18">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 PIL import Image, ImageTk</w:t>
                      </w:r>
                    </w:p>
                    <w:p w14:paraId="5DB4F7ED" w14:textId="77777777" w:rsidR="00356DA8" w:rsidRPr="00DB5B18" w:rsidRDefault="00356DA8" w:rsidP="00356DA8">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5B18">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 threading import Thread</w:t>
                      </w:r>
                    </w:p>
                  </w:txbxContent>
                </v:textbox>
                <w10:wrap type="square" anchorx="margin"/>
              </v:shape>
            </w:pict>
          </mc:Fallback>
        </mc:AlternateContent>
      </w:r>
    </w:p>
    <w:p w14:paraId="44A17553" w14:textId="77777777" w:rsidR="00356DA8" w:rsidRPr="006452DC" w:rsidRDefault="00356DA8" w:rsidP="00356DA8">
      <w:pPr>
        <w:rPr>
          <w:sz w:val="24"/>
          <w:szCs w:val="24"/>
        </w:rPr>
      </w:pPr>
    </w:p>
    <w:p w14:paraId="011EC8AC" w14:textId="77777777" w:rsidR="00356DA8" w:rsidRPr="006452DC" w:rsidRDefault="00356DA8" w:rsidP="00356DA8">
      <w:pPr>
        <w:rPr>
          <w:sz w:val="24"/>
          <w:szCs w:val="24"/>
        </w:rPr>
      </w:pPr>
    </w:p>
    <w:p w14:paraId="150527F5" w14:textId="77777777" w:rsidR="00356DA8" w:rsidRPr="006452DC" w:rsidRDefault="00356DA8" w:rsidP="00356DA8">
      <w:pPr>
        <w:rPr>
          <w:sz w:val="24"/>
          <w:szCs w:val="24"/>
        </w:rPr>
      </w:pPr>
    </w:p>
    <w:p w14:paraId="01DAA1B3" w14:textId="77777777" w:rsidR="00356DA8" w:rsidRPr="006452DC" w:rsidRDefault="00356DA8" w:rsidP="00356DA8">
      <w:pPr>
        <w:rPr>
          <w:sz w:val="24"/>
          <w:szCs w:val="24"/>
        </w:rPr>
      </w:pPr>
    </w:p>
    <w:p w14:paraId="3B79F7C7" w14:textId="77777777" w:rsidR="00356DA8" w:rsidRPr="006452DC" w:rsidRDefault="00356DA8" w:rsidP="00356DA8">
      <w:pPr>
        <w:rPr>
          <w:sz w:val="24"/>
          <w:szCs w:val="24"/>
        </w:rPr>
      </w:pPr>
    </w:p>
    <w:p w14:paraId="512361C7" w14:textId="77777777" w:rsidR="00356DA8" w:rsidRPr="006452DC" w:rsidRDefault="00356DA8" w:rsidP="00356DA8">
      <w:pPr>
        <w:rPr>
          <w:sz w:val="24"/>
          <w:szCs w:val="24"/>
        </w:rPr>
      </w:pPr>
    </w:p>
    <w:p w14:paraId="556AE53C" w14:textId="77777777" w:rsidR="00356DA8" w:rsidRPr="006452DC" w:rsidRDefault="00356DA8" w:rsidP="00356DA8">
      <w:pPr>
        <w:rPr>
          <w:sz w:val="24"/>
          <w:szCs w:val="24"/>
        </w:rPr>
      </w:pPr>
    </w:p>
    <w:p w14:paraId="00E915C1" w14:textId="77777777" w:rsidR="00356DA8" w:rsidRPr="006452DC" w:rsidRDefault="00356DA8" w:rsidP="00356DA8">
      <w:pPr>
        <w:rPr>
          <w:sz w:val="24"/>
          <w:szCs w:val="24"/>
        </w:rPr>
      </w:pPr>
    </w:p>
    <w:p w14:paraId="08F43042" w14:textId="77777777" w:rsidR="00356DA8" w:rsidRPr="006452DC" w:rsidRDefault="00356DA8" w:rsidP="00356DA8">
      <w:pPr>
        <w:rPr>
          <w:sz w:val="24"/>
          <w:szCs w:val="24"/>
        </w:rPr>
      </w:pPr>
    </w:p>
    <w:p w14:paraId="1AEC0EB9" w14:textId="77777777" w:rsidR="00356DA8" w:rsidRPr="006452DC" w:rsidRDefault="00356DA8" w:rsidP="00356DA8">
      <w:pPr>
        <w:rPr>
          <w:sz w:val="24"/>
          <w:szCs w:val="24"/>
        </w:rPr>
      </w:pPr>
    </w:p>
    <w:p w14:paraId="6CFD9DC4" w14:textId="77777777" w:rsidR="00356DA8" w:rsidRPr="006452DC" w:rsidRDefault="00356DA8" w:rsidP="00356DA8">
      <w:pPr>
        <w:rPr>
          <w:sz w:val="24"/>
          <w:szCs w:val="24"/>
        </w:rPr>
      </w:pPr>
    </w:p>
    <w:p w14:paraId="589A667E" w14:textId="77777777" w:rsidR="00356DA8" w:rsidRPr="006452DC" w:rsidRDefault="00356DA8" w:rsidP="00356DA8">
      <w:pPr>
        <w:rPr>
          <w:sz w:val="24"/>
          <w:szCs w:val="24"/>
        </w:rPr>
      </w:pPr>
    </w:p>
    <w:p w14:paraId="365AE2CA" w14:textId="77777777" w:rsidR="00356DA8" w:rsidRPr="006452DC" w:rsidRDefault="00356DA8" w:rsidP="00356DA8">
      <w:pPr>
        <w:rPr>
          <w:sz w:val="24"/>
          <w:szCs w:val="24"/>
        </w:rPr>
      </w:pPr>
    </w:p>
    <w:p w14:paraId="57BB3241" w14:textId="77777777" w:rsidR="00356DA8" w:rsidRPr="006452DC" w:rsidRDefault="00356DA8" w:rsidP="00356DA8">
      <w:pPr>
        <w:rPr>
          <w:sz w:val="24"/>
          <w:szCs w:val="24"/>
        </w:rPr>
      </w:pPr>
    </w:p>
    <w:p w14:paraId="4383BD68" w14:textId="77777777" w:rsidR="00356DA8" w:rsidRPr="006452DC" w:rsidRDefault="00356DA8" w:rsidP="00356DA8">
      <w:pPr>
        <w:rPr>
          <w:sz w:val="24"/>
          <w:szCs w:val="24"/>
        </w:rPr>
      </w:pPr>
    </w:p>
    <w:p w14:paraId="36420DFC" w14:textId="77777777" w:rsidR="00A85150" w:rsidRPr="006452DC" w:rsidRDefault="00A85150" w:rsidP="00356DA8">
      <w:pPr>
        <w:rPr>
          <w:sz w:val="24"/>
          <w:szCs w:val="24"/>
        </w:rPr>
      </w:pPr>
    </w:p>
    <w:p w14:paraId="1075A350" w14:textId="77777777" w:rsidR="00A85150" w:rsidRPr="006452DC" w:rsidRDefault="00A85150" w:rsidP="00356DA8">
      <w:pPr>
        <w:rPr>
          <w:sz w:val="24"/>
          <w:szCs w:val="24"/>
        </w:rPr>
      </w:pPr>
    </w:p>
    <w:p w14:paraId="072B7186" w14:textId="77777777" w:rsidR="006452DC" w:rsidRDefault="006452DC" w:rsidP="00356DA8">
      <w:pPr>
        <w:rPr>
          <w:sz w:val="24"/>
          <w:szCs w:val="24"/>
        </w:rPr>
      </w:pPr>
    </w:p>
    <w:p w14:paraId="5764E37E" w14:textId="77777777" w:rsidR="006452DC" w:rsidRDefault="006452DC" w:rsidP="00356DA8">
      <w:pPr>
        <w:rPr>
          <w:sz w:val="24"/>
          <w:szCs w:val="24"/>
        </w:rPr>
      </w:pPr>
    </w:p>
    <w:p w14:paraId="25AFDAE0" w14:textId="77777777" w:rsidR="006452DC" w:rsidRDefault="006452DC" w:rsidP="00356DA8">
      <w:pPr>
        <w:rPr>
          <w:sz w:val="24"/>
          <w:szCs w:val="24"/>
        </w:rPr>
      </w:pPr>
    </w:p>
    <w:p w14:paraId="6F485F1E" w14:textId="77777777" w:rsidR="006452DC" w:rsidRDefault="006452DC" w:rsidP="00356DA8">
      <w:pPr>
        <w:rPr>
          <w:sz w:val="24"/>
          <w:szCs w:val="24"/>
        </w:rPr>
      </w:pPr>
    </w:p>
    <w:p w14:paraId="348C9B9D" w14:textId="77777777" w:rsidR="006452DC" w:rsidRDefault="006452DC" w:rsidP="00356DA8">
      <w:pPr>
        <w:rPr>
          <w:sz w:val="24"/>
          <w:szCs w:val="24"/>
        </w:rPr>
      </w:pPr>
    </w:p>
    <w:p w14:paraId="100D3D7F" w14:textId="77777777" w:rsidR="006452DC" w:rsidRDefault="006452DC" w:rsidP="00356DA8">
      <w:pPr>
        <w:rPr>
          <w:sz w:val="24"/>
          <w:szCs w:val="24"/>
        </w:rPr>
      </w:pPr>
    </w:p>
    <w:p w14:paraId="0D6E1D23" w14:textId="77777777" w:rsidR="006452DC" w:rsidRDefault="006452DC" w:rsidP="00356DA8">
      <w:pPr>
        <w:rPr>
          <w:sz w:val="24"/>
          <w:szCs w:val="24"/>
        </w:rPr>
      </w:pPr>
    </w:p>
    <w:p w14:paraId="124390EB" w14:textId="77777777" w:rsidR="006452DC" w:rsidRDefault="006452DC" w:rsidP="00356DA8">
      <w:pPr>
        <w:rPr>
          <w:sz w:val="24"/>
          <w:szCs w:val="24"/>
        </w:rPr>
      </w:pPr>
    </w:p>
    <w:p w14:paraId="4259B53C" w14:textId="77777777" w:rsidR="006452DC" w:rsidRDefault="006452DC" w:rsidP="00356DA8">
      <w:pPr>
        <w:rPr>
          <w:sz w:val="24"/>
          <w:szCs w:val="24"/>
        </w:rPr>
      </w:pPr>
    </w:p>
    <w:p w14:paraId="300617CC" w14:textId="451B4603" w:rsidR="00356DA8" w:rsidRPr="006452DC" w:rsidRDefault="00356DA8" w:rsidP="00356DA8">
      <w:pPr>
        <w:rPr>
          <w:sz w:val="24"/>
          <w:szCs w:val="24"/>
        </w:rPr>
      </w:pPr>
      <w:r w:rsidRPr="006452DC">
        <w:rPr>
          <w:sz w:val="24"/>
          <w:szCs w:val="24"/>
        </w:rPr>
        <w:t>These are all required libraries:</w:t>
      </w:r>
    </w:p>
    <w:p w14:paraId="74CBBEDA" w14:textId="77777777" w:rsidR="00356DA8" w:rsidRPr="006452DC" w:rsidRDefault="00356DA8" w:rsidP="00811D76">
      <w:pPr>
        <w:widowControl/>
        <w:numPr>
          <w:ilvl w:val="0"/>
          <w:numId w:val="11"/>
        </w:numPr>
        <w:suppressAutoHyphens w:val="0"/>
        <w:autoSpaceDE/>
        <w:spacing w:after="160" w:line="259" w:lineRule="auto"/>
        <w:rPr>
          <w:sz w:val="24"/>
          <w:szCs w:val="24"/>
        </w:rPr>
      </w:pPr>
      <w:r w:rsidRPr="006452DC">
        <w:rPr>
          <w:sz w:val="24"/>
          <w:szCs w:val="24"/>
        </w:rPr>
        <w:t>pyttsx3: for converting text to speech.</w:t>
      </w:r>
    </w:p>
    <w:p w14:paraId="4765B7EB" w14:textId="77777777" w:rsidR="00356DA8" w:rsidRPr="006452DC" w:rsidRDefault="00356DA8" w:rsidP="00811D76">
      <w:pPr>
        <w:widowControl/>
        <w:numPr>
          <w:ilvl w:val="0"/>
          <w:numId w:val="11"/>
        </w:numPr>
        <w:suppressAutoHyphens w:val="0"/>
        <w:autoSpaceDE/>
        <w:spacing w:after="160" w:line="259" w:lineRule="auto"/>
        <w:rPr>
          <w:sz w:val="24"/>
          <w:szCs w:val="24"/>
        </w:rPr>
      </w:pPr>
      <w:r w:rsidRPr="006452DC">
        <w:rPr>
          <w:sz w:val="24"/>
          <w:szCs w:val="24"/>
        </w:rPr>
        <w:t>datetime: to get the current time.</w:t>
      </w:r>
    </w:p>
    <w:p w14:paraId="244D7CA1" w14:textId="77777777" w:rsidR="00356DA8" w:rsidRPr="006452DC" w:rsidRDefault="00356DA8" w:rsidP="00811D76">
      <w:pPr>
        <w:widowControl/>
        <w:numPr>
          <w:ilvl w:val="0"/>
          <w:numId w:val="11"/>
        </w:numPr>
        <w:suppressAutoHyphens w:val="0"/>
        <w:autoSpaceDE/>
        <w:spacing w:after="160" w:line="259" w:lineRule="auto"/>
        <w:rPr>
          <w:sz w:val="24"/>
          <w:szCs w:val="24"/>
        </w:rPr>
      </w:pPr>
      <w:r w:rsidRPr="006452DC">
        <w:rPr>
          <w:sz w:val="24"/>
          <w:szCs w:val="24"/>
        </w:rPr>
        <w:t>speech_recognition: to capture and recognize voice input.</w:t>
      </w:r>
    </w:p>
    <w:p w14:paraId="4BB2E030" w14:textId="77777777" w:rsidR="00356DA8" w:rsidRPr="006452DC" w:rsidRDefault="00356DA8" w:rsidP="00811D76">
      <w:pPr>
        <w:widowControl/>
        <w:numPr>
          <w:ilvl w:val="0"/>
          <w:numId w:val="11"/>
        </w:numPr>
        <w:suppressAutoHyphens w:val="0"/>
        <w:autoSpaceDE/>
        <w:spacing w:after="160" w:line="259" w:lineRule="auto"/>
        <w:rPr>
          <w:sz w:val="24"/>
          <w:szCs w:val="24"/>
        </w:rPr>
      </w:pPr>
      <w:r w:rsidRPr="006452DC">
        <w:rPr>
          <w:sz w:val="24"/>
          <w:szCs w:val="24"/>
        </w:rPr>
        <w:lastRenderedPageBreak/>
        <w:t>wikipedia, webbrowser, pywhatkit, pyjokes: for executing real-world commands.</w:t>
      </w:r>
    </w:p>
    <w:p w14:paraId="284F7804" w14:textId="77777777" w:rsidR="00356DA8" w:rsidRPr="006452DC" w:rsidRDefault="00356DA8" w:rsidP="00811D76">
      <w:pPr>
        <w:widowControl/>
        <w:numPr>
          <w:ilvl w:val="0"/>
          <w:numId w:val="11"/>
        </w:numPr>
        <w:suppressAutoHyphens w:val="0"/>
        <w:autoSpaceDE/>
        <w:spacing w:after="160" w:line="259" w:lineRule="auto"/>
        <w:rPr>
          <w:sz w:val="24"/>
          <w:szCs w:val="24"/>
        </w:rPr>
      </w:pPr>
      <w:r w:rsidRPr="006452DC">
        <w:rPr>
          <w:sz w:val="24"/>
          <w:szCs w:val="24"/>
        </w:rPr>
        <w:t>tkinter, ttk: for building the GUI.</w:t>
      </w:r>
    </w:p>
    <w:p w14:paraId="0BBBFE7C" w14:textId="77777777" w:rsidR="00356DA8" w:rsidRPr="006452DC" w:rsidRDefault="00356DA8" w:rsidP="00811D76">
      <w:pPr>
        <w:widowControl/>
        <w:numPr>
          <w:ilvl w:val="0"/>
          <w:numId w:val="11"/>
        </w:numPr>
        <w:suppressAutoHyphens w:val="0"/>
        <w:autoSpaceDE/>
        <w:spacing w:after="160" w:line="259" w:lineRule="auto"/>
        <w:rPr>
          <w:sz w:val="24"/>
          <w:szCs w:val="24"/>
        </w:rPr>
      </w:pPr>
      <w:r w:rsidRPr="006452DC">
        <w:rPr>
          <w:sz w:val="24"/>
          <w:szCs w:val="24"/>
        </w:rPr>
        <w:t>PIL: for displaying images in the GUI.</w:t>
      </w:r>
    </w:p>
    <w:p w14:paraId="461E8408" w14:textId="77777777" w:rsidR="00356DA8" w:rsidRPr="006452DC" w:rsidRDefault="00356DA8" w:rsidP="00811D76">
      <w:pPr>
        <w:widowControl/>
        <w:numPr>
          <w:ilvl w:val="0"/>
          <w:numId w:val="11"/>
        </w:numPr>
        <w:suppressAutoHyphens w:val="0"/>
        <w:autoSpaceDE/>
        <w:spacing w:after="160" w:line="259" w:lineRule="auto"/>
        <w:rPr>
          <w:sz w:val="24"/>
          <w:szCs w:val="24"/>
        </w:rPr>
      </w:pPr>
      <w:r w:rsidRPr="006452DC">
        <w:rPr>
          <w:sz w:val="24"/>
          <w:szCs w:val="24"/>
        </w:rPr>
        <w:t>Thread: allows the assistant to run in the background without freezing the UI.</w:t>
      </w:r>
    </w:p>
    <w:p w14:paraId="1BBC0E76" w14:textId="77777777" w:rsidR="00356DA8" w:rsidRPr="006452DC" w:rsidRDefault="00356DA8" w:rsidP="00356DA8">
      <w:pPr>
        <w:rPr>
          <w:b/>
          <w:bCs/>
          <w:sz w:val="24"/>
          <w:szCs w:val="24"/>
        </w:rPr>
      </w:pPr>
      <w:r w:rsidRPr="006452DC">
        <w:rPr>
          <w:b/>
          <w:bCs/>
          <w:sz w:val="24"/>
          <w:szCs w:val="24"/>
        </w:rPr>
        <w:t xml:space="preserve"> 2. GUI Theme Configuration:</w:t>
      </w:r>
    </w:p>
    <w:p w14:paraId="18837965" w14:textId="77777777" w:rsidR="00356DA8" w:rsidRPr="006452DC" w:rsidRDefault="00356DA8" w:rsidP="00356DA8">
      <w:pPr>
        <w:ind w:left="360"/>
        <w:rPr>
          <w:b/>
          <w:bCs/>
          <w:sz w:val="24"/>
          <w:szCs w:val="24"/>
        </w:rPr>
      </w:pPr>
      <w:r w:rsidRPr="006452DC">
        <w:rPr>
          <w:b/>
          <w:bCs/>
          <w:noProof/>
          <w:sz w:val="24"/>
          <w:szCs w:val="24"/>
        </w:rPr>
        <mc:AlternateContent>
          <mc:Choice Requires="wps">
            <w:drawing>
              <wp:anchor distT="45720" distB="45720" distL="114300" distR="114300" simplePos="0" relativeHeight="251662336" behindDoc="0" locked="0" layoutInCell="1" allowOverlap="1" wp14:anchorId="4741932D" wp14:editId="39B80A80">
                <wp:simplePos x="0" y="0"/>
                <wp:positionH relativeFrom="column">
                  <wp:posOffset>60960</wp:posOffset>
                </wp:positionH>
                <wp:positionV relativeFrom="paragraph">
                  <wp:posOffset>186690</wp:posOffset>
                </wp:positionV>
                <wp:extent cx="4526280" cy="1844040"/>
                <wp:effectExtent l="0" t="0" r="26670" b="22860"/>
                <wp:wrapSquare wrapText="bothSides"/>
                <wp:docPr id="20898844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6280" cy="1844040"/>
                        </a:xfrm>
                        <a:prstGeom prst="rect">
                          <a:avLst/>
                        </a:prstGeom>
                        <a:solidFill>
                          <a:srgbClr val="FFFFFF"/>
                        </a:solidFill>
                        <a:ln w="9525">
                          <a:solidFill>
                            <a:srgbClr val="000000"/>
                          </a:solidFill>
                          <a:miter lim="800000"/>
                          <a:headEnd/>
                          <a:tailEnd/>
                        </a:ln>
                      </wps:spPr>
                      <wps:txbx>
                        <w:txbxContent>
                          <w:p w14:paraId="21B0AD76" w14:textId="77777777" w:rsidR="00356DA8" w:rsidRDefault="00356DA8" w:rsidP="00356DA8">
                            <w:r>
                              <w:t>BG_COLOR = "#D2C6E2"</w:t>
                            </w:r>
                          </w:p>
                          <w:p w14:paraId="11FB5CEB" w14:textId="77777777" w:rsidR="00356DA8" w:rsidRDefault="00356DA8" w:rsidP="00356DA8">
                            <w:r>
                              <w:t>BUTTON_COLOR = "#F9F4F2"</w:t>
                            </w:r>
                          </w:p>
                          <w:p w14:paraId="73284DB4" w14:textId="77777777" w:rsidR="00356DA8" w:rsidRDefault="00356DA8" w:rsidP="00356DA8">
                            <w:r>
                              <w:t>BUTTON_FONT = ("Arial", 14, "bold")</w:t>
                            </w:r>
                          </w:p>
                          <w:p w14:paraId="6C39E447" w14:textId="77777777" w:rsidR="00356DA8" w:rsidRDefault="00356DA8" w:rsidP="00356DA8">
                            <w:r>
                              <w:t>BUTTON_FOREGROUND = "black"</w:t>
                            </w:r>
                          </w:p>
                          <w:p w14:paraId="03F77B99" w14:textId="77777777" w:rsidR="00356DA8" w:rsidRDefault="00356DA8" w:rsidP="00356DA8">
                            <w:r>
                              <w:t>HEADING_FONT = ("white", 24, "bold")</w:t>
                            </w:r>
                          </w:p>
                          <w:p w14:paraId="484D3D2D" w14:textId="77777777" w:rsidR="00356DA8" w:rsidRDefault="00356DA8" w:rsidP="00356DA8">
                            <w:r>
                              <w:t>INSTRUCTION_FONT = ("Helvetica", 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1932D" id="_x0000_s1029" type="#_x0000_t202" style="position:absolute;left:0;text-align:left;margin-left:4.8pt;margin-top:14.7pt;width:356.4pt;height:145.2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">
                <v:textbox>
                  <w:txbxContent>
                    <w:p w14:paraId="21B0AD76" w14:textId="77777777" w:rsidR="00356DA8" w:rsidRDefault="00356DA8" w:rsidP="00356DA8">
                      <w:r>
                        <w:t>BG_COLOR = "#D2C6E2"</w:t>
                      </w:r>
                    </w:p>
                    <w:p w14:paraId="11FB5CEB" w14:textId="77777777" w:rsidR="00356DA8" w:rsidRDefault="00356DA8" w:rsidP="00356DA8">
                      <w:r>
                        <w:t>BUTTON_COLOR = "#F9F4F2"</w:t>
                      </w:r>
                    </w:p>
                    <w:p w14:paraId="73284DB4" w14:textId="77777777" w:rsidR="00356DA8" w:rsidRDefault="00356DA8" w:rsidP="00356DA8">
                      <w:r>
                        <w:t>BUTTON_FONT = ("Arial", 14, "bold")</w:t>
                      </w:r>
                    </w:p>
                    <w:p w14:paraId="6C39E447" w14:textId="77777777" w:rsidR="00356DA8" w:rsidRDefault="00356DA8" w:rsidP="00356DA8">
                      <w:r>
                        <w:t>BUTTON_FOREGROUND = "black"</w:t>
                      </w:r>
                    </w:p>
                    <w:p w14:paraId="03F77B99" w14:textId="77777777" w:rsidR="00356DA8" w:rsidRDefault="00356DA8" w:rsidP="00356DA8">
                      <w:r>
                        <w:t>HEADING_FONT = ("white", 24, "bold")</w:t>
                      </w:r>
                    </w:p>
                    <w:p w14:paraId="484D3D2D" w14:textId="77777777" w:rsidR="00356DA8" w:rsidRDefault="00356DA8" w:rsidP="00356DA8">
                      <w:r>
                        <w:t>INSTRUCTION_FONT = ("Helvetica", 14)</w:t>
                      </w:r>
                    </w:p>
                  </w:txbxContent>
                </v:textbox>
                <w10:wrap type="square"/>
              </v:shape>
            </w:pict>
          </mc:Fallback>
        </mc:AlternateContent>
      </w:r>
    </w:p>
    <w:p w14:paraId="06D4D7D5" w14:textId="77777777" w:rsidR="00356DA8" w:rsidRPr="006452DC" w:rsidRDefault="00356DA8" w:rsidP="00356DA8">
      <w:pPr>
        <w:rPr>
          <w:sz w:val="24"/>
          <w:szCs w:val="24"/>
        </w:rPr>
      </w:pPr>
    </w:p>
    <w:p w14:paraId="2E68CC70" w14:textId="77777777" w:rsidR="00356DA8" w:rsidRPr="006452DC" w:rsidRDefault="00356DA8" w:rsidP="00356DA8">
      <w:pPr>
        <w:rPr>
          <w:sz w:val="24"/>
          <w:szCs w:val="24"/>
        </w:rPr>
      </w:pPr>
    </w:p>
    <w:p w14:paraId="0577B829" w14:textId="77777777" w:rsidR="00356DA8" w:rsidRPr="006452DC" w:rsidRDefault="00356DA8" w:rsidP="00356DA8">
      <w:pPr>
        <w:rPr>
          <w:sz w:val="24"/>
          <w:szCs w:val="24"/>
        </w:rPr>
      </w:pPr>
    </w:p>
    <w:p w14:paraId="5CE0BDB5" w14:textId="77777777" w:rsidR="00356DA8" w:rsidRPr="006452DC" w:rsidRDefault="00356DA8" w:rsidP="00356DA8">
      <w:pPr>
        <w:rPr>
          <w:sz w:val="24"/>
          <w:szCs w:val="24"/>
        </w:rPr>
      </w:pPr>
    </w:p>
    <w:p w14:paraId="34DAA72A" w14:textId="77777777" w:rsidR="00356DA8" w:rsidRPr="006452DC" w:rsidRDefault="00356DA8" w:rsidP="00356DA8">
      <w:pPr>
        <w:rPr>
          <w:sz w:val="24"/>
          <w:szCs w:val="24"/>
        </w:rPr>
      </w:pPr>
    </w:p>
    <w:p w14:paraId="434BCB00" w14:textId="77777777" w:rsidR="00356DA8" w:rsidRPr="006452DC" w:rsidRDefault="00356DA8" w:rsidP="00356DA8">
      <w:pPr>
        <w:rPr>
          <w:sz w:val="24"/>
          <w:szCs w:val="24"/>
        </w:rPr>
      </w:pPr>
    </w:p>
    <w:p w14:paraId="4DB7A98C" w14:textId="77777777" w:rsidR="00356DA8" w:rsidRPr="006452DC" w:rsidRDefault="00356DA8" w:rsidP="00356DA8">
      <w:pPr>
        <w:rPr>
          <w:sz w:val="24"/>
          <w:szCs w:val="24"/>
        </w:rPr>
      </w:pPr>
    </w:p>
    <w:p w14:paraId="003DE730" w14:textId="77777777" w:rsidR="00A85150" w:rsidRPr="006452DC" w:rsidRDefault="00A85150" w:rsidP="00356DA8">
      <w:pPr>
        <w:rPr>
          <w:sz w:val="24"/>
          <w:szCs w:val="24"/>
        </w:rPr>
      </w:pPr>
    </w:p>
    <w:p w14:paraId="5899A985" w14:textId="77777777" w:rsidR="006452DC" w:rsidRDefault="00356DA8" w:rsidP="00356DA8">
      <w:pPr>
        <w:rPr>
          <w:sz w:val="24"/>
          <w:szCs w:val="24"/>
        </w:rPr>
      </w:pPr>
      <w:r w:rsidRPr="006452DC">
        <w:rPr>
          <w:sz w:val="24"/>
          <w:szCs w:val="24"/>
        </w:rPr>
        <w:t xml:space="preserve"> </w:t>
      </w:r>
    </w:p>
    <w:p w14:paraId="6C02359E" w14:textId="77777777" w:rsidR="006452DC" w:rsidRDefault="006452DC" w:rsidP="00356DA8">
      <w:pPr>
        <w:rPr>
          <w:sz w:val="24"/>
          <w:szCs w:val="24"/>
        </w:rPr>
      </w:pPr>
    </w:p>
    <w:p w14:paraId="5EFC49FD" w14:textId="77777777" w:rsidR="006452DC" w:rsidRDefault="006452DC" w:rsidP="00356DA8">
      <w:pPr>
        <w:rPr>
          <w:sz w:val="24"/>
          <w:szCs w:val="24"/>
        </w:rPr>
      </w:pPr>
    </w:p>
    <w:p w14:paraId="19F044F1" w14:textId="2BCFD3C7" w:rsidR="00356DA8" w:rsidRPr="006452DC" w:rsidRDefault="00356DA8" w:rsidP="00356DA8">
      <w:pPr>
        <w:rPr>
          <w:sz w:val="24"/>
          <w:szCs w:val="24"/>
        </w:rPr>
      </w:pPr>
      <w:r w:rsidRPr="006452DC">
        <w:rPr>
          <w:sz w:val="24"/>
          <w:szCs w:val="24"/>
        </w:rPr>
        <w:t>These are color and font variables used to style your app’s GUI elements like buttons, headings, and labels.</w:t>
      </w:r>
    </w:p>
    <w:p w14:paraId="562175E8" w14:textId="77777777" w:rsidR="006452DC" w:rsidRDefault="006452DC" w:rsidP="00356DA8">
      <w:pPr>
        <w:rPr>
          <w:b/>
          <w:bCs/>
          <w:sz w:val="24"/>
          <w:szCs w:val="24"/>
        </w:rPr>
      </w:pPr>
    </w:p>
    <w:p w14:paraId="2735DE5A" w14:textId="5CB53286" w:rsidR="00A85150" w:rsidRPr="006452DC" w:rsidRDefault="00356DA8" w:rsidP="00356DA8">
      <w:pPr>
        <w:rPr>
          <w:b/>
          <w:bCs/>
          <w:sz w:val="24"/>
          <w:szCs w:val="24"/>
        </w:rPr>
      </w:pPr>
      <w:r w:rsidRPr="006452DC">
        <w:rPr>
          <w:b/>
          <w:bCs/>
          <w:sz w:val="24"/>
          <w:szCs w:val="24"/>
        </w:rPr>
        <w:t xml:space="preserve"> </w:t>
      </w:r>
    </w:p>
    <w:p w14:paraId="16C933BA" w14:textId="5DAB1A4B" w:rsidR="006452DC" w:rsidRDefault="00D32946" w:rsidP="00356DA8">
      <w:pPr>
        <w:rPr>
          <w:b/>
          <w:bCs/>
          <w:sz w:val="24"/>
          <w:szCs w:val="24"/>
        </w:rPr>
      </w:pPr>
      <w:r w:rsidRPr="006452DC">
        <w:rPr>
          <w:b/>
          <w:bCs/>
          <w:sz w:val="24"/>
          <w:szCs w:val="24"/>
        </w:rPr>
        <w:t>3. Speech Engine Initialization</w:t>
      </w:r>
    </w:p>
    <w:p w14:paraId="796C3978" w14:textId="77777777" w:rsidR="006452DC" w:rsidRDefault="006452DC" w:rsidP="00356DA8">
      <w:pPr>
        <w:rPr>
          <w:b/>
          <w:bCs/>
          <w:sz w:val="24"/>
          <w:szCs w:val="24"/>
        </w:rPr>
      </w:pPr>
    </w:p>
    <w:p w14:paraId="3191864D" w14:textId="54911A4F" w:rsidR="00356DA8" w:rsidRPr="006452DC" w:rsidRDefault="00A85150" w:rsidP="00356DA8">
      <w:pPr>
        <w:rPr>
          <w:b/>
          <w:bCs/>
          <w:sz w:val="24"/>
          <w:szCs w:val="24"/>
        </w:rPr>
      </w:pPr>
      <w:r w:rsidRPr="006452DC">
        <w:rPr>
          <w:b/>
          <w:bCs/>
          <w:noProof/>
          <w:sz w:val="24"/>
          <w:szCs w:val="24"/>
        </w:rPr>
        <mc:AlternateContent>
          <mc:Choice Requires="wps">
            <w:drawing>
              <wp:anchor distT="45720" distB="45720" distL="114300" distR="114300" simplePos="0" relativeHeight="251663360" behindDoc="0" locked="0" layoutInCell="1" allowOverlap="1" wp14:anchorId="6477B294" wp14:editId="437959B6">
                <wp:simplePos x="0" y="0"/>
                <wp:positionH relativeFrom="margin">
                  <wp:align>left</wp:align>
                </wp:positionH>
                <wp:positionV relativeFrom="paragraph">
                  <wp:posOffset>6985</wp:posOffset>
                </wp:positionV>
                <wp:extent cx="4533900" cy="1404620"/>
                <wp:effectExtent l="0" t="0" r="19050" b="27305"/>
                <wp:wrapSquare wrapText="bothSides"/>
                <wp:docPr id="20444189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1404620"/>
                        </a:xfrm>
                        <a:prstGeom prst="rect">
                          <a:avLst/>
                        </a:prstGeom>
                        <a:solidFill>
                          <a:srgbClr val="FFFFFF"/>
                        </a:solidFill>
                        <a:ln w="9525">
                          <a:solidFill>
                            <a:srgbClr val="000000"/>
                          </a:solidFill>
                          <a:miter lim="800000"/>
                          <a:headEnd/>
                          <a:tailEnd/>
                        </a:ln>
                      </wps:spPr>
                      <wps:txbx>
                        <w:txbxContent>
                          <w:p w14:paraId="27843F35" w14:textId="77777777" w:rsidR="00356DA8" w:rsidRDefault="00356DA8" w:rsidP="00356DA8">
                            <w:r>
                              <w:t>engine = pyttsx3.init('sapi5')</w:t>
                            </w:r>
                          </w:p>
                          <w:p w14:paraId="177990CC" w14:textId="77777777" w:rsidR="00356DA8" w:rsidRDefault="00356DA8" w:rsidP="00356DA8">
                            <w:r>
                              <w:t>voices = engine.getProperty('voices')</w:t>
                            </w:r>
                          </w:p>
                          <w:p w14:paraId="2DB4B2F5" w14:textId="77777777" w:rsidR="00356DA8" w:rsidRDefault="00356DA8" w:rsidP="00356DA8">
                            <w:r>
                              <w:t>engine.setProperty('voice', voices[0].id)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77B294" id="_x0000_s1030" type="#_x0000_t202" style="position:absolute;margin-left:0;margin-top:.55pt;width:357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">
                <v:textbox style="mso-fit-shape-to-text:t">
                  <w:txbxContent>
                    <w:p w14:paraId="27843F35" w14:textId="77777777" w:rsidR="00356DA8" w:rsidRDefault="00356DA8" w:rsidP="00356DA8">
                      <w:r>
                        <w:t>engine = pyttsx3.init('sapi5')</w:t>
                      </w:r>
                    </w:p>
                    <w:p w14:paraId="177990CC" w14:textId="77777777" w:rsidR="00356DA8" w:rsidRDefault="00356DA8" w:rsidP="00356DA8">
                      <w:r>
                        <w:t>voices = engine.getProperty('voices')</w:t>
                      </w:r>
                    </w:p>
                    <w:p w14:paraId="2DB4B2F5" w14:textId="77777777" w:rsidR="00356DA8" w:rsidRDefault="00356DA8" w:rsidP="00356DA8">
                      <w:r>
                        <w:t>engine.setProperty('voice', voices[0].id)</w:t>
                      </w:r>
                    </w:p>
                  </w:txbxContent>
                </v:textbox>
                <w10:wrap type="square" anchorx="margin"/>
              </v:shape>
            </w:pict>
          </mc:Fallback>
        </mc:AlternateContent>
      </w:r>
    </w:p>
    <w:p w14:paraId="36DA0D04" w14:textId="69963F75" w:rsidR="00356DA8" w:rsidRPr="006452DC" w:rsidRDefault="00356DA8" w:rsidP="00356DA8">
      <w:pPr>
        <w:rPr>
          <w:b/>
          <w:bCs/>
          <w:sz w:val="24"/>
          <w:szCs w:val="24"/>
        </w:rPr>
      </w:pPr>
    </w:p>
    <w:p w14:paraId="66323282" w14:textId="77777777" w:rsidR="00356DA8" w:rsidRPr="006452DC" w:rsidRDefault="00356DA8" w:rsidP="00356DA8">
      <w:pPr>
        <w:rPr>
          <w:b/>
          <w:bCs/>
          <w:sz w:val="24"/>
          <w:szCs w:val="24"/>
        </w:rPr>
      </w:pPr>
    </w:p>
    <w:p w14:paraId="2EC8A02F" w14:textId="77777777" w:rsidR="00356DA8" w:rsidRPr="006452DC" w:rsidRDefault="00356DA8" w:rsidP="00356DA8">
      <w:pPr>
        <w:rPr>
          <w:b/>
          <w:bCs/>
          <w:sz w:val="24"/>
          <w:szCs w:val="24"/>
        </w:rPr>
      </w:pPr>
    </w:p>
    <w:p w14:paraId="61B607AF" w14:textId="77777777" w:rsidR="00356DA8" w:rsidRPr="006452DC" w:rsidRDefault="00356DA8" w:rsidP="00356DA8">
      <w:pPr>
        <w:rPr>
          <w:b/>
          <w:bCs/>
          <w:sz w:val="24"/>
          <w:szCs w:val="24"/>
        </w:rPr>
      </w:pPr>
    </w:p>
    <w:p w14:paraId="1F51B1E6" w14:textId="77777777" w:rsidR="00356DA8" w:rsidRPr="006452DC" w:rsidRDefault="00356DA8" w:rsidP="00811D76">
      <w:pPr>
        <w:widowControl/>
        <w:numPr>
          <w:ilvl w:val="0"/>
          <w:numId w:val="12"/>
        </w:numPr>
        <w:suppressAutoHyphens w:val="0"/>
        <w:autoSpaceDE/>
        <w:spacing w:after="160" w:line="259" w:lineRule="auto"/>
        <w:rPr>
          <w:sz w:val="24"/>
          <w:szCs w:val="24"/>
        </w:rPr>
      </w:pPr>
      <w:r w:rsidRPr="006452DC">
        <w:rPr>
          <w:sz w:val="24"/>
          <w:szCs w:val="24"/>
        </w:rPr>
        <w:t>sapi5 is a speech API for Windows.</w:t>
      </w:r>
    </w:p>
    <w:p w14:paraId="1C22788F" w14:textId="77777777" w:rsidR="00356DA8" w:rsidRPr="006452DC" w:rsidRDefault="00356DA8" w:rsidP="00811D76">
      <w:pPr>
        <w:widowControl/>
        <w:numPr>
          <w:ilvl w:val="0"/>
          <w:numId w:val="12"/>
        </w:numPr>
        <w:suppressAutoHyphens w:val="0"/>
        <w:autoSpaceDE/>
        <w:spacing w:after="160" w:line="259" w:lineRule="auto"/>
        <w:rPr>
          <w:sz w:val="24"/>
          <w:szCs w:val="24"/>
        </w:rPr>
      </w:pPr>
      <w:r w:rsidRPr="006452DC">
        <w:rPr>
          <w:sz w:val="24"/>
          <w:szCs w:val="24"/>
        </w:rPr>
        <w:t>voices[0] selects the default male voice for speaking responses.</w:t>
      </w:r>
    </w:p>
    <w:p w14:paraId="7177BBAC" w14:textId="77777777" w:rsidR="00356DA8" w:rsidRDefault="00356DA8" w:rsidP="00811D76">
      <w:pPr>
        <w:widowControl/>
        <w:numPr>
          <w:ilvl w:val="0"/>
          <w:numId w:val="12"/>
        </w:numPr>
        <w:suppressAutoHyphens w:val="0"/>
        <w:autoSpaceDE/>
        <w:spacing w:after="160" w:line="259" w:lineRule="auto"/>
        <w:rPr>
          <w:sz w:val="24"/>
          <w:szCs w:val="24"/>
        </w:rPr>
      </w:pPr>
      <w:r w:rsidRPr="006452DC">
        <w:rPr>
          <w:sz w:val="24"/>
          <w:szCs w:val="24"/>
        </w:rPr>
        <w:t>This setup enables your assistant to "speak."</w:t>
      </w:r>
    </w:p>
    <w:p w14:paraId="1F7D4341" w14:textId="77777777" w:rsidR="00D32946" w:rsidRDefault="00D32946" w:rsidP="00D32946">
      <w:pPr>
        <w:widowControl/>
        <w:suppressAutoHyphens w:val="0"/>
        <w:autoSpaceDE/>
        <w:spacing w:after="160" w:line="259" w:lineRule="auto"/>
        <w:ind w:left="720"/>
        <w:rPr>
          <w:sz w:val="24"/>
          <w:szCs w:val="24"/>
        </w:rPr>
      </w:pPr>
    </w:p>
    <w:p w14:paraId="2A03870E" w14:textId="77777777" w:rsidR="00D32946" w:rsidRPr="00D32946" w:rsidRDefault="00D32946" w:rsidP="00D32946">
      <w:pPr>
        <w:rPr>
          <w:b/>
          <w:bCs/>
          <w:sz w:val="24"/>
          <w:szCs w:val="24"/>
        </w:rPr>
      </w:pPr>
      <w:r w:rsidRPr="00D32946">
        <w:rPr>
          <w:b/>
          <w:bCs/>
          <w:sz w:val="24"/>
          <w:szCs w:val="24"/>
        </w:rPr>
        <w:t>4. Global Variables</w:t>
      </w:r>
    </w:p>
    <w:p w14:paraId="50C23F08" w14:textId="77777777" w:rsidR="006452DC" w:rsidRDefault="006452DC" w:rsidP="00356DA8">
      <w:pPr>
        <w:rPr>
          <w:b/>
          <w:bCs/>
          <w:sz w:val="24"/>
          <w:szCs w:val="24"/>
        </w:rPr>
      </w:pPr>
    </w:p>
    <w:p w14:paraId="6A2968CF" w14:textId="77777777" w:rsidR="00356DA8" w:rsidRPr="006452DC" w:rsidRDefault="00356DA8" w:rsidP="00356DA8">
      <w:pPr>
        <w:rPr>
          <w:b/>
          <w:bCs/>
          <w:sz w:val="24"/>
          <w:szCs w:val="24"/>
        </w:rPr>
      </w:pPr>
      <w:r w:rsidRPr="006452DC">
        <w:rPr>
          <w:b/>
          <w:bCs/>
          <w:noProof/>
          <w:sz w:val="24"/>
          <w:szCs w:val="24"/>
        </w:rPr>
        <mc:AlternateContent>
          <mc:Choice Requires="wps">
            <w:drawing>
              <wp:anchor distT="45720" distB="45720" distL="114300" distR="114300" simplePos="0" relativeHeight="251664384" behindDoc="0" locked="0" layoutInCell="1" allowOverlap="1" wp14:anchorId="3CB60628" wp14:editId="2E16FD9B">
                <wp:simplePos x="0" y="0"/>
                <wp:positionH relativeFrom="column">
                  <wp:posOffset>114300</wp:posOffset>
                </wp:positionH>
                <wp:positionV relativeFrom="paragraph">
                  <wp:posOffset>33020</wp:posOffset>
                </wp:positionV>
                <wp:extent cx="4610100" cy="1404620"/>
                <wp:effectExtent l="0" t="0" r="19050" b="13970"/>
                <wp:wrapSquare wrapText="bothSides"/>
                <wp:docPr id="17375744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0" cy="1404620"/>
                        </a:xfrm>
                        <a:prstGeom prst="rect">
                          <a:avLst/>
                        </a:prstGeom>
                        <a:solidFill>
                          <a:srgbClr val="FFFFFF"/>
                        </a:solidFill>
                        <a:ln w="9525">
                          <a:solidFill>
                            <a:srgbClr val="000000"/>
                          </a:solidFill>
                          <a:miter lim="800000"/>
                          <a:headEnd/>
                          <a:tailEnd/>
                        </a:ln>
                      </wps:spPr>
                      <wps:txbx>
                        <w:txbxContent>
                          <w:p w14:paraId="6FC9E2C9" w14:textId="77777777" w:rsidR="00356DA8" w:rsidRDefault="00356DA8" w:rsidP="00356DA8">
                            <w:r>
                              <w:t>entry = None</w:t>
                            </w:r>
                          </w:p>
                          <w:p w14:paraId="2F0E2704" w14:textId="77777777" w:rsidR="00356DA8" w:rsidRDefault="00356DA8" w:rsidP="00356DA8">
                            <w:r>
                              <w:t>stop_flag = False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B60628" id="_x0000_s1031" type="#_x0000_t202" style="position:absolute;margin-left:9pt;margin-top:2.6pt;width:363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">
                <v:textbox style="mso-fit-shape-to-text:t">
                  <w:txbxContent>
                    <w:p w14:paraId="6FC9E2C9" w14:textId="77777777" w:rsidR="00356DA8" w:rsidRDefault="00356DA8" w:rsidP="00356DA8">
                      <w:r>
                        <w:t>entry = None</w:t>
                      </w:r>
                    </w:p>
                    <w:p w14:paraId="2F0E2704" w14:textId="77777777" w:rsidR="00356DA8" w:rsidRDefault="00356DA8" w:rsidP="00356DA8">
                      <w:r>
                        <w:t>stop_flag = False</w:t>
                      </w:r>
                    </w:p>
                  </w:txbxContent>
                </v:textbox>
                <w10:wrap type="square"/>
              </v:shape>
            </w:pict>
          </mc:Fallback>
        </mc:AlternateContent>
      </w:r>
    </w:p>
    <w:p w14:paraId="51A6C8C1" w14:textId="77777777" w:rsidR="00356DA8" w:rsidRPr="006452DC" w:rsidRDefault="00356DA8" w:rsidP="00356DA8">
      <w:pPr>
        <w:rPr>
          <w:b/>
          <w:bCs/>
          <w:sz w:val="24"/>
          <w:szCs w:val="24"/>
        </w:rPr>
      </w:pPr>
    </w:p>
    <w:p w14:paraId="0670821D" w14:textId="77777777" w:rsidR="00356DA8" w:rsidRPr="006452DC" w:rsidRDefault="00356DA8" w:rsidP="00356DA8">
      <w:pPr>
        <w:rPr>
          <w:b/>
          <w:bCs/>
          <w:sz w:val="24"/>
          <w:szCs w:val="24"/>
        </w:rPr>
      </w:pPr>
    </w:p>
    <w:p w14:paraId="253C3887" w14:textId="77777777" w:rsidR="00356DA8" w:rsidRPr="006452DC" w:rsidRDefault="00356DA8" w:rsidP="00811D76">
      <w:pPr>
        <w:pStyle w:val="ListParagraph"/>
        <w:widowControl/>
        <w:numPr>
          <w:ilvl w:val="0"/>
          <w:numId w:val="12"/>
        </w:numPr>
        <w:suppressAutoHyphens w:val="0"/>
        <w:autoSpaceDE/>
        <w:spacing w:after="160" w:line="259" w:lineRule="auto"/>
        <w:contextualSpacing/>
        <w:rPr>
          <w:rFonts w:ascii="Times New Roman" w:hAnsi="Times New Roman" w:cs="Times New Roman"/>
          <w:sz w:val="24"/>
          <w:szCs w:val="24"/>
        </w:rPr>
      </w:pPr>
      <w:r w:rsidRPr="006452DC">
        <w:rPr>
          <w:rFonts w:ascii="Times New Roman" w:hAnsi="Times New Roman" w:cs="Times New Roman"/>
          <w:sz w:val="24"/>
          <w:szCs w:val="24"/>
        </w:rPr>
        <w:t>entry: a placeholder for the text entry field (user's name).</w:t>
      </w:r>
    </w:p>
    <w:p w14:paraId="12514A0B" w14:textId="77777777" w:rsidR="00356DA8" w:rsidRDefault="00356DA8" w:rsidP="00811D76">
      <w:pPr>
        <w:pStyle w:val="ListParagraph"/>
        <w:widowControl/>
        <w:numPr>
          <w:ilvl w:val="0"/>
          <w:numId w:val="12"/>
        </w:numPr>
        <w:suppressAutoHyphens w:val="0"/>
        <w:autoSpaceDE/>
        <w:spacing w:after="160" w:line="259" w:lineRule="auto"/>
        <w:contextualSpacing/>
        <w:rPr>
          <w:rFonts w:ascii="Times New Roman" w:hAnsi="Times New Roman" w:cs="Times New Roman"/>
          <w:sz w:val="24"/>
          <w:szCs w:val="24"/>
        </w:rPr>
      </w:pPr>
      <w:r w:rsidRPr="006452DC">
        <w:rPr>
          <w:rFonts w:ascii="Times New Roman" w:hAnsi="Times New Roman" w:cs="Times New Roman"/>
          <w:sz w:val="24"/>
          <w:szCs w:val="24"/>
        </w:rPr>
        <w:t>stop_flag: controls whether the assistant should stop listening or not.</w:t>
      </w:r>
    </w:p>
    <w:p w14:paraId="776687AF" w14:textId="77777777" w:rsidR="00D32946" w:rsidRPr="006452DC" w:rsidRDefault="00D32946" w:rsidP="00D32946">
      <w:pPr>
        <w:pStyle w:val="ListParagraph"/>
        <w:widowControl/>
        <w:suppressAutoHyphens w:val="0"/>
        <w:autoSpaceDE/>
        <w:spacing w:after="160" w:line="259" w:lineRule="auto"/>
        <w:ind w:left="720" w:firstLine="0"/>
        <w:contextualSpacing/>
        <w:rPr>
          <w:rFonts w:ascii="Times New Roman" w:hAnsi="Times New Roman" w:cs="Times New Roman"/>
          <w:sz w:val="24"/>
          <w:szCs w:val="24"/>
        </w:rPr>
      </w:pPr>
    </w:p>
    <w:p w14:paraId="539247E9" w14:textId="77777777" w:rsidR="00356DA8" w:rsidRPr="006452DC" w:rsidRDefault="00356DA8" w:rsidP="00356DA8">
      <w:pPr>
        <w:rPr>
          <w:b/>
          <w:bCs/>
          <w:sz w:val="24"/>
          <w:szCs w:val="24"/>
        </w:rPr>
      </w:pPr>
      <w:r w:rsidRPr="006452DC">
        <w:rPr>
          <w:b/>
          <w:bCs/>
          <w:sz w:val="24"/>
          <w:szCs w:val="24"/>
        </w:rPr>
        <w:t>5. Greet User Based on Time</w:t>
      </w:r>
    </w:p>
    <w:p w14:paraId="2DDD8D2A" w14:textId="77777777" w:rsidR="00356DA8" w:rsidRPr="006452DC" w:rsidRDefault="00356DA8" w:rsidP="00356DA8">
      <w:pPr>
        <w:rPr>
          <w:b/>
          <w:bCs/>
          <w:sz w:val="24"/>
          <w:szCs w:val="24"/>
        </w:rPr>
      </w:pPr>
      <w:r w:rsidRPr="006452DC">
        <w:rPr>
          <w:b/>
          <w:bCs/>
          <w:noProof/>
          <w:sz w:val="24"/>
          <w:szCs w:val="24"/>
        </w:rPr>
        <w:lastRenderedPageBreak/>
        <mc:AlternateContent>
          <mc:Choice Requires="wps">
            <w:drawing>
              <wp:anchor distT="45720" distB="45720" distL="114300" distR="114300" simplePos="0" relativeHeight="251665408" behindDoc="0" locked="0" layoutInCell="1" allowOverlap="1" wp14:anchorId="430BEB51" wp14:editId="3B4F4B42">
                <wp:simplePos x="0" y="0"/>
                <wp:positionH relativeFrom="margin">
                  <wp:align>left</wp:align>
                </wp:positionH>
                <wp:positionV relativeFrom="paragraph">
                  <wp:posOffset>90170</wp:posOffset>
                </wp:positionV>
                <wp:extent cx="3855720" cy="1404620"/>
                <wp:effectExtent l="0" t="0" r="11430" b="14605"/>
                <wp:wrapSquare wrapText="bothSides"/>
                <wp:docPr id="17222966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5720" cy="1404620"/>
                        </a:xfrm>
                        <a:prstGeom prst="rect">
                          <a:avLst/>
                        </a:prstGeom>
                        <a:solidFill>
                          <a:srgbClr val="FFFFFF"/>
                        </a:solidFill>
                        <a:ln w="9525">
                          <a:solidFill>
                            <a:srgbClr val="000000"/>
                          </a:solidFill>
                          <a:miter lim="800000"/>
                          <a:headEnd/>
                          <a:tailEnd/>
                        </a:ln>
                      </wps:spPr>
                      <wps:txbx>
                        <w:txbxContent>
                          <w:p w14:paraId="69EF0C32" w14:textId="77777777" w:rsidR="00356DA8" w:rsidRDefault="00356DA8" w:rsidP="00356DA8">
                            <w:r>
                              <w:t>def wish_time():</w:t>
                            </w:r>
                          </w:p>
                          <w:p w14:paraId="12B3C072" w14:textId="77777777" w:rsidR="00356DA8" w:rsidRDefault="00356DA8" w:rsidP="00356DA8">
                            <w:r>
                              <w:t xml:space="preserve">    global entry</w:t>
                            </w:r>
                          </w:p>
                          <w:p w14:paraId="14EA8692" w14:textId="77777777" w:rsidR="00356DA8" w:rsidRDefault="00356DA8" w:rsidP="00356DA8">
                            <w:r>
                              <w:t xml:space="preserve">    x = entry.get()</w:t>
                            </w:r>
                          </w:p>
                          <w:p w14:paraId="04394883" w14:textId="77777777" w:rsidR="00356DA8" w:rsidRDefault="00356DA8" w:rsidP="00356DA8">
                            <w:r w:rsidRPr="00A966B8">
                              <w:t xml:space="preserve">    hour = int(datetime.datetime.now().hour)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0BEB51" id="_x0000_s1032" type="#_x0000_t202" style="position:absolute;margin-left:0;margin-top:7.1pt;width:303.6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">
                <v:textbox style="mso-fit-shape-to-text:t">
                  <w:txbxContent>
                    <w:p w14:paraId="69EF0C32" w14:textId="77777777" w:rsidR="00356DA8" w:rsidRDefault="00356DA8" w:rsidP="00356DA8">
                      <w:r>
                        <w:t>def wish_time():</w:t>
                      </w:r>
                    </w:p>
                    <w:p w14:paraId="12B3C072" w14:textId="77777777" w:rsidR="00356DA8" w:rsidRDefault="00356DA8" w:rsidP="00356DA8">
                      <w:r>
                        <w:t xml:space="preserve">    global entry</w:t>
                      </w:r>
                    </w:p>
                    <w:p w14:paraId="14EA8692" w14:textId="77777777" w:rsidR="00356DA8" w:rsidRDefault="00356DA8" w:rsidP="00356DA8">
                      <w:r>
                        <w:t xml:space="preserve">    x = entry.get()</w:t>
                      </w:r>
                    </w:p>
                    <w:p w14:paraId="04394883" w14:textId="77777777" w:rsidR="00356DA8" w:rsidRDefault="00356DA8" w:rsidP="00356DA8">
                      <w:r w:rsidRPr="00A966B8">
                        <w:t xml:space="preserve">    hour = int(datetime.datetime.now().hour)</w:t>
                      </w:r>
                    </w:p>
                  </w:txbxContent>
                </v:textbox>
                <w10:wrap type="square" anchorx="margin"/>
              </v:shape>
            </w:pict>
          </mc:Fallback>
        </mc:AlternateContent>
      </w:r>
    </w:p>
    <w:p w14:paraId="277D3DBB" w14:textId="77777777" w:rsidR="00356DA8" w:rsidRPr="006452DC" w:rsidRDefault="00356DA8" w:rsidP="00356DA8">
      <w:pPr>
        <w:rPr>
          <w:b/>
          <w:bCs/>
          <w:sz w:val="24"/>
          <w:szCs w:val="24"/>
        </w:rPr>
      </w:pPr>
    </w:p>
    <w:p w14:paraId="0AB5EEA0" w14:textId="77777777" w:rsidR="00356DA8" w:rsidRPr="006452DC" w:rsidRDefault="00356DA8" w:rsidP="00356DA8">
      <w:pPr>
        <w:rPr>
          <w:b/>
          <w:bCs/>
          <w:sz w:val="24"/>
          <w:szCs w:val="24"/>
        </w:rPr>
      </w:pPr>
    </w:p>
    <w:p w14:paraId="009032BE" w14:textId="77777777" w:rsidR="00356DA8" w:rsidRPr="006452DC" w:rsidRDefault="00356DA8" w:rsidP="00356DA8">
      <w:pPr>
        <w:rPr>
          <w:b/>
          <w:bCs/>
          <w:sz w:val="24"/>
          <w:szCs w:val="24"/>
        </w:rPr>
      </w:pPr>
    </w:p>
    <w:p w14:paraId="36F7427F" w14:textId="77777777" w:rsidR="00356DA8" w:rsidRDefault="00356DA8" w:rsidP="00356DA8">
      <w:pPr>
        <w:rPr>
          <w:b/>
          <w:bCs/>
          <w:sz w:val="24"/>
          <w:szCs w:val="24"/>
        </w:rPr>
      </w:pPr>
    </w:p>
    <w:p w14:paraId="54E57556" w14:textId="77777777" w:rsidR="00D32946" w:rsidRPr="006452DC" w:rsidRDefault="00D32946" w:rsidP="00356DA8">
      <w:pPr>
        <w:rPr>
          <w:b/>
          <w:bCs/>
          <w:sz w:val="24"/>
          <w:szCs w:val="24"/>
        </w:rPr>
      </w:pPr>
    </w:p>
    <w:p w14:paraId="46BEC0B4" w14:textId="77777777" w:rsidR="00356DA8" w:rsidRPr="006452DC" w:rsidRDefault="00356DA8" w:rsidP="00811D76">
      <w:pPr>
        <w:pStyle w:val="ListParagraph"/>
        <w:widowControl/>
        <w:numPr>
          <w:ilvl w:val="0"/>
          <w:numId w:val="14"/>
        </w:numPr>
        <w:suppressAutoHyphens w:val="0"/>
        <w:autoSpaceDE/>
        <w:spacing w:after="160" w:line="259" w:lineRule="auto"/>
        <w:contextualSpacing/>
        <w:rPr>
          <w:rFonts w:ascii="Times New Roman" w:hAnsi="Times New Roman" w:cs="Times New Roman"/>
          <w:sz w:val="24"/>
          <w:szCs w:val="24"/>
        </w:rPr>
      </w:pPr>
      <w:r w:rsidRPr="006452DC">
        <w:rPr>
          <w:rFonts w:ascii="Times New Roman" w:hAnsi="Times New Roman" w:cs="Times New Roman"/>
          <w:sz w:val="24"/>
          <w:szCs w:val="24"/>
        </w:rPr>
        <w:t>Fetches the name entered by the user in the GUI input box.</w:t>
      </w:r>
    </w:p>
    <w:p w14:paraId="1EF39208" w14:textId="77777777" w:rsidR="00356DA8" w:rsidRPr="006452DC" w:rsidRDefault="00356DA8" w:rsidP="00811D76">
      <w:pPr>
        <w:pStyle w:val="ListParagraph"/>
        <w:widowControl/>
        <w:numPr>
          <w:ilvl w:val="0"/>
          <w:numId w:val="14"/>
        </w:numPr>
        <w:suppressAutoHyphens w:val="0"/>
        <w:autoSpaceDE/>
        <w:spacing w:after="160" w:line="259" w:lineRule="auto"/>
        <w:contextualSpacing/>
        <w:rPr>
          <w:rFonts w:ascii="Times New Roman" w:hAnsi="Times New Roman" w:cs="Times New Roman"/>
          <w:sz w:val="24"/>
          <w:szCs w:val="24"/>
        </w:rPr>
      </w:pPr>
      <w:r w:rsidRPr="006452DC">
        <w:rPr>
          <w:rFonts w:ascii="Times New Roman" w:hAnsi="Times New Roman" w:cs="Times New Roman"/>
          <w:sz w:val="24"/>
          <w:szCs w:val="24"/>
        </w:rPr>
        <w:t>Gets the current hour (0–23) using datetime.</w:t>
      </w:r>
    </w:p>
    <w:p w14:paraId="0136122E" w14:textId="77777777" w:rsidR="00356DA8" w:rsidRPr="006452DC" w:rsidRDefault="00356DA8" w:rsidP="00356DA8">
      <w:pPr>
        <w:rPr>
          <w:sz w:val="24"/>
          <w:szCs w:val="24"/>
        </w:rPr>
      </w:pPr>
      <w:r w:rsidRPr="006452DC">
        <w:rPr>
          <w:noProof/>
          <w:sz w:val="24"/>
          <w:szCs w:val="24"/>
        </w:rPr>
        <mc:AlternateContent>
          <mc:Choice Requires="wps">
            <w:drawing>
              <wp:anchor distT="45720" distB="45720" distL="114300" distR="114300" simplePos="0" relativeHeight="251666432" behindDoc="0" locked="0" layoutInCell="1" allowOverlap="1" wp14:anchorId="6C06EBBB" wp14:editId="608E4D15">
                <wp:simplePos x="0" y="0"/>
                <wp:positionH relativeFrom="column">
                  <wp:posOffset>403860</wp:posOffset>
                </wp:positionH>
                <wp:positionV relativeFrom="paragraph">
                  <wp:posOffset>139700</wp:posOffset>
                </wp:positionV>
                <wp:extent cx="5036820" cy="2270760"/>
                <wp:effectExtent l="0" t="0" r="11430" b="15240"/>
                <wp:wrapSquare wrapText="bothSides"/>
                <wp:docPr id="157537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6820" cy="2270760"/>
                        </a:xfrm>
                        <a:prstGeom prst="rect">
                          <a:avLst/>
                        </a:prstGeom>
                        <a:solidFill>
                          <a:srgbClr val="FFFFFF"/>
                        </a:solidFill>
                        <a:ln w="9525">
                          <a:solidFill>
                            <a:srgbClr val="000000"/>
                          </a:solidFill>
                          <a:miter lim="800000"/>
                          <a:headEnd/>
                          <a:tailEnd/>
                        </a:ln>
                      </wps:spPr>
                      <wps:txbx>
                        <w:txbxContent>
                          <w:p w14:paraId="176251C5" w14:textId="77777777" w:rsidR="00356DA8" w:rsidRDefault="00356DA8" w:rsidP="00356DA8">
                            <w:r>
                              <w:t xml:space="preserve">    if 0 &lt;= hour &lt; 6:</w:t>
                            </w:r>
                          </w:p>
                          <w:p w14:paraId="31E7B867" w14:textId="77777777" w:rsidR="00356DA8" w:rsidRDefault="00356DA8" w:rsidP="00356DA8">
                            <w:r>
                              <w:t xml:space="preserve">        speak('Good night! Sleep tight.')</w:t>
                            </w:r>
                          </w:p>
                          <w:p w14:paraId="219A05FC" w14:textId="77777777" w:rsidR="00356DA8" w:rsidRDefault="00356DA8" w:rsidP="00356DA8">
                            <w:r>
                              <w:t xml:space="preserve">    elif 6 &lt;= hour &lt; 12:</w:t>
                            </w:r>
                          </w:p>
                          <w:p w14:paraId="2CE461B9" w14:textId="77777777" w:rsidR="00356DA8" w:rsidRDefault="00356DA8" w:rsidP="00356DA8">
                            <w:r>
                              <w:t xml:space="preserve">        speak('Good morning!')</w:t>
                            </w:r>
                          </w:p>
                          <w:p w14:paraId="5085D37E" w14:textId="77777777" w:rsidR="00356DA8" w:rsidRDefault="00356DA8" w:rsidP="00356DA8">
                            <w:r>
                              <w:t xml:space="preserve">    elif 12 &lt;= hour &lt; 18:</w:t>
                            </w:r>
                          </w:p>
                          <w:p w14:paraId="390F6815" w14:textId="77777777" w:rsidR="00356DA8" w:rsidRDefault="00356DA8" w:rsidP="00356DA8">
                            <w:r>
                              <w:t xml:space="preserve">        speak('Good afternoon!')</w:t>
                            </w:r>
                          </w:p>
                          <w:p w14:paraId="1F18C945" w14:textId="77777777" w:rsidR="00356DA8" w:rsidRDefault="00356DA8" w:rsidP="00356DA8">
                            <w:r>
                              <w:t xml:space="preserve">    else:</w:t>
                            </w:r>
                          </w:p>
                          <w:p w14:paraId="14EE152A" w14:textId="77777777" w:rsidR="00356DA8" w:rsidRDefault="00356DA8" w:rsidP="00356DA8">
                            <w:r>
                              <w:t xml:space="preserve">        speak('Good evening!')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06EBBB" id="_x0000_s1033" type="#_x0000_t202" style="position:absolute;margin-left:31.8pt;margin-top:11pt;width:396.6pt;height:178.8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">
                <v:textbox>
                  <w:txbxContent>
                    <w:p w14:paraId="176251C5" w14:textId="77777777" w:rsidR="00356DA8" w:rsidRDefault="00356DA8" w:rsidP="00356DA8">
                      <w:r>
                        <w:t xml:space="preserve">    if 0 &lt;= hour &lt; 6:</w:t>
                      </w:r>
                    </w:p>
                    <w:p w14:paraId="31E7B867" w14:textId="77777777" w:rsidR="00356DA8" w:rsidRDefault="00356DA8" w:rsidP="00356DA8">
                      <w:r>
                        <w:t xml:space="preserve">        speak('Good night! Sleep tight.')</w:t>
                      </w:r>
                    </w:p>
                    <w:p w14:paraId="219A05FC" w14:textId="77777777" w:rsidR="00356DA8" w:rsidRDefault="00356DA8" w:rsidP="00356DA8">
                      <w:r>
                        <w:t xml:space="preserve">    elif 6 &lt;= hour &lt; 12:</w:t>
                      </w:r>
                    </w:p>
                    <w:p w14:paraId="2CE461B9" w14:textId="77777777" w:rsidR="00356DA8" w:rsidRDefault="00356DA8" w:rsidP="00356DA8">
                      <w:r>
                        <w:t xml:space="preserve">        speak('Good morning!')</w:t>
                      </w:r>
                    </w:p>
                    <w:p w14:paraId="5085D37E" w14:textId="77777777" w:rsidR="00356DA8" w:rsidRDefault="00356DA8" w:rsidP="00356DA8">
                      <w:r>
                        <w:t xml:space="preserve">    elif 12 &lt;= hour &lt; 18:</w:t>
                      </w:r>
                    </w:p>
                    <w:p w14:paraId="390F6815" w14:textId="77777777" w:rsidR="00356DA8" w:rsidRDefault="00356DA8" w:rsidP="00356DA8">
                      <w:r>
                        <w:t xml:space="preserve">        speak('Good afternoon!')</w:t>
                      </w:r>
                    </w:p>
                    <w:p w14:paraId="1F18C945" w14:textId="77777777" w:rsidR="00356DA8" w:rsidRDefault="00356DA8" w:rsidP="00356DA8">
                      <w:r>
                        <w:t xml:space="preserve">    else:</w:t>
                      </w:r>
                    </w:p>
                    <w:p w14:paraId="14EE152A" w14:textId="77777777" w:rsidR="00356DA8" w:rsidRDefault="00356DA8" w:rsidP="00356DA8">
                      <w:r>
                        <w:t xml:space="preserve">        speak('Good evening!')</w:t>
                      </w:r>
                    </w:p>
                  </w:txbxContent>
                </v:textbox>
                <w10:wrap type="square"/>
              </v:shape>
            </w:pict>
          </mc:Fallback>
        </mc:AlternateContent>
      </w:r>
    </w:p>
    <w:p w14:paraId="126416F3" w14:textId="77777777" w:rsidR="00356DA8" w:rsidRPr="006452DC" w:rsidRDefault="00356DA8" w:rsidP="00356DA8">
      <w:pPr>
        <w:spacing w:before="100" w:beforeAutospacing="1" w:after="100" w:afterAutospacing="1"/>
        <w:rPr>
          <w:sz w:val="24"/>
          <w:szCs w:val="24"/>
          <w:lang w:eastAsia="en-IN"/>
        </w:rPr>
      </w:pPr>
    </w:p>
    <w:p w14:paraId="24D13083" w14:textId="77777777" w:rsidR="00356DA8" w:rsidRPr="006452DC" w:rsidRDefault="00356DA8" w:rsidP="00356DA8">
      <w:pPr>
        <w:pStyle w:val="ListParagraph"/>
        <w:spacing w:before="100" w:beforeAutospacing="1" w:after="100" w:afterAutospacing="1"/>
        <w:rPr>
          <w:rFonts w:ascii="Times New Roman" w:eastAsia="Times New Roman" w:hAnsi="Times New Roman" w:cs="Times New Roman"/>
          <w:sz w:val="24"/>
          <w:szCs w:val="24"/>
          <w:lang w:eastAsia="en-IN"/>
        </w:rPr>
      </w:pPr>
    </w:p>
    <w:p w14:paraId="083ED478" w14:textId="77777777" w:rsidR="00356DA8" w:rsidRPr="006452DC" w:rsidRDefault="00356DA8" w:rsidP="00811D76">
      <w:pPr>
        <w:pStyle w:val="ListParagraph"/>
        <w:widowControl/>
        <w:numPr>
          <w:ilvl w:val="0"/>
          <w:numId w:val="13"/>
        </w:numPr>
        <w:suppressAutoHyphens w:val="0"/>
        <w:autoSpaceDE/>
        <w:spacing w:before="100" w:beforeAutospacing="1" w:after="100" w:afterAutospacing="1"/>
        <w:contextualSpacing/>
        <w:rPr>
          <w:rFonts w:ascii="Times New Roman" w:eastAsia="Times New Roman" w:hAnsi="Times New Roman" w:cs="Times New Roman"/>
          <w:sz w:val="24"/>
          <w:szCs w:val="24"/>
          <w:lang w:eastAsia="en-IN"/>
        </w:rPr>
      </w:pPr>
      <w:r w:rsidRPr="006452DC">
        <w:rPr>
          <w:rFonts w:ascii="Times New Roman" w:eastAsia="Times New Roman" w:hAnsi="Times New Roman" w:cs="Times New Roman"/>
          <w:sz w:val="24"/>
          <w:szCs w:val="24"/>
          <w:lang w:eastAsia="en-IN"/>
        </w:rPr>
        <w:t>Gives a time-based greeting using conditions.</w:t>
      </w:r>
    </w:p>
    <w:p w14:paraId="08CFD4C2" w14:textId="298889F0" w:rsidR="00356DA8" w:rsidRPr="006452DC" w:rsidRDefault="00356DA8" w:rsidP="00E5608F">
      <w:pPr>
        <w:widowControl/>
        <w:suppressAutoHyphens w:val="0"/>
        <w:autoSpaceDE/>
        <w:spacing w:before="100" w:beforeAutospacing="1" w:after="100" w:afterAutospacing="1"/>
        <w:contextualSpacing/>
        <w:rPr>
          <w:sz w:val="24"/>
          <w:szCs w:val="24"/>
          <w:lang w:eastAsia="en-IN"/>
        </w:rPr>
      </w:pPr>
      <w:r w:rsidRPr="006452DC">
        <w:rPr>
          <w:noProof/>
          <w:sz w:val="24"/>
          <w:szCs w:val="24"/>
          <w:lang w:eastAsia="en-IN"/>
        </w:rPr>
        <w:lastRenderedPageBreak/>
        <mc:AlternateContent>
          <mc:Choice Requires="wps">
            <w:drawing>
              <wp:anchor distT="45720" distB="45720" distL="114300" distR="114300" simplePos="0" relativeHeight="251667456" behindDoc="0" locked="0" layoutInCell="1" allowOverlap="1" wp14:anchorId="4E300B0D" wp14:editId="2424C532">
                <wp:simplePos x="0" y="0"/>
                <wp:positionH relativeFrom="margin">
                  <wp:posOffset>381000</wp:posOffset>
                </wp:positionH>
                <wp:positionV relativeFrom="paragraph">
                  <wp:posOffset>294005</wp:posOffset>
                </wp:positionV>
                <wp:extent cx="4351020" cy="4914900"/>
                <wp:effectExtent l="0" t="0" r="11430" b="19050"/>
                <wp:wrapSquare wrapText="bothSides"/>
                <wp:docPr id="2519985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1020" cy="4914900"/>
                        </a:xfrm>
                        <a:prstGeom prst="rect">
                          <a:avLst/>
                        </a:prstGeom>
                        <a:solidFill>
                          <a:srgbClr val="FFFFFF"/>
                        </a:solidFill>
                        <a:ln w="9525">
                          <a:solidFill>
                            <a:srgbClr val="000000"/>
                          </a:solidFill>
                          <a:miter lim="800000"/>
                          <a:headEnd/>
                          <a:tailEnd/>
                        </a:ln>
                      </wps:spPr>
                      <wps:txbx>
                        <w:txbxContent>
                          <w:p w14:paraId="248E65D0" w14:textId="77777777" w:rsidR="00356DA8" w:rsidRDefault="00356DA8" w:rsidP="00356DA8">
                            <w:r>
                              <w:t>def take_command():</w:t>
                            </w:r>
                          </w:p>
                          <w:p w14:paraId="05E4A087" w14:textId="77777777" w:rsidR="00356DA8" w:rsidRDefault="00356DA8" w:rsidP="00356DA8">
                            <w:r>
                              <w:t xml:space="preserve">    recognizer = sr.Recognizer()</w:t>
                            </w:r>
                          </w:p>
                          <w:p w14:paraId="2EEF04DB" w14:textId="77777777" w:rsidR="00356DA8" w:rsidRDefault="00356DA8" w:rsidP="00356DA8">
                            <w:r>
                              <w:t xml:space="preserve">    with sr.Microphone() as source:</w:t>
                            </w:r>
                          </w:p>
                          <w:p w14:paraId="229A06AC" w14:textId="77777777" w:rsidR="00356DA8" w:rsidRDefault="00356DA8" w:rsidP="00356DA8">
                            <w:r>
                              <w:t xml:space="preserve">        print("Say something:")</w:t>
                            </w:r>
                          </w:p>
                          <w:p w14:paraId="09FEC868" w14:textId="77777777" w:rsidR="00356DA8" w:rsidRDefault="00356DA8" w:rsidP="00356DA8">
                            <w:r>
                              <w:t xml:space="preserve">        speak("say something")</w:t>
                            </w:r>
                          </w:p>
                          <w:p w14:paraId="0E5B020B" w14:textId="77777777" w:rsidR="00356DA8" w:rsidRDefault="00356DA8" w:rsidP="00356DA8">
                            <w:r>
                              <w:t xml:space="preserve">        recognizer.pause_threshold = 0.8</w:t>
                            </w:r>
                          </w:p>
                          <w:p w14:paraId="546A25AE" w14:textId="77777777" w:rsidR="00356DA8" w:rsidRDefault="00356DA8" w:rsidP="00356DA8">
                            <w:r>
                              <w:t xml:space="preserve">        recognizer.adjust_for_ambient_noise(source, duration=0.5)</w:t>
                            </w:r>
                          </w:p>
                          <w:p w14:paraId="07345B35" w14:textId="77777777" w:rsidR="00356DA8" w:rsidRDefault="00356DA8" w:rsidP="00356DA8">
                            <w:r w:rsidRPr="00A966B8">
                              <w:t xml:space="preserve">        audio = recognizer.listen(source)</w:t>
                            </w:r>
                          </w:p>
                          <w:p w14:paraId="7E9BAF4E" w14:textId="77777777" w:rsidR="00356DA8" w:rsidRDefault="00356DA8" w:rsidP="00356DA8">
                            <w:r>
                              <w:t xml:space="preserve">    try:</w:t>
                            </w:r>
                          </w:p>
                          <w:p w14:paraId="35A1463D" w14:textId="77777777" w:rsidR="00356DA8" w:rsidRDefault="00356DA8" w:rsidP="00356DA8">
                            <w:r>
                              <w:t xml:space="preserve">        print("Recognizing...")</w:t>
                            </w:r>
                          </w:p>
                          <w:p w14:paraId="0710523A" w14:textId="77777777" w:rsidR="00356DA8" w:rsidRDefault="00356DA8" w:rsidP="00356DA8">
                            <w:r>
                              <w:t xml:space="preserve">        speak("recognizing")</w:t>
                            </w:r>
                          </w:p>
                          <w:p w14:paraId="182F3A2A" w14:textId="77777777" w:rsidR="00356DA8" w:rsidRDefault="00356DA8" w:rsidP="00356DA8">
                            <w:r>
                              <w:t xml:space="preserve">        query = recognizer.recognize_google(audio, language='en-in')</w:t>
                            </w:r>
                          </w:p>
                          <w:p w14:paraId="66D70E7C" w14:textId="77777777" w:rsidR="00356DA8" w:rsidRDefault="00356DA8" w:rsidP="00356DA8">
                            <w:r>
                              <w:t xml:space="preserve">        print(f"You said: {query}")</w:t>
                            </w:r>
                          </w:p>
                          <w:p w14:paraId="635391D9" w14:textId="77777777" w:rsidR="00356DA8" w:rsidRDefault="00356DA8" w:rsidP="00356DA8">
                            <w:r>
                              <w:t xml:space="preserve">    except Exception as e:</w:t>
                            </w:r>
                          </w:p>
                          <w:p w14:paraId="180F13C4" w14:textId="77777777" w:rsidR="00356DA8" w:rsidRDefault="00356DA8" w:rsidP="00356DA8">
                            <w:r>
                              <w:t xml:space="preserve">        print("Say that again please...")</w:t>
                            </w:r>
                          </w:p>
                          <w:p w14:paraId="15760931" w14:textId="77777777" w:rsidR="00356DA8" w:rsidRDefault="00356DA8" w:rsidP="00356DA8">
                            <w:r>
                              <w:t xml:space="preserve">        return "None"</w:t>
                            </w:r>
                          </w:p>
                          <w:p w14:paraId="6C4B5F1C" w14:textId="77777777" w:rsidR="00356DA8" w:rsidRDefault="00356DA8" w:rsidP="00356DA8">
                            <w:r w:rsidRPr="00A966B8">
                              <w:t xml:space="preserve">    return query</w:t>
                            </w:r>
                          </w:p>
                          <w:p w14:paraId="228CABDC" w14:textId="77777777" w:rsidR="00356DA8" w:rsidRDefault="00356DA8" w:rsidP="00356DA8"/>
                          <w:p w14:paraId="09A9E5FA" w14:textId="77777777" w:rsidR="00356DA8" w:rsidRDefault="00356DA8" w:rsidP="00356DA8"/>
                          <w:p w14:paraId="55E84D22" w14:textId="77777777" w:rsidR="00356DA8" w:rsidRDefault="00356DA8" w:rsidP="00356D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300B0D" id="_x0000_s1034" type="#_x0000_t202" style="position:absolute;margin-left:30pt;margin-top:23.15pt;width:342.6pt;height:387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">
                <v:textbox>
                  <w:txbxContent>
                    <w:p w14:paraId="248E65D0" w14:textId="77777777" w:rsidR="00356DA8" w:rsidRDefault="00356DA8" w:rsidP="00356DA8">
                      <w:r>
                        <w:t>def take_command():</w:t>
                      </w:r>
                    </w:p>
                    <w:p w14:paraId="05E4A087" w14:textId="77777777" w:rsidR="00356DA8" w:rsidRDefault="00356DA8" w:rsidP="00356DA8">
                      <w:r>
                        <w:t xml:space="preserve">    recognizer = sr.Recognizer()</w:t>
                      </w:r>
                    </w:p>
                    <w:p w14:paraId="2EEF04DB" w14:textId="77777777" w:rsidR="00356DA8" w:rsidRDefault="00356DA8" w:rsidP="00356DA8">
                      <w:r>
                        <w:t xml:space="preserve">    with sr.Microphone() as source:</w:t>
                      </w:r>
                    </w:p>
                    <w:p w14:paraId="229A06AC" w14:textId="77777777" w:rsidR="00356DA8" w:rsidRDefault="00356DA8" w:rsidP="00356DA8">
                      <w:r>
                        <w:t xml:space="preserve">        print("Say something:")</w:t>
                      </w:r>
                    </w:p>
                    <w:p w14:paraId="09FEC868" w14:textId="77777777" w:rsidR="00356DA8" w:rsidRDefault="00356DA8" w:rsidP="00356DA8">
                      <w:r>
                        <w:t xml:space="preserve">        speak("say something")</w:t>
                      </w:r>
                    </w:p>
                    <w:p w14:paraId="0E5B020B" w14:textId="77777777" w:rsidR="00356DA8" w:rsidRDefault="00356DA8" w:rsidP="00356DA8">
                      <w:r>
                        <w:t xml:space="preserve">        recognizer.pause_threshold = 0.8</w:t>
                      </w:r>
                    </w:p>
                    <w:p w14:paraId="546A25AE" w14:textId="77777777" w:rsidR="00356DA8" w:rsidRDefault="00356DA8" w:rsidP="00356DA8">
                      <w:r>
                        <w:t xml:space="preserve">        recognizer.adjust_for_ambient_noise(source, duration=0.5)</w:t>
                      </w:r>
                    </w:p>
                    <w:p w14:paraId="07345B35" w14:textId="77777777" w:rsidR="00356DA8" w:rsidRDefault="00356DA8" w:rsidP="00356DA8">
                      <w:r w:rsidRPr="00A966B8">
                        <w:t xml:space="preserve">        audio = recognizer.listen(source)</w:t>
                      </w:r>
                    </w:p>
                    <w:p w14:paraId="7E9BAF4E" w14:textId="77777777" w:rsidR="00356DA8" w:rsidRDefault="00356DA8" w:rsidP="00356DA8">
                      <w:r>
                        <w:t xml:space="preserve">    try:</w:t>
                      </w:r>
                    </w:p>
                    <w:p w14:paraId="35A1463D" w14:textId="77777777" w:rsidR="00356DA8" w:rsidRDefault="00356DA8" w:rsidP="00356DA8">
                      <w:r>
                        <w:t xml:space="preserve">        print("Recognizing...")</w:t>
                      </w:r>
                    </w:p>
                    <w:p w14:paraId="0710523A" w14:textId="77777777" w:rsidR="00356DA8" w:rsidRDefault="00356DA8" w:rsidP="00356DA8">
                      <w:r>
                        <w:t xml:space="preserve">        speak("recognizing")</w:t>
                      </w:r>
                    </w:p>
                    <w:p w14:paraId="182F3A2A" w14:textId="77777777" w:rsidR="00356DA8" w:rsidRDefault="00356DA8" w:rsidP="00356DA8">
                      <w:r>
                        <w:t xml:space="preserve">        query = recognizer.recognize_google(audio, language='en-in')</w:t>
                      </w:r>
                    </w:p>
                    <w:p w14:paraId="66D70E7C" w14:textId="77777777" w:rsidR="00356DA8" w:rsidRDefault="00356DA8" w:rsidP="00356DA8">
                      <w:r>
                        <w:t xml:space="preserve">        print(f"You said: {query}")</w:t>
                      </w:r>
                    </w:p>
                    <w:p w14:paraId="635391D9" w14:textId="77777777" w:rsidR="00356DA8" w:rsidRDefault="00356DA8" w:rsidP="00356DA8">
                      <w:r>
                        <w:t xml:space="preserve">    except Exception as e:</w:t>
                      </w:r>
                    </w:p>
                    <w:p w14:paraId="180F13C4" w14:textId="77777777" w:rsidR="00356DA8" w:rsidRDefault="00356DA8" w:rsidP="00356DA8">
                      <w:r>
                        <w:t xml:space="preserve">        print("Say that again please...")</w:t>
                      </w:r>
                    </w:p>
                    <w:p w14:paraId="15760931" w14:textId="77777777" w:rsidR="00356DA8" w:rsidRDefault="00356DA8" w:rsidP="00356DA8">
                      <w:r>
                        <w:t xml:space="preserve">        return "None"</w:t>
                      </w:r>
                    </w:p>
                    <w:p w14:paraId="6C4B5F1C" w14:textId="77777777" w:rsidR="00356DA8" w:rsidRDefault="00356DA8" w:rsidP="00356DA8">
                      <w:r w:rsidRPr="00A966B8">
                        <w:t xml:space="preserve">    return query</w:t>
                      </w:r>
                    </w:p>
                    <w:p w14:paraId="228CABDC" w14:textId="77777777" w:rsidR="00356DA8" w:rsidRDefault="00356DA8" w:rsidP="00356DA8"/>
                    <w:p w14:paraId="09A9E5FA" w14:textId="77777777" w:rsidR="00356DA8" w:rsidRDefault="00356DA8" w:rsidP="00356DA8"/>
                    <w:p w14:paraId="55E84D22" w14:textId="77777777" w:rsidR="00356DA8" w:rsidRDefault="00356DA8" w:rsidP="00356DA8"/>
                  </w:txbxContent>
                </v:textbox>
                <w10:wrap type="square" anchorx="margin"/>
              </v:shape>
            </w:pict>
          </mc:Fallback>
        </mc:AlternateContent>
      </w:r>
      <w:r w:rsidRPr="006452DC">
        <w:rPr>
          <w:b/>
          <w:bCs/>
          <w:sz w:val="24"/>
          <w:szCs w:val="24"/>
          <w:lang w:eastAsia="en-IN"/>
        </w:rPr>
        <w:t>6. Take Voice C</w:t>
      </w:r>
      <w:r w:rsidR="00B66461" w:rsidRPr="006452DC">
        <w:rPr>
          <w:b/>
          <w:bCs/>
          <w:sz w:val="24"/>
          <w:szCs w:val="24"/>
          <w:lang w:eastAsia="en-IN"/>
        </w:rPr>
        <w:t>ommon</w:t>
      </w:r>
    </w:p>
    <w:p w14:paraId="2821BEB7" w14:textId="77777777" w:rsidR="00356DA8" w:rsidRPr="006452DC" w:rsidRDefault="00356DA8" w:rsidP="00356DA8">
      <w:pPr>
        <w:spacing w:before="100" w:beforeAutospacing="1" w:after="100" w:afterAutospacing="1"/>
        <w:rPr>
          <w:b/>
          <w:bCs/>
          <w:sz w:val="24"/>
          <w:szCs w:val="24"/>
          <w:lang w:eastAsia="en-IN"/>
        </w:rPr>
      </w:pPr>
    </w:p>
    <w:p w14:paraId="319E3AB6" w14:textId="77777777" w:rsidR="00356DA8" w:rsidRPr="006452DC" w:rsidRDefault="00356DA8" w:rsidP="00356DA8">
      <w:pPr>
        <w:spacing w:before="100" w:beforeAutospacing="1" w:after="100" w:afterAutospacing="1"/>
        <w:rPr>
          <w:b/>
          <w:bCs/>
          <w:sz w:val="24"/>
          <w:szCs w:val="24"/>
          <w:lang w:eastAsia="en-IN"/>
        </w:rPr>
      </w:pPr>
    </w:p>
    <w:p w14:paraId="1E3F35DB" w14:textId="77777777" w:rsidR="00356DA8" w:rsidRPr="006452DC" w:rsidRDefault="00356DA8" w:rsidP="00356DA8">
      <w:pPr>
        <w:spacing w:before="100" w:beforeAutospacing="1" w:after="100" w:afterAutospacing="1"/>
        <w:rPr>
          <w:b/>
          <w:bCs/>
          <w:sz w:val="24"/>
          <w:szCs w:val="24"/>
          <w:lang w:eastAsia="en-IN"/>
        </w:rPr>
      </w:pPr>
    </w:p>
    <w:p w14:paraId="7A01CEF3" w14:textId="77777777" w:rsidR="00356DA8" w:rsidRPr="006452DC" w:rsidRDefault="00356DA8" w:rsidP="00356DA8">
      <w:pPr>
        <w:spacing w:before="100" w:beforeAutospacing="1" w:after="100" w:afterAutospacing="1"/>
        <w:rPr>
          <w:b/>
          <w:bCs/>
          <w:sz w:val="24"/>
          <w:szCs w:val="24"/>
          <w:lang w:eastAsia="en-IN"/>
        </w:rPr>
      </w:pPr>
    </w:p>
    <w:p w14:paraId="326D298E" w14:textId="77777777" w:rsidR="00356DA8" w:rsidRPr="006452DC" w:rsidRDefault="00356DA8" w:rsidP="00356DA8">
      <w:pPr>
        <w:spacing w:before="100" w:beforeAutospacing="1" w:after="100" w:afterAutospacing="1"/>
        <w:rPr>
          <w:b/>
          <w:bCs/>
          <w:sz w:val="24"/>
          <w:szCs w:val="24"/>
          <w:lang w:eastAsia="en-IN"/>
        </w:rPr>
      </w:pPr>
    </w:p>
    <w:p w14:paraId="20DFE802" w14:textId="77777777" w:rsidR="00356DA8" w:rsidRPr="006452DC" w:rsidRDefault="00356DA8" w:rsidP="00356DA8">
      <w:pPr>
        <w:spacing w:before="100" w:beforeAutospacing="1" w:after="100" w:afterAutospacing="1"/>
        <w:rPr>
          <w:b/>
          <w:bCs/>
          <w:sz w:val="24"/>
          <w:szCs w:val="24"/>
          <w:lang w:eastAsia="en-IN"/>
        </w:rPr>
      </w:pPr>
    </w:p>
    <w:p w14:paraId="48D449C7" w14:textId="77777777" w:rsidR="00356DA8" w:rsidRPr="006452DC" w:rsidRDefault="00356DA8" w:rsidP="00356DA8">
      <w:pPr>
        <w:spacing w:before="100" w:beforeAutospacing="1" w:after="100" w:afterAutospacing="1"/>
        <w:rPr>
          <w:sz w:val="24"/>
          <w:szCs w:val="24"/>
          <w:lang w:eastAsia="en-IN"/>
        </w:rPr>
      </w:pPr>
    </w:p>
    <w:p w14:paraId="131F21DA" w14:textId="77777777" w:rsidR="00356DA8" w:rsidRPr="006452DC" w:rsidRDefault="00356DA8" w:rsidP="00356DA8">
      <w:pPr>
        <w:spacing w:before="100" w:beforeAutospacing="1" w:after="100" w:afterAutospacing="1"/>
        <w:rPr>
          <w:sz w:val="24"/>
          <w:szCs w:val="24"/>
          <w:lang w:eastAsia="en-IN"/>
        </w:rPr>
      </w:pPr>
    </w:p>
    <w:p w14:paraId="2C625168" w14:textId="77777777" w:rsidR="00356DA8" w:rsidRPr="006452DC" w:rsidRDefault="00356DA8" w:rsidP="00356DA8">
      <w:pPr>
        <w:spacing w:before="100" w:beforeAutospacing="1" w:after="100" w:afterAutospacing="1"/>
        <w:rPr>
          <w:sz w:val="24"/>
          <w:szCs w:val="24"/>
          <w:lang w:eastAsia="en-IN"/>
        </w:rPr>
      </w:pPr>
    </w:p>
    <w:p w14:paraId="52D9D8DF" w14:textId="77777777" w:rsidR="00356DA8" w:rsidRPr="006452DC" w:rsidRDefault="00356DA8" w:rsidP="00356DA8">
      <w:pPr>
        <w:spacing w:before="100" w:beforeAutospacing="1" w:after="100" w:afterAutospacing="1"/>
        <w:rPr>
          <w:sz w:val="24"/>
          <w:szCs w:val="24"/>
          <w:lang w:eastAsia="en-IN"/>
        </w:rPr>
      </w:pPr>
    </w:p>
    <w:p w14:paraId="0A61D7E7" w14:textId="77777777" w:rsidR="00356DA8" w:rsidRPr="006452DC" w:rsidRDefault="00356DA8" w:rsidP="00356DA8">
      <w:pPr>
        <w:spacing w:before="100" w:beforeAutospacing="1" w:after="100" w:afterAutospacing="1"/>
        <w:rPr>
          <w:sz w:val="24"/>
          <w:szCs w:val="24"/>
          <w:lang w:eastAsia="en-IN"/>
        </w:rPr>
      </w:pPr>
    </w:p>
    <w:p w14:paraId="66A47A2E" w14:textId="77777777" w:rsidR="00356DA8" w:rsidRPr="006452DC" w:rsidRDefault="00356DA8" w:rsidP="00356DA8">
      <w:pPr>
        <w:spacing w:before="100" w:beforeAutospacing="1" w:after="100" w:afterAutospacing="1"/>
        <w:ind w:left="720"/>
        <w:rPr>
          <w:sz w:val="24"/>
          <w:szCs w:val="24"/>
          <w:lang w:eastAsia="en-IN"/>
        </w:rPr>
      </w:pPr>
    </w:p>
    <w:p w14:paraId="4EF01891" w14:textId="77777777" w:rsidR="00356DA8" w:rsidRPr="006452DC" w:rsidRDefault="00356DA8" w:rsidP="00356DA8">
      <w:pPr>
        <w:spacing w:before="100" w:beforeAutospacing="1" w:after="100" w:afterAutospacing="1"/>
        <w:ind w:left="720"/>
        <w:rPr>
          <w:sz w:val="24"/>
          <w:szCs w:val="24"/>
          <w:lang w:eastAsia="en-IN"/>
        </w:rPr>
      </w:pPr>
    </w:p>
    <w:p w14:paraId="49F77D9F" w14:textId="77777777" w:rsidR="006452DC" w:rsidRPr="006452DC" w:rsidRDefault="006452DC" w:rsidP="006452DC">
      <w:pPr>
        <w:widowControl/>
        <w:suppressAutoHyphens w:val="0"/>
        <w:autoSpaceDE/>
        <w:spacing w:before="100" w:beforeAutospacing="1" w:after="100" w:afterAutospacing="1"/>
        <w:rPr>
          <w:sz w:val="24"/>
          <w:szCs w:val="24"/>
          <w:lang w:eastAsia="en-IN"/>
        </w:rPr>
      </w:pPr>
    </w:p>
    <w:p w14:paraId="74A83BAB" w14:textId="77777777" w:rsidR="006452DC" w:rsidRDefault="006452DC" w:rsidP="006452DC">
      <w:pPr>
        <w:widowControl/>
        <w:suppressAutoHyphens w:val="0"/>
        <w:autoSpaceDE/>
        <w:spacing w:before="100" w:beforeAutospacing="1" w:after="100" w:afterAutospacing="1"/>
        <w:ind w:left="720"/>
        <w:rPr>
          <w:sz w:val="24"/>
          <w:szCs w:val="24"/>
          <w:lang w:eastAsia="en-IN"/>
        </w:rPr>
      </w:pPr>
    </w:p>
    <w:p w14:paraId="19A52A7D" w14:textId="77777777" w:rsidR="006452DC" w:rsidRDefault="006452DC" w:rsidP="006452DC">
      <w:pPr>
        <w:widowControl/>
        <w:suppressAutoHyphens w:val="0"/>
        <w:autoSpaceDE/>
        <w:spacing w:before="100" w:beforeAutospacing="1" w:after="100" w:afterAutospacing="1"/>
        <w:ind w:left="720"/>
        <w:rPr>
          <w:sz w:val="24"/>
          <w:szCs w:val="24"/>
          <w:lang w:eastAsia="en-IN"/>
        </w:rPr>
      </w:pPr>
    </w:p>
    <w:p w14:paraId="32E6E684" w14:textId="77777777" w:rsidR="00CF6A52" w:rsidRDefault="00356DA8" w:rsidP="00CF6A52">
      <w:pPr>
        <w:pStyle w:val="ListParagraph"/>
        <w:widowControl/>
        <w:numPr>
          <w:ilvl w:val="0"/>
          <w:numId w:val="24"/>
        </w:numPr>
        <w:suppressAutoHyphens w:val="0"/>
        <w:autoSpaceDE/>
        <w:spacing w:before="100" w:beforeAutospacing="1" w:after="100" w:afterAutospacing="1"/>
        <w:rPr>
          <w:rFonts w:ascii="Times New Roman" w:hAnsi="Times New Roman" w:cs="Times New Roman"/>
          <w:sz w:val="24"/>
          <w:szCs w:val="24"/>
          <w:lang w:eastAsia="en-IN"/>
        </w:rPr>
      </w:pPr>
      <w:r w:rsidRPr="00D32946">
        <w:rPr>
          <w:rFonts w:ascii="Times New Roman" w:hAnsi="Times New Roman" w:cs="Times New Roman"/>
          <w:sz w:val="24"/>
          <w:szCs w:val="24"/>
          <w:lang w:eastAsia="en-IN"/>
        </w:rPr>
        <w:t>Creates a new recognizer object to convert audio to text.</w:t>
      </w:r>
    </w:p>
    <w:p w14:paraId="052B2E65" w14:textId="77777777" w:rsidR="00CF6A52" w:rsidRPr="00CF6A52" w:rsidRDefault="00356DA8" w:rsidP="00CF6A52">
      <w:pPr>
        <w:pStyle w:val="ListParagraph"/>
        <w:widowControl/>
        <w:numPr>
          <w:ilvl w:val="0"/>
          <w:numId w:val="24"/>
        </w:numPr>
        <w:suppressAutoHyphens w:val="0"/>
        <w:autoSpaceDE/>
        <w:spacing w:before="100" w:beforeAutospacing="1" w:after="100" w:afterAutospacing="1"/>
        <w:rPr>
          <w:rFonts w:ascii="Times New Roman" w:hAnsi="Times New Roman" w:cs="Times New Roman"/>
          <w:sz w:val="24"/>
          <w:szCs w:val="24"/>
          <w:lang w:eastAsia="en-IN"/>
        </w:rPr>
      </w:pPr>
      <w:r w:rsidRPr="00CF6A52">
        <w:rPr>
          <w:sz w:val="24"/>
          <w:szCs w:val="24"/>
          <w:lang w:eastAsia="en-IN"/>
        </w:rPr>
        <w:t>Opens the mic and gives the user some time to speak.</w:t>
      </w:r>
    </w:p>
    <w:p w14:paraId="710FE4AB" w14:textId="77777777" w:rsidR="00CF6A52" w:rsidRPr="00CF6A52" w:rsidRDefault="00356DA8" w:rsidP="00CF6A52">
      <w:pPr>
        <w:pStyle w:val="ListParagraph"/>
        <w:widowControl/>
        <w:numPr>
          <w:ilvl w:val="0"/>
          <w:numId w:val="24"/>
        </w:numPr>
        <w:suppressAutoHyphens w:val="0"/>
        <w:autoSpaceDE/>
        <w:spacing w:before="100" w:beforeAutospacing="1" w:after="100" w:afterAutospacing="1"/>
        <w:rPr>
          <w:rFonts w:ascii="Times New Roman" w:hAnsi="Times New Roman" w:cs="Times New Roman"/>
          <w:sz w:val="24"/>
          <w:szCs w:val="24"/>
          <w:lang w:eastAsia="en-IN"/>
        </w:rPr>
      </w:pPr>
      <w:r w:rsidRPr="00CF6A52">
        <w:rPr>
          <w:sz w:val="24"/>
          <w:szCs w:val="24"/>
          <w:lang w:eastAsia="en-IN"/>
        </w:rPr>
        <w:t>Adjusts to the surrounding noise</w:t>
      </w:r>
    </w:p>
    <w:p w14:paraId="4822F3AD" w14:textId="77777777" w:rsidR="00CF6A52" w:rsidRPr="00CF6A52" w:rsidRDefault="00356DA8" w:rsidP="00CF6A52">
      <w:pPr>
        <w:pStyle w:val="ListParagraph"/>
        <w:widowControl/>
        <w:numPr>
          <w:ilvl w:val="0"/>
          <w:numId w:val="24"/>
        </w:numPr>
        <w:suppressAutoHyphens w:val="0"/>
        <w:autoSpaceDE/>
        <w:spacing w:before="100" w:beforeAutospacing="1" w:after="100" w:afterAutospacing="1"/>
        <w:rPr>
          <w:rFonts w:ascii="Times New Roman" w:hAnsi="Times New Roman" w:cs="Times New Roman"/>
          <w:sz w:val="24"/>
          <w:szCs w:val="24"/>
          <w:lang w:eastAsia="en-IN"/>
        </w:rPr>
      </w:pPr>
      <w:r w:rsidRPr="00CF6A52">
        <w:rPr>
          <w:sz w:val="24"/>
          <w:szCs w:val="24"/>
          <w:lang w:eastAsia="en-IN"/>
        </w:rPr>
        <w:t>Listens to the voice and stores the audio in a variable.</w:t>
      </w:r>
    </w:p>
    <w:p w14:paraId="2F1A926A" w14:textId="77777777" w:rsidR="00CF6A52" w:rsidRPr="00CF6A52" w:rsidRDefault="00356DA8" w:rsidP="00CF6A52">
      <w:pPr>
        <w:pStyle w:val="ListParagraph"/>
        <w:widowControl/>
        <w:numPr>
          <w:ilvl w:val="0"/>
          <w:numId w:val="24"/>
        </w:numPr>
        <w:suppressAutoHyphens w:val="0"/>
        <w:autoSpaceDE/>
        <w:spacing w:before="100" w:beforeAutospacing="1" w:after="100" w:afterAutospacing="1"/>
        <w:rPr>
          <w:rFonts w:ascii="Times New Roman" w:hAnsi="Times New Roman" w:cs="Times New Roman"/>
          <w:sz w:val="24"/>
          <w:szCs w:val="24"/>
          <w:lang w:eastAsia="en-IN"/>
        </w:rPr>
      </w:pPr>
      <w:r w:rsidRPr="00CF6A52">
        <w:rPr>
          <w:sz w:val="24"/>
          <w:szCs w:val="24"/>
          <w:lang w:eastAsia="en-IN"/>
        </w:rPr>
        <w:t>Converts the voice to text using Google's API.</w:t>
      </w:r>
    </w:p>
    <w:p w14:paraId="0202B275" w14:textId="77777777" w:rsidR="00CF6A52" w:rsidRPr="00CF6A52" w:rsidRDefault="00356DA8" w:rsidP="00CF6A52">
      <w:pPr>
        <w:pStyle w:val="ListParagraph"/>
        <w:widowControl/>
        <w:numPr>
          <w:ilvl w:val="0"/>
          <w:numId w:val="24"/>
        </w:numPr>
        <w:suppressAutoHyphens w:val="0"/>
        <w:autoSpaceDE/>
        <w:spacing w:before="100" w:beforeAutospacing="1" w:after="100" w:afterAutospacing="1"/>
        <w:rPr>
          <w:rFonts w:ascii="Times New Roman" w:hAnsi="Times New Roman" w:cs="Times New Roman"/>
          <w:sz w:val="24"/>
          <w:szCs w:val="24"/>
          <w:lang w:eastAsia="en-IN"/>
        </w:rPr>
      </w:pPr>
      <w:r w:rsidRPr="00CF6A52">
        <w:rPr>
          <w:sz w:val="24"/>
          <w:szCs w:val="24"/>
          <w:lang w:eastAsia="en-IN"/>
        </w:rPr>
        <w:t>If it fails to recognize, it asks the user to repeat.</w:t>
      </w:r>
    </w:p>
    <w:p w14:paraId="23CD329E" w14:textId="5FFCD84C" w:rsidR="00356DA8" w:rsidRPr="00CF6A52" w:rsidRDefault="00356DA8" w:rsidP="00CF6A52">
      <w:pPr>
        <w:pStyle w:val="ListParagraph"/>
        <w:widowControl/>
        <w:numPr>
          <w:ilvl w:val="0"/>
          <w:numId w:val="24"/>
        </w:numPr>
        <w:suppressAutoHyphens w:val="0"/>
        <w:autoSpaceDE/>
        <w:spacing w:before="100" w:beforeAutospacing="1" w:after="100" w:afterAutospacing="1"/>
        <w:rPr>
          <w:rFonts w:ascii="Times New Roman" w:hAnsi="Times New Roman" w:cs="Times New Roman"/>
          <w:sz w:val="24"/>
          <w:szCs w:val="24"/>
          <w:lang w:eastAsia="en-IN"/>
        </w:rPr>
      </w:pPr>
      <w:r w:rsidRPr="00CF6A52">
        <w:rPr>
          <w:sz w:val="24"/>
          <w:szCs w:val="24"/>
          <w:lang w:eastAsia="en-IN"/>
        </w:rPr>
        <w:t>Returns the recognized command in lowercase.</w:t>
      </w:r>
    </w:p>
    <w:p w14:paraId="121B9B5D" w14:textId="77777777" w:rsidR="00356DA8" w:rsidRPr="006452DC" w:rsidRDefault="00356DA8" w:rsidP="00356DA8">
      <w:pPr>
        <w:spacing w:before="100" w:beforeAutospacing="1" w:after="100" w:afterAutospacing="1"/>
        <w:rPr>
          <w:b/>
          <w:bCs/>
          <w:sz w:val="24"/>
          <w:szCs w:val="24"/>
          <w:lang w:eastAsia="en-IN"/>
        </w:rPr>
      </w:pPr>
      <w:r w:rsidRPr="006452DC">
        <w:rPr>
          <w:b/>
          <w:bCs/>
          <w:sz w:val="24"/>
          <w:szCs w:val="24"/>
          <w:lang w:eastAsia="en-IN"/>
        </w:rPr>
        <w:t>7. Voice Command Execution</w:t>
      </w:r>
    </w:p>
    <w:p w14:paraId="4823E898" w14:textId="77777777" w:rsidR="00356DA8" w:rsidRPr="006452DC" w:rsidRDefault="00356DA8" w:rsidP="00356DA8">
      <w:pPr>
        <w:spacing w:before="100" w:beforeAutospacing="1" w:after="100" w:afterAutospacing="1"/>
        <w:rPr>
          <w:b/>
          <w:bCs/>
          <w:sz w:val="24"/>
          <w:szCs w:val="24"/>
          <w:lang w:eastAsia="en-IN"/>
        </w:rPr>
      </w:pPr>
      <w:r w:rsidRPr="006452DC">
        <w:rPr>
          <w:b/>
          <w:bCs/>
          <w:noProof/>
          <w:sz w:val="24"/>
          <w:szCs w:val="24"/>
          <w:lang w:eastAsia="en-IN"/>
        </w:rPr>
        <w:lastRenderedPageBreak/>
        <mc:AlternateContent>
          <mc:Choice Requires="wps">
            <w:drawing>
              <wp:anchor distT="45720" distB="45720" distL="114300" distR="114300" simplePos="0" relativeHeight="251668480" behindDoc="0" locked="0" layoutInCell="1" allowOverlap="1" wp14:anchorId="31ADCFFA" wp14:editId="7410883A">
                <wp:simplePos x="0" y="0"/>
                <wp:positionH relativeFrom="column">
                  <wp:posOffset>167640</wp:posOffset>
                </wp:positionH>
                <wp:positionV relativeFrom="paragraph">
                  <wp:posOffset>17780</wp:posOffset>
                </wp:positionV>
                <wp:extent cx="4846320" cy="4777740"/>
                <wp:effectExtent l="0" t="0" r="11430" b="22860"/>
                <wp:wrapSquare wrapText="bothSides"/>
                <wp:docPr id="8810519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4777740"/>
                        </a:xfrm>
                        <a:prstGeom prst="rect">
                          <a:avLst/>
                        </a:prstGeom>
                        <a:solidFill>
                          <a:srgbClr val="FFFFFF"/>
                        </a:solidFill>
                        <a:ln w="9525">
                          <a:solidFill>
                            <a:srgbClr val="000000"/>
                          </a:solidFill>
                          <a:miter lim="800000"/>
                          <a:headEnd/>
                          <a:tailEnd/>
                        </a:ln>
                      </wps:spPr>
                      <wps:txbx>
                        <w:txbxContent>
                          <w:p w14:paraId="04632A37" w14:textId="77777777" w:rsidR="00356DA8" w:rsidRDefault="00356DA8" w:rsidP="00356DA8">
                            <w:r>
                              <w:t>def perform_task():</w:t>
                            </w:r>
                          </w:p>
                          <w:p w14:paraId="6B572DC2" w14:textId="77777777" w:rsidR="00356DA8" w:rsidRDefault="00356DA8" w:rsidP="00356DA8">
                            <w:r>
                              <w:t xml:space="preserve">    global stop_flag</w:t>
                            </w:r>
                          </w:p>
                          <w:p w14:paraId="0A836B02" w14:textId="77777777" w:rsidR="00356DA8" w:rsidRDefault="00356DA8" w:rsidP="00356DA8">
                            <w:r>
                              <w:t xml:space="preserve">    while not stop_flag:</w:t>
                            </w:r>
                          </w:p>
                          <w:p w14:paraId="6EACE532" w14:textId="77777777" w:rsidR="00356DA8" w:rsidRDefault="00356DA8" w:rsidP="00356DA8">
                            <w:r>
                              <w:t xml:space="preserve">        query = take_command().lower()</w:t>
                            </w:r>
                          </w:p>
                          <w:p w14:paraId="79E19537" w14:textId="77777777" w:rsidR="00356DA8" w:rsidRDefault="00356DA8" w:rsidP="00356DA8">
                            <w:r>
                              <w:t xml:space="preserve">        if 'wikipedia' in query:</w:t>
                            </w:r>
                          </w:p>
                          <w:p w14:paraId="5E26481A" w14:textId="77777777" w:rsidR="00356DA8" w:rsidRDefault="00356DA8" w:rsidP="00356DA8">
                            <w:r>
                              <w:t xml:space="preserve">            speak('Searching Wikipedia...')</w:t>
                            </w:r>
                          </w:p>
                          <w:p w14:paraId="7DA907A6" w14:textId="77777777" w:rsidR="00356DA8" w:rsidRDefault="00356DA8" w:rsidP="00356DA8">
                            <w:r>
                              <w:t xml:space="preserve">            query = query.replace("wikipedia", "")</w:t>
                            </w:r>
                          </w:p>
                          <w:p w14:paraId="58977552" w14:textId="77777777" w:rsidR="00356DA8" w:rsidRDefault="00356DA8" w:rsidP="00356DA8">
                            <w:r>
                              <w:t xml:space="preserve">            try:</w:t>
                            </w:r>
                          </w:p>
                          <w:p w14:paraId="457CBB1B" w14:textId="77777777" w:rsidR="00356DA8" w:rsidRDefault="00356DA8" w:rsidP="00356DA8">
                            <w:r>
                              <w:t xml:space="preserve">                results = wikipedia.summary(query, sentences=2)</w:t>
                            </w:r>
                          </w:p>
                          <w:p w14:paraId="5D22DF5C" w14:textId="77777777" w:rsidR="00356DA8" w:rsidRDefault="00356DA8" w:rsidP="00356DA8">
                            <w:r>
                              <w:t xml:space="preserve">                speak("According to Wikipedia")</w:t>
                            </w:r>
                          </w:p>
                          <w:p w14:paraId="1DDFC37C" w14:textId="77777777" w:rsidR="00356DA8" w:rsidRDefault="00356DA8" w:rsidP="00356DA8">
                            <w:r>
                              <w:t xml:space="preserve">                print(results)</w:t>
                            </w:r>
                          </w:p>
                          <w:p w14:paraId="2C5B3793" w14:textId="77777777" w:rsidR="00356DA8" w:rsidRDefault="00356DA8" w:rsidP="00356DA8">
                            <w:r>
                              <w:t xml:space="preserve">                speak(results)</w:t>
                            </w:r>
                          </w:p>
                          <w:p w14:paraId="426FDFD7" w14:textId="77777777" w:rsidR="00356DA8" w:rsidRDefault="00356DA8" w:rsidP="00356DA8">
                            <w:r>
                              <w:t xml:space="preserve">            except wikipedia.exceptions.DisambiguationError as e:</w:t>
                            </w:r>
                          </w:p>
                          <w:p w14:paraId="58EB01FD" w14:textId="77777777" w:rsidR="00356DA8" w:rsidRDefault="00356DA8" w:rsidP="00356DA8">
                            <w:r>
                              <w:t xml:space="preserve">                speak("Please be more specific.")</w:t>
                            </w:r>
                          </w:p>
                          <w:p w14:paraId="4AB81A4E" w14:textId="77777777" w:rsidR="00356DA8" w:rsidRDefault="00356DA8" w:rsidP="00356DA8">
                            <w:r>
                              <w:t xml:space="preserve">            except wikipedia.exceptions.PageError as e:</w:t>
                            </w:r>
                          </w:p>
                          <w:p w14:paraId="13D6028C" w14:textId="77777777" w:rsidR="00356DA8" w:rsidRDefault="00356DA8" w:rsidP="00356DA8">
                            <w:r>
                              <w:t xml:space="preserve">                speak("No matching page found.")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ADCFFA" id="_x0000_s1035" type="#_x0000_t202" style="position:absolute;margin-left:13.2pt;margin-top:1.4pt;width:381.6pt;height:376.2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">
                <v:textbox>
                  <w:txbxContent>
                    <w:p w14:paraId="04632A37" w14:textId="77777777" w:rsidR="00356DA8" w:rsidRDefault="00356DA8" w:rsidP="00356DA8">
                      <w:r>
                        <w:t>def perform_task():</w:t>
                      </w:r>
                    </w:p>
                    <w:p w14:paraId="6B572DC2" w14:textId="77777777" w:rsidR="00356DA8" w:rsidRDefault="00356DA8" w:rsidP="00356DA8">
                      <w:r>
                        <w:t xml:space="preserve">    global stop_flag</w:t>
                      </w:r>
                    </w:p>
                    <w:p w14:paraId="0A836B02" w14:textId="77777777" w:rsidR="00356DA8" w:rsidRDefault="00356DA8" w:rsidP="00356DA8">
                      <w:r>
                        <w:t xml:space="preserve">    while not stop_flag:</w:t>
                      </w:r>
                    </w:p>
                    <w:p w14:paraId="6EACE532" w14:textId="77777777" w:rsidR="00356DA8" w:rsidRDefault="00356DA8" w:rsidP="00356DA8">
                      <w:r>
                        <w:t xml:space="preserve">        query = take_command().lower()</w:t>
                      </w:r>
                    </w:p>
                    <w:p w14:paraId="79E19537" w14:textId="77777777" w:rsidR="00356DA8" w:rsidRDefault="00356DA8" w:rsidP="00356DA8">
                      <w:r>
                        <w:t xml:space="preserve">        if 'wikipedia' in query:</w:t>
                      </w:r>
                    </w:p>
                    <w:p w14:paraId="5E26481A" w14:textId="77777777" w:rsidR="00356DA8" w:rsidRDefault="00356DA8" w:rsidP="00356DA8">
                      <w:r>
                        <w:t xml:space="preserve">            speak('Searching Wikipedia...')</w:t>
                      </w:r>
                    </w:p>
                    <w:p w14:paraId="7DA907A6" w14:textId="77777777" w:rsidR="00356DA8" w:rsidRDefault="00356DA8" w:rsidP="00356DA8">
                      <w:r>
                        <w:t xml:space="preserve">            query = query.replace("wikipedia", "")</w:t>
                      </w:r>
                    </w:p>
                    <w:p w14:paraId="58977552" w14:textId="77777777" w:rsidR="00356DA8" w:rsidRDefault="00356DA8" w:rsidP="00356DA8">
                      <w:r>
                        <w:t xml:space="preserve">            try:</w:t>
                      </w:r>
                    </w:p>
                    <w:p w14:paraId="457CBB1B" w14:textId="77777777" w:rsidR="00356DA8" w:rsidRDefault="00356DA8" w:rsidP="00356DA8">
                      <w:r>
                        <w:t xml:space="preserve">                results = wikipedia.summary(query, sentences=2)</w:t>
                      </w:r>
                    </w:p>
                    <w:p w14:paraId="5D22DF5C" w14:textId="77777777" w:rsidR="00356DA8" w:rsidRDefault="00356DA8" w:rsidP="00356DA8">
                      <w:r>
                        <w:t xml:space="preserve">                speak("According to Wikipedia")</w:t>
                      </w:r>
                    </w:p>
                    <w:p w14:paraId="1DDFC37C" w14:textId="77777777" w:rsidR="00356DA8" w:rsidRDefault="00356DA8" w:rsidP="00356DA8">
                      <w:r>
                        <w:t xml:space="preserve">                print(results)</w:t>
                      </w:r>
                    </w:p>
                    <w:p w14:paraId="2C5B3793" w14:textId="77777777" w:rsidR="00356DA8" w:rsidRDefault="00356DA8" w:rsidP="00356DA8">
                      <w:r>
                        <w:t xml:space="preserve">                speak(results)</w:t>
                      </w:r>
                    </w:p>
                    <w:p w14:paraId="426FDFD7" w14:textId="77777777" w:rsidR="00356DA8" w:rsidRDefault="00356DA8" w:rsidP="00356DA8">
                      <w:r>
                        <w:t xml:space="preserve">            except wikipedia.exceptions.DisambiguationError as e:</w:t>
                      </w:r>
                    </w:p>
                    <w:p w14:paraId="58EB01FD" w14:textId="77777777" w:rsidR="00356DA8" w:rsidRDefault="00356DA8" w:rsidP="00356DA8">
                      <w:r>
                        <w:t xml:space="preserve">                speak("Please be more specific.")</w:t>
                      </w:r>
                    </w:p>
                    <w:p w14:paraId="4AB81A4E" w14:textId="77777777" w:rsidR="00356DA8" w:rsidRDefault="00356DA8" w:rsidP="00356DA8">
                      <w:r>
                        <w:t xml:space="preserve">            except wikipedia.exceptions.PageError as e:</w:t>
                      </w:r>
                    </w:p>
                    <w:p w14:paraId="13D6028C" w14:textId="77777777" w:rsidR="00356DA8" w:rsidRDefault="00356DA8" w:rsidP="00356DA8">
                      <w:r>
                        <w:t xml:space="preserve">                speak("No matching page found.")</w:t>
                      </w:r>
                    </w:p>
                  </w:txbxContent>
                </v:textbox>
                <w10:wrap type="square"/>
              </v:shape>
            </w:pict>
          </mc:Fallback>
        </mc:AlternateContent>
      </w:r>
    </w:p>
    <w:p w14:paraId="249EF6B2" w14:textId="77777777" w:rsidR="00356DA8" w:rsidRPr="006452DC" w:rsidRDefault="00356DA8" w:rsidP="00356DA8">
      <w:pPr>
        <w:spacing w:before="100" w:beforeAutospacing="1" w:after="100" w:afterAutospacing="1"/>
        <w:rPr>
          <w:b/>
          <w:bCs/>
          <w:sz w:val="24"/>
          <w:szCs w:val="24"/>
          <w:lang w:eastAsia="en-IN"/>
        </w:rPr>
      </w:pPr>
    </w:p>
    <w:p w14:paraId="016ADE97" w14:textId="77777777" w:rsidR="00356DA8" w:rsidRPr="006452DC" w:rsidRDefault="00356DA8" w:rsidP="00356DA8">
      <w:pPr>
        <w:spacing w:before="100" w:beforeAutospacing="1" w:after="100" w:afterAutospacing="1"/>
        <w:rPr>
          <w:b/>
          <w:bCs/>
          <w:sz w:val="24"/>
          <w:szCs w:val="24"/>
          <w:lang w:eastAsia="en-IN"/>
        </w:rPr>
      </w:pPr>
    </w:p>
    <w:p w14:paraId="7BE9E4C0" w14:textId="77777777" w:rsidR="00356DA8" w:rsidRPr="006452DC" w:rsidRDefault="00356DA8" w:rsidP="00356DA8">
      <w:pPr>
        <w:spacing w:before="100" w:beforeAutospacing="1" w:after="100" w:afterAutospacing="1"/>
        <w:rPr>
          <w:b/>
          <w:bCs/>
          <w:sz w:val="24"/>
          <w:szCs w:val="24"/>
          <w:lang w:eastAsia="en-IN"/>
        </w:rPr>
      </w:pPr>
    </w:p>
    <w:p w14:paraId="56F985CC" w14:textId="77777777" w:rsidR="00356DA8" w:rsidRPr="006452DC" w:rsidRDefault="00356DA8" w:rsidP="00356DA8">
      <w:pPr>
        <w:spacing w:before="100" w:beforeAutospacing="1" w:after="100" w:afterAutospacing="1"/>
        <w:rPr>
          <w:b/>
          <w:bCs/>
          <w:sz w:val="24"/>
          <w:szCs w:val="24"/>
          <w:lang w:eastAsia="en-IN"/>
        </w:rPr>
      </w:pPr>
    </w:p>
    <w:p w14:paraId="3D8EC5A4" w14:textId="77777777" w:rsidR="00356DA8" w:rsidRPr="006452DC" w:rsidRDefault="00356DA8" w:rsidP="00356DA8">
      <w:pPr>
        <w:spacing w:before="100" w:beforeAutospacing="1" w:after="100" w:afterAutospacing="1"/>
        <w:rPr>
          <w:b/>
          <w:bCs/>
          <w:sz w:val="24"/>
          <w:szCs w:val="24"/>
          <w:lang w:eastAsia="en-IN"/>
        </w:rPr>
      </w:pPr>
    </w:p>
    <w:p w14:paraId="2940F8F3" w14:textId="77777777" w:rsidR="00356DA8" w:rsidRPr="006452DC" w:rsidRDefault="00356DA8" w:rsidP="00356DA8">
      <w:pPr>
        <w:spacing w:before="100" w:beforeAutospacing="1" w:after="100" w:afterAutospacing="1"/>
        <w:rPr>
          <w:b/>
          <w:bCs/>
          <w:sz w:val="24"/>
          <w:szCs w:val="24"/>
          <w:lang w:eastAsia="en-IN"/>
        </w:rPr>
      </w:pPr>
    </w:p>
    <w:p w14:paraId="3C9B49FC" w14:textId="77777777" w:rsidR="00356DA8" w:rsidRPr="006452DC" w:rsidRDefault="00356DA8" w:rsidP="00356DA8">
      <w:pPr>
        <w:spacing w:before="100" w:beforeAutospacing="1" w:after="100" w:afterAutospacing="1"/>
        <w:rPr>
          <w:b/>
          <w:bCs/>
          <w:sz w:val="24"/>
          <w:szCs w:val="24"/>
          <w:lang w:eastAsia="en-IN"/>
        </w:rPr>
      </w:pPr>
    </w:p>
    <w:p w14:paraId="2C721BDE" w14:textId="77777777" w:rsidR="00356DA8" w:rsidRPr="006452DC" w:rsidRDefault="00356DA8" w:rsidP="00356DA8">
      <w:pPr>
        <w:spacing w:before="100" w:beforeAutospacing="1" w:after="100" w:afterAutospacing="1"/>
        <w:rPr>
          <w:b/>
          <w:bCs/>
          <w:sz w:val="24"/>
          <w:szCs w:val="24"/>
          <w:lang w:eastAsia="en-IN"/>
        </w:rPr>
      </w:pPr>
    </w:p>
    <w:p w14:paraId="30A3ECE4" w14:textId="77777777" w:rsidR="00356DA8" w:rsidRPr="006452DC" w:rsidRDefault="00356DA8" w:rsidP="00356DA8">
      <w:pPr>
        <w:spacing w:before="100" w:beforeAutospacing="1" w:after="100" w:afterAutospacing="1"/>
        <w:rPr>
          <w:b/>
          <w:bCs/>
          <w:sz w:val="24"/>
          <w:szCs w:val="24"/>
          <w:lang w:eastAsia="en-IN"/>
        </w:rPr>
      </w:pPr>
    </w:p>
    <w:p w14:paraId="4215C838" w14:textId="77777777" w:rsidR="00356DA8" w:rsidRDefault="00356DA8" w:rsidP="00E5608F">
      <w:pPr>
        <w:widowControl/>
        <w:suppressAutoHyphens w:val="0"/>
        <w:autoSpaceDE/>
        <w:spacing w:before="100" w:beforeAutospacing="1" w:after="100" w:afterAutospacing="1"/>
        <w:contextualSpacing/>
        <w:rPr>
          <w:sz w:val="24"/>
          <w:szCs w:val="24"/>
          <w:lang w:eastAsia="en-IN"/>
        </w:rPr>
      </w:pPr>
    </w:p>
    <w:p w14:paraId="3ED382A8" w14:textId="77777777" w:rsidR="006452DC" w:rsidRDefault="006452DC" w:rsidP="00E5608F">
      <w:pPr>
        <w:widowControl/>
        <w:suppressAutoHyphens w:val="0"/>
        <w:autoSpaceDE/>
        <w:spacing w:before="100" w:beforeAutospacing="1" w:after="100" w:afterAutospacing="1"/>
        <w:contextualSpacing/>
        <w:rPr>
          <w:sz w:val="24"/>
          <w:szCs w:val="24"/>
          <w:lang w:eastAsia="en-IN"/>
        </w:rPr>
      </w:pPr>
    </w:p>
    <w:p w14:paraId="17C2079B" w14:textId="77777777" w:rsidR="006452DC" w:rsidRDefault="006452DC" w:rsidP="00E5608F">
      <w:pPr>
        <w:widowControl/>
        <w:suppressAutoHyphens w:val="0"/>
        <w:autoSpaceDE/>
        <w:spacing w:before="100" w:beforeAutospacing="1" w:after="100" w:afterAutospacing="1"/>
        <w:contextualSpacing/>
        <w:rPr>
          <w:sz w:val="24"/>
          <w:szCs w:val="24"/>
          <w:lang w:eastAsia="en-IN"/>
        </w:rPr>
      </w:pPr>
    </w:p>
    <w:p w14:paraId="6EA8C901" w14:textId="77777777" w:rsidR="006452DC" w:rsidRDefault="006452DC" w:rsidP="00E5608F">
      <w:pPr>
        <w:widowControl/>
        <w:suppressAutoHyphens w:val="0"/>
        <w:autoSpaceDE/>
        <w:spacing w:before="100" w:beforeAutospacing="1" w:after="100" w:afterAutospacing="1"/>
        <w:contextualSpacing/>
        <w:rPr>
          <w:sz w:val="24"/>
          <w:szCs w:val="24"/>
          <w:lang w:eastAsia="en-IN"/>
        </w:rPr>
      </w:pPr>
    </w:p>
    <w:p w14:paraId="5692615A" w14:textId="77777777" w:rsidR="006452DC" w:rsidRDefault="006452DC" w:rsidP="00E5608F">
      <w:pPr>
        <w:widowControl/>
        <w:suppressAutoHyphens w:val="0"/>
        <w:autoSpaceDE/>
        <w:spacing w:before="100" w:beforeAutospacing="1" w:after="100" w:afterAutospacing="1"/>
        <w:contextualSpacing/>
        <w:rPr>
          <w:sz w:val="24"/>
          <w:szCs w:val="24"/>
          <w:lang w:eastAsia="en-IN"/>
        </w:rPr>
      </w:pPr>
    </w:p>
    <w:p w14:paraId="48EA3EF2" w14:textId="77777777" w:rsidR="006452DC" w:rsidRDefault="006452DC" w:rsidP="00E5608F">
      <w:pPr>
        <w:widowControl/>
        <w:suppressAutoHyphens w:val="0"/>
        <w:autoSpaceDE/>
        <w:spacing w:before="100" w:beforeAutospacing="1" w:after="100" w:afterAutospacing="1"/>
        <w:contextualSpacing/>
        <w:rPr>
          <w:sz w:val="24"/>
          <w:szCs w:val="24"/>
          <w:lang w:eastAsia="en-IN"/>
        </w:rPr>
      </w:pPr>
    </w:p>
    <w:p w14:paraId="38F449CB" w14:textId="77777777" w:rsidR="006452DC" w:rsidRDefault="006452DC" w:rsidP="00E5608F">
      <w:pPr>
        <w:widowControl/>
        <w:suppressAutoHyphens w:val="0"/>
        <w:autoSpaceDE/>
        <w:spacing w:before="100" w:beforeAutospacing="1" w:after="100" w:afterAutospacing="1"/>
        <w:contextualSpacing/>
        <w:rPr>
          <w:sz w:val="24"/>
          <w:szCs w:val="24"/>
          <w:lang w:eastAsia="en-IN"/>
        </w:rPr>
      </w:pPr>
    </w:p>
    <w:p w14:paraId="6DF9D79A" w14:textId="77777777" w:rsidR="006452DC" w:rsidRPr="006452DC" w:rsidRDefault="006452DC" w:rsidP="00E5608F">
      <w:pPr>
        <w:widowControl/>
        <w:suppressAutoHyphens w:val="0"/>
        <w:autoSpaceDE/>
        <w:spacing w:before="100" w:beforeAutospacing="1" w:after="100" w:afterAutospacing="1"/>
        <w:contextualSpacing/>
        <w:rPr>
          <w:sz w:val="24"/>
          <w:szCs w:val="24"/>
          <w:lang w:eastAsia="en-IN"/>
        </w:rPr>
      </w:pPr>
    </w:p>
    <w:p w14:paraId="58AED446" w14:textId="77777777" w:rsidR="00356DA8" w:rsidRPr="006452DC" w:rsidRDefault="00356DA8" w:rsidP="00811D76">
      <w:pPr>
        <w:pStyle w:val="ListParagraph"/>
        <w:widowControl/>
        <w:numPr>
          <w:ilvl w:val="0"/>
          <w:numId w:val="16"/>
        </w:numPr>
        <w:suppressAutoHyphens w:val="0"/>
        <w:autoSpaceDE/>
        <w:spacing w:before="100" w:beforeAutospacing="1" w:after="100" w:afterAutospacing="1"/>
        <w:contextualSpacing/>
        <w:rPr>
          <w:rFonts w:ascii="Times New Roman" w:eastAsia="Times New Roman" w:hAnsi="Times New Roman" w:cs="Times New Roman"/>
          <w:sz w:val="24"/>
          <w:szCs w:val="24"/>
          <w:lang w:eastAsia="en-IN"/>
        </w:rPr>
      </w:pPr>
      <w:r w:rsidRPr="006452DC">
        <w:rPr>
          <w:rFonts w:ascii="Times New Roman" w:eastAsia="Times New Roman" w:hAnsi="Times New Roman" w:cs="Times New Roman"/>
          <w:sz w:val="24"/>
          <w:szCs w:val="24"/>
          <w:lang w:eastAsia="en-IN"/>
        </w:rPr>
        <w:t>Loop keeps listening for new commands until the stop button is pressed.</w:t>
      </w:r>
    </w:p>
    <w:p w14:paraId="461269A8" w14:textId="77777777" w:rsidR="00356DA8" w:rsidRPr="006452DC" w:rsidRDefault="00356DA8" w:rsidP="00811D76">
      <w:pPr>
        <w:pStyle w:val="ListParagraph"/>
        <w:widowControl/>
        <w:numPr>
          <w:ilvl w:val="0"/>
          <w:numId w:val="16"/>
        </w:numPr>
        <w:suppressAutoHyphens w:val="0"/>
        <w:autoSpaceDE/>
        <w:spacing w:before="100" w:beforeAutospacing="1" w:after="100" w:afterAutospacing="1"/>
        <w:contextualSpacing/>
        <w:rPr>
          <w:rFonts w:ascii="Times New Roman" w:eastAsia="Times New Roman" w:hAnsi="Times New Roman" w:cs="Times New Roman"/>
          <w:sz w:val="24"/>
          <w:szCs w:val="24"/>
          <w:lang w:eastAsia="en-IN"/>
        </w:rPr>
      </w:pPr>
      <w:r w:rsidRPr="006452DC">
        <w:rPr>
          <w:rFonts w:ascii="Times New Roman" w:eastAsia="Times New Roman" w:hAnsi="Times New Roman" w:cs="Times New Roman"/>
          <w:sz w:val="24"/>
          <w:szCs w:val="24"/>
          <w:lang w:eastAsia="en-IN"/>
        </w:rPr>
        <w:t>Checks if the word "wikipedia" is in the command.</w:t>
      </w:r>
    </w:p>
    <w:p w14:paraId="4B6C1EE8" w14:textId="77777777" w:rsidR="00356DA8" w:rsidRPr="006452DC" w:rsidRDefault="00356DA8" w:rsidP="00811D76">
      <w:pPr>
        <w:pStyle w:val="ListParagraph"/>
        <w:widowControl/>
        <w:numPr>
          <w:ilvl w:val="0"/>
          <w:numId w:val="16"/>
        </w:numPr>
        <w:suppressAutoHyphens w:val="0"/>
        <w:autoSpaceDE/>
        <w:spacing w:before="100" w:beforeAutospacing="1" w:after="100" w:afterAutospacing="1"/>
        <w:contextualSpacing/>
        <w:rPr>
          <w:rFonts w:ascii="Times New Roman" w:eastAsia="Times New Roman" w:hAnsi="Times New Roman" w:cs="Times New Roman"/>
          <w:sz w:val="24"/>
          <w:szCs w:val="24"/>
          <w:lang w:eastAsia="en-IN"/>
        </w:rPr>
      </w:pPr>
      <w:r w:rsidRPr="006452DC">
        <w:rPr>
          <w:rFonts w:ascii="Times New Roman" w:eastAsia="Times New Roman" w:hAnsi="Times New Roman" w:cs="Times New Roman"/>
          <w:sz w:val="24"/>
          <w:szCs w:val="24"/>
          <w:lang w:eastAsia="en-IN"/>
        </w:rPr>
        <w:t>Fetches and speaks the summary of the topic.</w:t>
      </w:r>
    </w:p>
    <w:p w14:paraId="0DEA920F" w14:textId="77777777" w:rsidR="00356DA8" w:rsidRPr="006452DC" w:rsidRDefault="00356DA8" w:rsidP="00811D76">
      <w:pPr>
        <w:pStyle w:val="ListParagraph"/>
        <w:widowControl/>
        <w:numPr>
          <w:ilvl w:val="0"/>
          <w:numId w:val="16"/>
        </w:numPr>
        <w:suppressAutoHyphens w:val="0"/>
        <w:autoSpaceDE/>
        <w:spacing w:before="100" w:beforeAutospacing="1" w:after="100" w:afterAutospacing="1"/>
        <w:contextualSpacing/>
        <w:rPr>
          <w:rFonts w:ascii="Times New Roman" w:eastAsia="Times New Roman" w:hAnsi="Times New Roman" w:cs="Times New Roman"/>
          <w:sz w:val="24"/>
          <w:szCs w:val="24"/>
          <w:lang w:eastAsia="en-IN"/>
        </w:rPr>
      </w:pPr>
      <w:r w:rsidRPr="006452DC">
        <w:rPr>
          <w:rFonts w:ascii="Times New Roman" w:eastAsia="Times New Roman" w:hAnsi="Times New Roman" w:cs="Times New Roman"/>
          <w:sz w:val="24"/>
          <w:szCs w:val="24"/>
          <w:lang w:eastAsia="en-IN"/>
        </w:rPr>
        <w:t>Handles errors for too many results or no result.</w:t>
      </w:r>
    </w:p>
    <w:p w14:paraId="7AF212E0" w14:textId="77777777" w:rsidR="00356DA8" w:rsidRPr="006452DC" w:rsidRDefault="00356DA8" w:rsidP="00356DA8">
      <w:pPr>
        <w:pStyle w:val="ListParagraph"/>
        <w:spacing w:before="100" w:beforeAutospacing="1" w:after="100" w:afterAutospacing="1"/>
        <w:rPr>
          <w:rFonts w:ascii="Times New Roman" w:eastAsia="Times New Roman" w:hAnsi="Times New Roman" w:cs="Times New Roman"/>
          <w:sz w:val="24"/>
          <w:szCs w:val="24"/>
          <w:lang w:eastAsia="en-IN"/>
        </w:rPr>
      </w:pPr>
    </w:p>
    <w:p w14:paraId="33CB1BE1" w14:textId="77777777" w:rsidR="00356DA8" w:rsidRPr="006452DC" w:rsidRDefault="00356DA8" w:rsidP="00356DA8">
      <w:pPr>
        <w:pStyle w:val="ListParagraph"/>
        <w:spacing w:before="100" w:beforeAutospacing="1" w:after="100" w:afterAutospacing="1"/>
        <w:rPr>
          <w:rFonts w:ascii="Times New Roman" w:eastAsia="Times New Roman" w:hAnsi="Times New Roman" w:cs="Times New Roman"/>
          <w:sz w:val="24"/>
          <w:szCs w:val="24"/>
          <w:lang w:eastAsia="en-IN"/>
        </w:rPr>
      </w:pPr>
    </w:p>
    <w:p w14:paraId="11F94E00" w14:textId="77777777" w:rsidR="00356DA8" w:rsidRPr="006452DC" w:rsidRDefault="00356DA8" w:rsidP="00356DA8">
      <w:pPr>
        <w:spacing w:before="100" w:beforeAutospacing="1" w:after="100" w:afterAutospacing="1"/>
        <w:rPr>
          <w:sz w:val="24"/>
          <w:szCs w:val="24"/>
          <w:lang w:eastAsia="en-IN"/>
        </w:rPr>
      </w:pPr>
    </w:p>
    <w:p w14:paraId="2431FF83" w14:textId="77777777" w:rsidR="00356DA8" w:rsidRPr="006452DC" w:rsidRDefault="00356DA8" w:rsidP="00811D76">
      <w:pPr>
        <w:widowControl/>
        <w:numPr>
          <w:ilvl w:val="0"/>
          <w:numId w:val="16"/>
        </w:numPr>
        <w:suppressAutoHyphens w:val="0"/>
        <w:autoSpaceDE/>
        <w:spacing w:before="100" w:beforeAutospacing="1" w:after="100" w:afterAutospacing="1"/>
        <w:rPr>
          <w:sz w:val="24"/>
          <w:szCs w:val="24"/>
          <w:lang w:eastAsia="en-IN"/>
        </w:rPr>
      </w:pPr>
      <w:r w:rsidRPr="006452DC">
        <w:rPr>
          <w:noProof/>
          <w:sz w:val="24"/>
          <w:szCs w:val="24"/>
          <w:lang w:eastAsia="en-IN"/>
        </w:rPr>
        <w:lastRenderedPageBreak/>
        <mc:AlternateContent>
          <mc:Choice Requires="wps">
            <w:drawing>
              <wp:anchor distT="45720" distB="45720" distL="114300" distR="114300" simplePos="0" relativeHeight="251669504" behindDoc="0" locked="0" layoutInCell="1" allowOverlap="1" wp14:anchorId="3947142E" wp14:editId="76DDECF8">
                <wp:simplePos x="0" y="0"/>
                <wp:positionH relativeFrom="page">
                  <wp:posOffset>985520</wp:posOffset>
                </wp:positionH>
                <wp:positionV relativeFrom="paragraph">
                  <wp:posOffset>0</wp:posOffset>
                </wp:positionV>
                <wp:extent cx="5365750" cy="6762750"/>
                <wp:effectExtent l="0" t="0" r="25400" b="19050"/>
                <wp:wrapSquare wrapText="bothSides"/>
                <wp:docPr id="4912025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0" cy="6762750"/>
                        </a:xfrm>
                        <a:prstGeom prst="rect">
                          <a:avLst/>
                        </a:prstGeom>
                        <a:solidFill>
                          <a:srgbClr val="FFFFFF"/>
                        </a:solidFill>
                        <a:ln w="9525">
                          <a:solidFill>
                            <a:srgbClr val="000000"/>
                          </a:solidFill>
                          <a:miter lim="800000"/>
                          <a:headEnd/>
                          <a:tailEnd/>
                        </a:ln>
                      </wps:spPr>
                      <wps:txbx>
                        <w:txbxContent>
                          <w:p w14:paraId="07F8EDEA" w14:textId="77777777" w:rsidR="00356DA8" w:rsidRPr="00D32946" w:rsidRDefault="00356DA8" w:rsidP="00D32946">
                            <w:pPr>
                              <w:spacing w:line="276" w:lineRule="auto"/>
                            </w:pPr>
                            <w:r w:rsidRPr="00616F57">
                              <w:rPr>
                                <w:sz w:val="20"/>
                                <w:szCs w:val="20"/>
                              </w:rPr>
                              <w:t xml:space="preserve">        </w:t>
                            </w:r>
                            <w:r w:rsidRPr="00D32946">
                              <w:t>elif 'play' in query:</w:t>
                            </w:r>
                          </w:p>
                          <w:p w14:paraId="73CBF1B6" w14:textId="77777777" w:rsidR="00356DA8" w:rsidRPr="00D32946" w:rsidRDefault="00356DA8" w:rsidP="00D32946">
                            <w:pPr>
                              <w:spacing w:line="276" w:lineRule="auto"/>
                            </w:pPr>
                            <w:r w:rsidRPr="00D32946">
                              <w:t xml:space="preserve">            song = query.replace('play', "")</w:t>
                            </w:r>
                          </w:p>
                          <w:p w14:paraId="7204CCCC" w14:textId="77777777" w:rsidR="00356DA8" w:rsidRPr="00D32946" w:rsidRDefault="00356DA8" w:rsidP="00D32946">
                            <w:pPr>
                              <w:spacing w:line="276" w:lineRule="auto"/>
                            </w:pPr>
                            <w:r w:rsidRPr="00D32946">
                              <w:t xml:space="preserve">            speak("Playing " + song)</w:t>
                            </w:r>
                          </w:p>
                          <w:p w14:paraId="3D31ADB6" w14:textId="77777777" w:rsidR="00356DA8" w:rsidRPr="00D32946" w:rsidRDefault="00356DA8" w:rsidP="00D32946">
                            <w:pPr>
                              <w:spacing w:line="276" w:lineRule="auto"/>
                            </w:pPr>
                            <w:r w:rsidRPr="00D32946">
                              <w:t xml:space="preserve">            kit.playonyt(song)</w:t>
                            </w:r>
                          </w:p>
                          <w:p w14:paraId="35E205D8" w14:textId="77777777" w:rsidR="00356DA8" w:rsidRPr="00D32946" w:rsidRDefault="00356DA8" w:rsidP="00D32946">
                            <w:pPr>
                              <w:spacing w:line="276" w:lineRule="auto"/>
                            </w:pPr>
                            <w:r w:rsidRPr="00D32946">
                              <w:t xml:space="preserve">        elif 'open youtube' in query:</w:t>
                            </w:r>
                          </w:p>
                          <w:p w14:paraId="3B070A6F" w14:textId="77777777" w:rsidR="00356DA8" w:rsidRPr="00D32946" w:rsidRDefault="00356DA8" w:rsidP="00D32946">
                            <w:pPr>
                              <w:spacing w:line="276" w:lineRule="auto"/>
                            </w:pPr>
                            <w:r w:rsidRPr="00D32946">
                              <w:t xml:space="preserve">            webbrowser.open("https://www.youtube.com/")</w:t>
                            </w:r>
                          </w:p>
                          <w:p w14:paraId="18280B6F" w14:textId="77777777" w:rsidR="00356DA8" w:rsidRPr="00D32946" w:rsidRDefault="00356DA8" w:rsidP="00D32946">
                            <w:pPr>
                              <w:spacing w:line="276" w:lineRule="auto"/>
                            </w:pPr>
                            <w:r w:rsidRPr="00D32946">
                              <w:t xml:space="preserve">        elif 'open google' in query:</w:t>
                            </w:r>
                          </w:p>
                          <w:p w14:paraId="534B6343" w14:textId="77777777" w:rsidR="00356DA8" w:rsidRPr="00D32946" w:rsidRDefault="00356DA8" w:rsidP="00D32946">
                            <w:pPr>
                              <w:spacing w:line="276" w:lineRule="auto"/>
                            </w:pPr>
                            <w:r w:rsidRPr="00D32946">
                              <w:t xml:space="preserve">            webbrowser.open("https://www.google.com/")</w:t>
                            </w:r>
                          </w:p>
                          <w:p w14:paraId="0E2BD530" w14:textId="77777777" w:rsidR="00356DA8" w:rsidRPr="00D32946" w:rsidRDefault="00356DA8" w:rsidP="00D32946">
                            <w:pPr>
                              <w:spacing w:line="276" w:lineRule="auto"/>
                            </w:pPr>
                            <w:r w:rsidRPr="00D32946">
                              <w:t xml:space="preserve">        elif 'search' in query:</w:t>
                            </w:r>
                          </w:p>
                          <w:p w14:paraId="429E4FBB" w14:textId="77777777" w:rsidR="00356DA8" w:rsidRPr="00D32946" w:rsidRDefault="00356DA8" w:rsidP="00D32946">
                            <w:pPr>
                              <w:spacing w:line="276" w:lineRule="auto"/>
                            </w:pPr>
                            <w:r w:rsidRPr="00D32946">
                              <w:t xml:space="preserve">            s = query.replace('search', '')</w:t>
                            </w:r>
                          </w:p>
                          <w:p w14:paraId="4E6582BD" w14:textId="77777777" w:rsidR="00356DA8" w:rsidRPr="00D32946" w:rsidRDefault="00356DA8" w:rsidP="00D32946">
                            <w:pPr>
                              <w:spacing w:line="276" w:lineRule="auto"/>
                            </w:pPr>
                            <w:r w:rsidRPr="00D32946">
                              <w:t xml:space="preserve">            kit.search(s)</w:t>
                            </w:r>
                          </w:p>
                          <w:p w14:paraId="27556347" w14:textId="77777777" w:rsidR="00356DA8" w:rsidRPr="00D32946" w:rsidRDefault="00356DA8" w:rsidP="00D32946">
                            <w:pPr>
                              <w:spacing w:line="276" w:lineRule="auto"/>
                            </w:pPr>
                            <w:r w:rsidRPr="00D32946">
                              <w:t xml:space="preserve">        elif 'the time' in query:</w:t>
                            </w:r>
                          </w:p>
                          <w:p w14:paraId="11CE73BC" w14:textId="77777777" w:rsidR="00356DA8" w:rsidRPr="00D32946" w:rsidRDefault="00356DA8" w:rsidP="00D32946">
                            <w:pPr>
                              <w:spacing w:line="276" w:lineRule="auto"/>
                            </w:pPr>
                            <w:r w:rsidRPr="00D32946">
                              <w:t xml:space="preserve">            str_time = datetime.datetime.now().strftime("%H:%M:%S")</w:t>
                            </w:r>
                          </w:p>
                          <w:p w14:paraId="383ABE13" w14:textId="77777777" w:rsidR="00356DA8" w:rsidRPr="00D32946" w:rsidRDefault="00356DA8" w:rsidP="00D32946">
                            <w:pPr>
                              <w:spacing w:line="276" w:lineRule="auto"/>
                            </w:pPr>
                            <w:r w:rsidRPr="00D32946">
                              <w:t xml:space="preserve">            speak(f"Sir, the time is {str_time}")</w:t>
                            </w:r>
                          </w:p>
                          <w:p w14:paraId="409AC362" w14:textId="77777777" w:rsidR="00356DA8" w:rsidRPr="00D32946" w:rsidRDefault="00356DA8" w:rsidP="00D32946">
                            <w:pPr>
                              <w:spacing w:line="276" w:lineRule="auto"/>
                            </w:pPr>
                            <w:r w:rsidRPr="00D32946">
                              <w:t xml:space="preserve">        elif 'open code' in query:</w:t>
                            </w:r>
                          </w:p>
                          <w:p w14:paraId="0C465056" w14:textId="77777777" w:rsidR="00356DA8" w:rsidRPr="00D32946" w:rsidRDefault="00356DA8" w:rsidP="00D32946">
                            <w:pPr>
                              <w:spacing w:line="276" w:lineRule="auto"/>
                            </w:pPr>
                            <w:r w:rsidRPr="00D32946">
                              <w:t xml:space="preserve">            code_path = "C:\\Users\\Pranit\\Desktop\\chop\\main2.py"</w:t>
                            </w:r>
                          </w:p>
                          <w:p w14:paraId="00849C88" w14:textId="77777777" w:rsidR="00356DA8" w:rsidRPr="00D32946" w:rsidRDefault="00356DA8" w:rsidP="00D32946">
                            <w:pPr>
                              <w:spacing w:line="276" w:lineRule="auto"/>
                            </w:pPr>
                            <w:r w:rsidRPr="00D32946">
                              <w:t xml:space="preserve">            os.startfile(code_path)</w:t>
                            </w:r>
                          </w:p>
                          <w:p w14:paraId="7A75C41A" w14:textId="77777777" w:rsidR="00356DA8" w:rsidRPr="00D32946" w:rsidRDefault="00356DA8" w:rsidP="00D32946">
                            <w:pPr>
                              <w:spacing w:line="276" w:lineRule="auto"/>
                            </w:pPr>
                            <w:r w:rsidRPr="00D32946">
                              <w:t xml:space="preserve">        elif 'joke' in query:</w:t>
                            </w:r>
                          </w:p>
                          <w:p w14:paraId="12F10A37" w14:textId="77777777" w:rsidR="00356DA8" w:rsidRPr="00D32946" w:rsidRDefault="00356DA8" w:rsidP="00D32946">
                            <w:pPr>
                              <w:spacing w:line="276" w:lineRule="auto"/>
                            </w:pPr>
                            <w:r w:rsidRPr="00D32946">
                              <w:t xml:space="preserve">            speak(pyjokes.get_joke())</w:t>
                            </w:r>
                          </w:p>
                          <w:p w14:paraId="4421AD3B" w14:textId="77777777" w:rsidR="00356DA8" w:rsidRPr="00D32946" w:rsidRDefault="00356DA8" w:rsidP="00D32946">
                            <w:pPr>
                              <w:spacing w:line="276" w:lineRule="auto"/>
                            </w:pPr>
                            <w:r w:rsidRPr="00D32946">
                              <w:t xml:space="preserve">        elif "where is" in query:</w:t>
                            </w:r>
                          </w:p>
                          <w:p w14:paraId="5AFF94B0" w14:textId="77777777" w:rsidR="00356DA8" w:rsidRPr="00D32946" w:rsidRDefault="00356DA8" w:rsidP="00D32946">
                            <w:pPr>
                              <w:spacing w:line="276" w:lineRule="auto"/>
                            </w:pPr>
                            <w:r w:rsidRPr="00D32946">
                              <w:t xml:space="preserve">            location = query.replace("where is", "")</w:t>
                            </w:r>
                          </w:p>
                          <w:p w14:paraId="19F7FF21" w14:textId="77777777" w:rsidR="00356DA8" w:rsidRPr="00D32946" w:rsidRDefault="00356DA8" w:rsidP="00D32946">
                            <w:pPr>
                              <w:spacing w:line="276" w:lineRule="auto"/>
                            </w:pPr>
                            <w:r w:rsidRPr="00D32946">
                              <w:t xml:space="preserve">            webbrowser.open("https://www.google.nl/maps/place/" + location.replace(" ", "+"))</w:t>
                            </w:r>
                          </w:p>
                          <w:p w14:paraId="5A034AA3" w14:textId="77777777" w:rsidR="00356DA8" w:rsidRPr="00D32946" w:rsidRDefault="00356DA8" w:rsidP="00D32946">
                            <w:pPr>
                              <w:spacing w:line="276" w:lineRule="auto"/>
                            </w:pPr>
                            <w:r w:rsidRPr="00D32946">
                              <w:t xml:space="preserve">        elif 'exit' in query:</w:t>
                            </w:r>
                          </w:p>
                          <w:p w14:paraId="4B532B27" w14:textId="77777777" w:rsidR="00356DA8" w:rsidRPr="00D32946" w:rsidRDefault="00356DA8" w:rsidP="00D32946">
                            <w:pPr>
                              <w:spacing w:line="276" w:lineRule="auto"/>
                            </w:pPr>
                            <w:r w:rsidRPr="00D32946">
                              <w:t xml:space="preserve">            speak("thanks for giving your time")</w:t>
                            </w:r>
                          </w:p>
                          <w:p w14:paraId="50AB4C23" w14:textId="77777777" w:rsidR="00356DA8" w:rsidRPr="00D32946" w:rsidRDefault="00356DA8" w:rsidP="00D32946">
                            <w:pPr>
                              <w:spacing w:line="276" w:lineRule="auto"/>
                            </w:pPr>
                            <w:r w:rsidRPr="00D32946">
                              <w:t xml:space="preserve">            stop_voice_assistant()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47142E" id="_x0000_s1036" type="#_x0000_t202" style="position:absolute;left:0;text-align:left;margin-left:77.6pt;margin-top:0;width:422.5pt;height:532.5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">
                <v:textbox>
                  <w:txbxContent>
                    <w:p w14:paraId="07F8EDEA" w14:textId="77777777" w:rsidR="00356DA8" w:rsidRPr="00D32946" w:rsidRDefault="00356DA8" w:rsidP="00D32946">
                      <w:pPr>
                        <w:spacing w:line="276" w:lineRule="auto"/>
                      </w:pPr>
                      <w:r w:rsidRPr="00616F57">
                        <w:rPr>
                          <w:sz w:val="20"/>
                          <w:szCs w:val="20"/>
                        </w:rPr>
                        <w:t xml:space="preserve">        </w:t>
                      </w:r>
                      <w:r w:rsidRPr="00D32946">
                        <w:t>elif 'play' in query:</w:t>
                      </w:r>
                    </w:p>
                    <w:p w14:paraId="73CBF1B6" w14:textId="77777777" w:rsidR="00356DA8" w:rsidRPr="00D32946" w:rsidRDefault="00356DA8" w:rsidP="00D32946">
                      <w:pPr>
                        <w:spacing w:line="276" w:lineRule="auto"/>
                      </w:pPr>
                      <w:r w:rsidRPr="00D32946">
                        <w:t xml:space="preserve">            song = query.replace('play', "")</w:t>
                      </w:r>
                    </w:p>
                    <w:p w14:paraId="7204CCCC" w14:textId="77777777" w:rsidR="00356DA8" w:rsidRPr="00D32946" w:rsidRDefault="00356DA8" w:rsidP="00D32946">
                      <w:pPr>
                        <w:spacing w:line="276" w:lineRule="auto"/>
                      </w:pPr>
                      <w:r w:rsidRPr="00D32946">
                        <w:t xml:space="preserve">            speak("Playing " + song)</w:t>
                      </w:r>
                    </w:p>
                    <w:p w14:paraId="3D31ADB6" w14:textId="77777777" w:rsidR="00356DA8" w:rsidRPr="00D32946" w:rsidRDefault="00356DA8" w:rsidP="00D32946">
                      <w:pPr>
                        <w:spacing w:line="276" w:lineRule="auto"/>
                      </w:pPr>
                      <w:r w:rsidRPr="00D32946">
                        <w:t xml:space="preserve">            kit.playonyt(song)</w:t>
                      </w:r>
                    </w:p>
                    <w:p w14:paraId="35E205D8" w14:textId="77777777" w:rsidR="00356DA8" w:rsidRPr="00D32946" w:rsidRDefault="00356DA8" w:rsidP="00D32946">
                      <w:pPr>
                        <w:spacing w:line="276" w:lineRule="auto"/>
                      </w:pPr>
                      <w:r w:rsidRPr="00D32946">
                        <w:t xml:space="preserve">        elif 'open youtube' in query:</w:t>
                      </w:r>
                    </w:p>
                    <w:p w14:paraId="3B070A6F" w14:textId="77777777" w:rsidR="00356DA8" w:rsidRPr="00D32946" w:rsidRDefault="00356DA8" w:rsidP="00D32946">
                      <w:pPr>
                        <w:spacing w:line="276" w:lineRule="auto"/>
                      </w:pPr>
                      <w:r w:rsidRPr="00D32946">
                        <w:t xml:space="preserve">            webbrowser.open("https://www.youtube.com/")</w:t>
                      </w:r>
                    </w:p>
                    <w:p w14:paraId="18280B6F" w14:textId="77777777" w:rsidR="00356DA8" w:rsidRPr="00D32946" w:rsidRDefault="00356DA8" w:rsidP="00D32946">
                      <w:pPr>
                        <w:spacing w:line="276" w:lineRule="auto"/>
                      </w:pPr>
                      <w:r w:rsidRPr="00D32946">
                        <w:t xml:space="preserve">        elif 'open google' in query:</w:t>
                      </w:r>
                    </w:p>
                    <w:p w14:paraId="534B6343" w14:textId="77777777" w:rsidR="00356DA8" w:rsidRPr="00D32946" w:rsidRDefault="00356DA8" w:rsidP="00D32946">
                      <w:pPr>
                        <w:spacing w:line="276" w:lineRule="auto"/>
                      </w:pPr>
                      <w:r w:rsidRPr="00D32946">
                        <w:t xml:space="preserve">            webbrowser.open("https://www.google.com/")</w:t>
                      </w:r>
                    </w:p>
                    <w:p w14:paraId="0E2BD530" w14:textId="77777777" w:rsidR="00356DA8" w:rsidRPr="00D32946" w:rsidRDefault="00356DA8" w:rsidP="00D32946">
                      <w:pPr>
                        <w:spacing w:line="276" w:lineRule="auto"/>
                      </w:pPr>
                      <w:r w:rsidRPr="00D32946">
                        <w:t xml:space="preserve">        elif 'search' in query:</w:t>
                      </w:r>
                    </w:p>
                    <w:p w14:paraId="429E4FBB" w14:textId="77777777" w:rsidR="00356DA8" w:rsidRPr="00D32946" w:rsidRDefault="00356DA8" w:rsidP="00D32946">
                      <w:pPr>
                        <w:spacing w:line="276" w:lineRule="auto"/>
                      </w:pPr>
                      <w:r w:rsidRPr="00D32946">
                        <w:t xml:space="preserve">            s = query.replace('search', '')</w:t>
                      </w:r>
                    </w:p>
                    <w:p w14:paraId="4E6582BD" w14:textId="77777777" w:rsidR="00356DA8" w:rsidRPr="00D32946" w:rsidRDefault="00356DA8" w:rsidP="00D32946">
                      <w:pPr>
                        <w:spacing w:line="276" w:lineRule="auto"/>
                      </w:pPr>
                      <w:r w:rsidRPr="00D32946">
                        <w:t xml:space="preserve">            kit.search(s)</w:t>
                      </w:r>
                    </w:p>
                    <w:p w14:paraId="27556347" w14:textId="77777777" w:rsidR="00356DA8" w:rsidRPr="00D32946" w:rsidRDefault="00356DA8" w:rsidP="00D32946">
                      <w:pPr>
                        <w:spacing w:line="276" w:lineRule="auto"/>
                      </w:pPr>
                      <w:r w:rsidRPr="00D32946">
                        <w:t xml:space="preserve">        elif 'the time' in query:</w:t>
                      </w:r>
                    </w:p>
                    <w:p w14:paraId="11CE73BC" w14:textId="77777777" w:rsidR="00356DA8" w:rsidRPr="00D32946" w:rsidRDefault="00356DA8" w:rsidP="00D32946">
                      <w:pPr>
                        <w:spacing w:line="276" w:lineRule="auto"/>
                      </w:pPr>
                      <w:r w:rsidRPr="00D32946">
                        <w:t xml:space="preserve">            str_time = datetime.datetime.now().strftime("%H:%M:%S")</w:t>
                      </w:r>
                    </w:p>
                    <w:p w14:paraId="383ABE13" w14:textId="77777777" w:rsidR="00356DA8" w:rsidRPr="00D32946" w:rsidRDefault="00356DA8" w:rsidP="00D32946">
                      <w:pPr>
                        <w:spacing w:line="276" w:lineRule="auto"/>
                      </w:pPr>
                      <w:r w:rsidRPr="00D32946">
                        <w:t xml:space="preserve">            speak(f"Sir, the time is {str_time}")</w:t>
                      </w:r>
                    </w:p>
                    <w:p w14:paraId="409AC362" w14:textId="77777777" w:rsidR="00356DA8" w:rsidRPr="00D32946" w:rsidRDefault="00356DA8" w:rsidP="00D32946">
                      <w:pPr>
                        <w:spacing w:line="276" w:lineRule="auto"/>
                      </w:pPr>
                      <w:r w:rsidRPr="00D32946">
                        <w:t xml:space="preserve">        elif 'open code' in query:</w:t>
                      </w:r>
                    </w:p>
                    <w:p w14:paraId="0C465056" w14:textId="77777777" w:rsidR="00356DA8" w:rsidRPr="00D32946" w:rsidRDefault="00356DA8" w:rsidP="00D32946">
                      <w:pPr>
                        <w:spacing w:line="276" w:lineRule="auto"/>
                      </w:pPr>
                      <w:r w:rsidRPr="00D32946">
                        <w:t xml:space="preserve">            code_path = "C:\\Users\\Pranit\\Desktop\\chop\\main2.py"</w:t>
                      </w:r>
                    </w:p>
                    <w:p w14:paraId="00849C88" w14:textId="77777777" w:rsidR="00356DA8" w:rsidRPr="00D32946" w:rsidRDefault="00356DA8" w:rsidP="00D32946">
                      <w:pPr>
                        <w:spacing w:line="276" w:lineRule="auto"/>
                      </w:pPr>
                      <w:r w:rsidRPr="00D32946">
                        <w:t xml:space="preserve">            os.startfile(code_path)</w:t>
                      </w:r>
                    </w:p>
                    <w:p w14:paraId="7A75C41A" w14:textId="77777777" w:rsidR="00356DA8" w:rsidRPr="00D32946" w:rsidRDefault="00356DA8" w:rsidP="00D32946">
                      <w:pPr>
                        <w:spacing w:line="276" w:lineRule="auto"/>
                      </w:pPr>
                      <w:r w:rsidRPr="00D32946">
                        <w:t xml:space="preserve">        elif 'joke' in query:</w:t>
                      </w:r>
                    </w:p>
                    <w:p w14:paraId="12F10A37" w14:textId="77777777" w:rsidR="00356DA8" w:rsidRPr="00D32946" w:rsidRDefault="00356DA8" w:rsidP="00D32946">
                      <w:pPr>
                        <w:spacing w:line="276" w:lineRule="auto"/>
                      </w:pPr>
                      <w:r w:rsidRPr="00D32946">
                        <w:t xml:space="preserve">            speak(pyjokes.get_joke())</w:t>
                      </w:r>
                    </w:p>
                    <w:p w14:paraId="4421AD3B" w14:textId="77777777" w:rsidR="00356DA8" w:rsidRPr="00D32946" w:rsidRDefault="00356DA8" w:rsidP="00D32946">
                      <w:pPr>
                        <w:spacing w:line="276" w:lineRule="auto"/>
                      </w:pPr>
                      <w:r w:rsidRPr="00D32946">
                        <w:t xml:space="preserve">        elif "where is" in query:</w:t>
                      </w:r>
                    </w:p>
                    <w:p w14:paraId="5AFF94B0" w14:textId="77777777" w:rsidR="00356DA8" w:rsidRPr="00D32946" w:rsidRDefault="00356DA8" w:rsidP="00D32946">
                      <w:pPr>
                        <w:spacing w:line="276" w:lineRule="auto"/>
                      </w:pPr>
                      <w:r w:rsidRPr="00D32946">
                        <w:t xml:space="preserve">            location = query.replace("where is", "")</w:t>
                      </w:r>
                    </w:p>
                    <w:p w14:paraId="19F7FF21" w14:textId="77777777" w:rsidR="00356DA8" w:rsidRPr="00D32946" w:rsidRDefault="00356DA8" w:rsidP="00D32946">
                      <w:pPr>
                        <w:spacing w:line="276" w:lineRule="auto"/>
                      </w:pPr>
                      <w:r w:rsidRPr="00D32946">
                        <w:t xml:space="preserve">            webbrowser.open("https://www.google.nl/maps/place/" + location.replace(" ", "+"))</w:t>
                      </w:r>
                    </w:p>
                    <w:p w14:paraId="5A034AA3" w14:textId="77777777" w:rsidR="00356DA8" w:rsidRPr="00D32946" w:rsidRDefault="00356DA8" w:rsidP="00D32946">
                      <w:pPr>
                        <w:spacing w:line="276" w:lineRule="auto"/>
                      </w:pPr>
                      <w:r w:rsidRPr="00D32946">
                        <w:t xml:space="preserve">        elif 'exit' in query:</w:t>
                      </w:r>
                    </w:p>
                    <w:p w14:paraId="4B532B27" w14:textId="77777777" w:rsidR="00356DA8" w:rsidRPr="00D32946" w:rsidRDefault="00356DA8" w:rsidP="00D32946">
                      <w:pPr>
                        <w:spacing w:line="276" w:lineRule="auto"/>
                      </w:pPr>
                      <w:r w:rsidRPr="00D32946">
                        <w:t xml:space="preserve">            speak("thanks for giving your time")</w:t>
                      </w:r>
                    </w:p>
                    <w:p w14:paraId="50AB4C23" w14:textId="77777777" w:rsidR="00356DA8" w:rsidRPr="00D32946" w:rsidRDefault="00356DA8" w:rsidP="00D32946">
                      <w:pPr>
                        <w:spacing w:line="276" w:lineRule="auto"/>
                      </w:pPr>
                      <w:r w:rsidRPr="00D32946">
                        <w:t xml:space="preserve">            stop_voice_assistant()</w:t>
                      </w:r>
                    </w:p>
                  </w:txbxContent>
                </v:textbox>
                <w10:wrap type="square" anchorx="page"/>
              </v:shape>
            </w:pict>
          </mc:Fallback>
        </mc:AlternateContent>
      </w:r>
      <w:r w:rsidRPr="006452DC">
        <w:rPr>
          <w:b/>
          <w:bCs/>
          <w:sz w:val="24"/>
          <w:szCs w:val="24"/>
          <w:lang w:eastAsia="en-IN"/>
        </w:rPr>
        <w:t xml:space="preserve"> </w:t>
      </w:r>
      <w:r w:rsidRPr="006452DC">
        <w:rPr>
          <w:sz w:val="24"/>
          <w:szCs w:val="24"/>
          <w:lang w:eastAsia="en-IN"/>
        </w:rPr>
        <w:t>Removes the word "play" and sends the rest as a search query to YouTube.</w:t>
      </w:r>
    </w:p>
    <w:p w14:paraId="2D241032" w14:textId="77777777" w:rsidR="00356DA8" w:rsidRPr="006452DC" w:rsidRDefault="00356DA8" w:rsidP="00811D76">
      <w:pPr>
        <w:pStyle w:val="ListParagraph"/>
        <w:widowControl/>
        <w:numPr>
          <w:ilvl w:val="0"/>
          <w:numId w:val="16"/>
        </w:numPr>
        <w:suppressAutoHyphens w:val="0"/>
        <w:autoSpaceDE/>
        <w:spacing w:before="100" w:beforeAutospacing="1" w:after="100" w:afterAutospacing="1"/>
        <w:contextualSpacing/>
        <w:rPr>
          <w:rFonts w:ascii="Times New Roman" w:eastAsia="Times New Roman" w:hAnsi="Times New Roman" w:cs="Times New Roman"/>
          <w:sz w:val="24"/>
          <w:szCs w:val="24"/>
          <w:lang w:eastAsia="en-IN"/>
        </w:rPr>
      </w:pPr>
      <w:r w:rsidRPr="006452DC">
        <w:rPr>
          <w:rFonts w:ascii="Times New Roman" w:eastAsia="Times New Roman" w:hAnsi="Times New Roman" w:cs="Times New Roman"/>
          <w:sz w:val="24"/>
          <w:szCs w:val="24"/>
          <w:lang w:eastAsia="en-IN"/>
        </w:rPr>
        <w:t>Opens YouTube or Google in the default browser.</w:t>
      </w:r>
    </w:p>
    <w:p w14:paraId="5B8E0C34" w14:textId="77777777" w:rsidR="00356DA8" w:rsidRPr="006452DC" w:rsidRDefault="00356DA8" w:rsidP="00811D76">
      <w:pPr>
        <w:pStyle w:val="ListParagraph"/>
        <w:widowControl/>
        <w:numPr>
          <w:ilvl w:val="0"/>
          <w:numId w:val="16"/>
        </w:numPr>
        <w:suppressAutoHyphens w:val="0"/>
        <w:autoSpaceDE/>
        <w:spacing w:before="100" w:beforeAutospacing="1" w:after="100" w:afterAutospacing="1"/>
        <w:contextualSpacing/>
        <w:rPr>
          <w:rFonts w:ascii="Times New Roman" w:eastAsia="Times New Roman" w:hAnsi="Times New Roman" w:cs="Times New Roman"/>
          <w:sz w:val="24"/>
          <w:szCs w:val="24"/>
          <w:lang w:eastAsia="en-IN"/>
        </w:rPr>
      </w:pPr>
      <w:r w:rsidRPr="006452DC">
        <w:rPr>
          <w:rFonts w:ascii="Times New Roman" w:eastAsia="Times New Roman" w:hAnsi="Times New Roman" w:cs="Times New Roman"/>
          <w:sz w:val="24"/>
          <w:szCs w:val="24"/>
          <w:lang w:eastAsia="en-IN"/>
        </w:rPr>
        <w:t>Uses pywhatkit to perform a Google search.</w:t>
      </w:r>
    </w:p>
    <w:p w14:paraId="73771003" w14:textId="77777777" w:rsidR="00356DA8" w:rsidRPr="006452DC" w:rsidRDefault="00356DA8" w:rsidP="00811D76">
      <w:pPr>
        <w:pStyle w:val="ListParagraph"/>
        <w:widowControl/>
        <w:numPr>
          <w:ilvl w:val="0"/>
          <w:numId w:val="16"/>
        </w:numPr>
        <w:suppressAutoHyphens w:val="0"/>
        <w:autoSpaceDE/>
        <w:spacing w:before="100" w:beforeAutospacing="1" w:after="100" w:afterAutospacing="1"/>
        <w:contextualSpacing/>
        <w:rPr>
          <w:rFonts w:ascii="Times New Roman" w:eastAsia="Times New Roman" w:hAnsi="Times New Roman" w:cs="Times New Roman"/>
          <w:sz w:val="24"/>
          <w:szCs w:val="24"/>
          <w:lang w:eastAsia="en-IN"/>
        </w:rPr>
      </w:pPr>
      <w:r w:rsidRPr="006452DC">
        <w:rPr>
          <w:rFonts w:ascii="Times New Roman" w:eastAsia="Times New Roman" w:hAnsi="Times New Roman" w:cs="Times New Roman"/>
          <w:sz w:val="24"/>
          <w:szCs w:val="24"/>
          <w:lang w:eastAsia="en-IN"/>
        </w:rPr>
        <w:t>Gets the system time and speaks it.</w:t>
      </w:r>
    </w:p>
    <w:p w14:paraId="39AE3D39" w14:textId="77777777" w:rsidR="00356DA8" w:rsidRPr="006452DC" w:rsidRDefault="00356DA8" w:rsidP="00811D76">
      <w:pPr>
        <w:widowControl/>
        <w:numPr>
          <w:ilvl w:val="0"/>
          <w:numId w:val="16"/>
        </w:numPr>
        <w:suppressAutoHyphens w:val="0"/>
        <w:autoSpaceDE/>
        <w:spacing w:before="100" w:beforeAutospacing="1" w:after="100" w:afterAutospacing="1"/>
        <w:rPr>
          <w:sz w:val="24"/>
          <w:szCs w:val="24"/>
          <w:lang w:eastAsia="en-IN"/>
        </w:rPr>
      </w:pPr>
      <w:r w:rsidRPr="006452DC">
        <w:rPr>
          <w:sz w:val="24"/>
          <w:szCs w:val="24"/>
          <w:lang w:eastAsia="en-IN"/>
        </w:rPr>
        <w:t>Says a random joke using the pyjokes library.</w:t>
      </w:r>
    </w:p>
    <w:p w14:paraId="6C6F908A" w14:textId="77777777" w:rsidR="00356DA8" w:rsidRPr="006452DC" w:rsidRDefault="00356DA8" w:rsidP="00811D76">
      <w:pPr>
        <w:pStyle w:val="ListParagraph"/>
        <w:widowControl/>
        <w:numPr>
          <w:ilvl w:val="0"/>
          <w:numId w:val="16"/>
        </w:numPr>
        <w:suppressAutoHyphens w:val="0"/>
        <w:autoSpaceDE/>
        <w:spacing w:before="100" w:beforeAutospacing="1" w:after="100" w:afterAutospacing="1"/>
        <w:contextualSpacing/>
        <w:rPr>
          <w:rFonts w:ascii="Times New Roman" w:eastAsia="Times New Roman" w:hAnsi="Times New Roman" w:cs="Times New Roman"/>
          <w:sz w:val="24"/>
          <w:szCs w:val="24"/>
          <w:lang w:eastAsia="en-IN"/>
        </w:rPr>
      </w:pPr>
      <w:r w:rsidRPr="006452DC">
        <w:rPr>
          <w:rFonts w:ascii="Times New Roman" w:eastAsia="Times New Roman" w:hAnsi="Times New Roman" w:cs="Times New Roman"/>
          <w:sz w:val="24"/>
          <w:szCs w:val="24"/>
          <w:lang w:eastAsia="en-IN"/>
        </w:rPr>
        <w:t>Opens Google Maps for the requested location.</w:t>
      </w:r>
    </w:p>
    <w:p w14:paraId="0F09005D" w14:textId="77777777" w:rsidR="00356DA8" w:rsidRPr="006452DC" w:rsidRDefault="00356DA8" w:rsidP="00811D76">
      <w:pPr>
        <w:pStyle w:val="ListParagraph"/>
        <w:widowControl/>
        <w:numPr>
          <w:ilvl w:val="0"/>
          <w:numId w:val="16"/>
        </w:numPr>
        <w:suppressAutoHyphens w:val="0"/>
        <w:autoSpaceDE/>
        <w:spacing w:before="100" w:beforeAutospacing="1" w:after="100" w:afterAutospacing="1"/>
        <w:contextualSpacing/>
        <w:rPr>
          <w:rFonts w:ascii="Times New Roman" w:eastAsia="Times New Roman" w:hAnsi="Times New Roman" w:cs="Times New Roman"/>
          <w:sz w:val="24"/>
          <w:szCs w:val="24"/>
          <w:lang w:eastAsia="en-IN"/>
        </w:rPr>
      </w:pPr>
      <w:r w:rsidRPr="006452DC">
        <w:rPr>
          <w:rFonts w:ascii="Times New Roman" w:eastAsia="Times New Roman" w:hAnsi="Times New Roman" w:cs="Times New Roman"/>
          <w:sz w:val="24"/>
          <w:szCs w:val="24"/>
          <w:lang w:eastAsia="en-IN"/>
        </w:rPr>
        <w:t>Exits the assistant and thanks the user.</w:t>
      </w:r>
    </w:p>
    <w:p w14:paraId="675F9792" w14:textId="77777777" w:rsidR="00356DA8" w:rsidRPr="006452DC" w:rsidRDefault="00356DA8" w:rsidP="00356DA8">
      <w:pPr>
        <w:spacing w:before="100" w:beforeAutospacing="1" w:after="100" w:afterAutospacing="1"/>
        <w:rPr>
          <w:b/>
          <w:bCs/>
          <w:sz w:val="24"/>
          <w:szCs w:val="24"/>
          <w:lang w:eastAsia="en-IN"/>
        </w:rPr>
      </w:pPr>
    </w:p>
    <w:p w14:paraId="5946A72F" w14:textId="77777777" w:rsidR="00356DA8" w:rsidRPr="006452DC" w:rsidRDefault="00356DA8" w:rsidP="00356DA8">
      <w:pPr>
        <w:spacing w:before="100" w:beforeAutospacing="1" w:after="100" w:afterAutospacing="1"/>
        <w:rPr>
          <w:b/>
          <w:bCs/>
          <w:sz w:val="24"/>
          <w:szCs w:val="24"/>
          <w:lang w:eastAsia="en-IN"/>
        </w:rPr>
      </w:pPr>
    </w:p>
    <w:p w14:paraId="0688AC8A" w14:textId="77777777" w:rsidR="00356DA8" w:rsidRPr="006452DC" w:rsidRDefault="00356DA8" w:rsidP="00356DA8">
      <w:pPr>
        <w:spacing w:before="100" w:beforeAutospacing="1" w:after="100" w:afterAutospacing="1"/>
        <w:rPr>
          <w:b/>
          <w:bCs/>
          <w:sz w:val="24"/>
          <w:szCs w:val="24"/>
          <w:lang w:eastAsia="en-IN"/>
        </w:rPr>
      </w:pPr>
      <w:r w:rsidRPr="006452DC">
        <w:rPr>
          <w:b/>
          <w:bCs/>
          <w:sz w:val="24"/>
          <w:szCs w:val="24"/>
          <w:lang w:eastAsia="en-IN"/>
        </w:rPr>
        <w:lastRenderedPageBreak/>
        <w:t>8. Stop &amp; Start Functions</w:t>
      </w:r>
    </w:p>
    <w:p w14:paraId="444FE447" w14:textId="77777777" w:rsidR="00356DA8" w:rsidRPr="006452DC" w:rsidRDefault="00356DA8" w:rsidP="00356DA8">
      <w:pPr>
        <w:spacing w:before="100" w:beforeAutospacing="1" w:after="100" w:afterAutospacing="1"/>
        <w:rPr>
          <w:b/>
          <w:bCs/>
          <w:sz w:val="24"/>
          <w:szCs w:val="24"/>
          <w:lang w:eastAsia="en-IN"/>
        </w:rPr>
      </w:pPr>
      <w:r w:rsidRPr="006452DC">
        <w:rPr>
          <w:noProof/>
          <w:sz w:val="24"/>
          <w:szCs w:val="24"/>
        </w:rPr>
        <mc:AlternateContent>
          <mc:Choice Requires="wps">
            <w:drawing>
              <wp:anchor distT="45720" distB="45720" distL="114300" distR="114300" simplePos="0" relativeHeight="251670528" behindDoc="0" locked="0" layoutInCell="1" allowOverlap="1" wp14:anchorId="3AD8D224" wp14:editId="2B028639">
                <wp:simplePos x="0" y="0"/>
                <wp:positionH relativeFrom="column">
                  <wp:posOffset>208280</wp:posOffset>
                </wp:positionH>
                <wp:positionV relativeFrom="paragraph">
                  <wp:posOffset>6985</wp:posOffset>
                </wp:positionV>
                <wp:extent cx="3448050" cy="1869440"/>
                <wp:effectExtent l="0" t="0" r="19050" b="16510"/>
                <wp:wrapSquare wrapText="bothSides"/>
                <wp:docPr id="2062044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0" cy="1869440"/>
                        </a:xfrm>
                        <a:prstGeom prst="rect">
                          <a:avLst/>
                        </a:prstGeom>
                        <a:solidFill>
                          <a:srgbClr val="FFFFFF"/>
                        </a:solidFill>
                        <a:ln w="9525">
                          <a:solidFill>
                            <a:srgbClr val="000000"/>
                          </a:solidFill>
                          <a:miter lim="800000"/>
                          <a:headEnd/>
                          <a:tailEnd/>
                        </a:ln>
                      </wps:spPr>
                      <wps:txbx>
                        <w:txbxContent>
                          <w:p w14:paraId="21C2BE8E" w14:textId="77777777" w:rsidR="00356DA8" w:rsidRPr="00D32946" w:rsidRDefault="00356DA8" w:rsidP="00D32946">
                            <w:pPr>
                              <w:spacing w:line="276" w:lineRule="auto"/>
                            </w:pPr>
                            <w:r w:rsidRPr="00D32946">
                              <w:t>def start_voice_assistant():</w:t>
                            </w:r>
                          </w:p>
                          <w:p w14:paraId="47150376" w14:textId="77777777" w:rsidR="00356DA8" w:rsidRPr="00D32946" w:rsidRDefault="00356DA8" w:rsidP="00D32946">
                            <w:pPr>
                              <w:spacing w:line="276" w:lineRule="auto"/>
                            </w:pPr>
                            <w:r w:rsidRPr="00D32946">
                              <w:t xml:space="preserve">    wish_time()</w:t>
                            </w:r>
                          </w:p>
                          <w:p w14:paraId="0C329059" w14:textId="77777777" w:rsidR="00356DA8" w:rsidRPr="00D32946" w:rsidRDefault="00356DA8" w:rsidP="00D32946">
                            <w:pPr>
                              <w:spacing w:line="276" w:lineRule="auto"/>
                            </w:pPr>
                            <w:r w:rsidRPr="00D32946">
                              <w:t xml:space="preserve">    perform_task()</w:t>
                            </w:r>
                          </w:p>
                          <w:p w14:paraId="0AD86EF1" w14:textId="77777777" w:rsidR="00356DA8" w:rsidRPr="00D32946" w:rsidRDefault="00356DA8" w:rsidP="00D32946">
                            <w:pPr>
                              <w:spacing w:line="276" w:lineRule="auto"/>
                            </w:pPr>
                            <w:r w:rsidRPr="00D32946">
                              <w:t xml:space="preserve">    stop_flag = False</w:t>
                            </w:r>
                          </w:p>
                          <w:p w14:paraId="2C24C767" w14:textId="77777777" w:rsidR="00356DA8" w:rsidRPr="00D32946" w:rsidRDefault="00356DA8" w:rsidP="00D32946">
                            <w:pPr>
                              <w:spacing w:line="276" w:lineRule="auto"/>
                            </w:pPr>
                            <w:r w:rsidRPr="00D32946">
                              <w:t>def stop_voice_assistant():</w:t>
                            </w:r>
                          </w:p>
                          <w:p w14:paraId="1A028892" w14:textId="77777777" w:rsidR="00356DA8" w:rsidRPr="00D32946" w:rsidRDefault="00356DA8" w:rsidP="00D32946">
                            <w:pPr>
                              <w:spacing w:line="276" w:lineRule="auto"/>
                            </w:pPr>
                            <w:r w:rsidRPr="00D32946">
                              <w:t xml:space="preserve">    global stop_flag</w:t>
                            </w:r>
                          </w:p>
                          <w:p w14:paraId="6E3E0DD2" w14:textId="77777777" w:rsidR="00356DA8" w:rsidRPr="00D32946" w:rsidRDefault="00356DA8" w:rsidP="00D32946">
                            <w:pPr>
                              <w:spacing w:line="276" w:lineRule="auto"/>
                            </w:pPr>
                            <w:r w:rsidRPr="00D32946">
                              <w:t xml:space="preserve">    speak("Stopping the Voice Assistant.")</w:t>
                            </w:r>
                          </w:p>
                          <w:p w14:paraId="5DA527C0" w14:textId="77777777" w:rsidR="00356DA8" w:rsidRPr="00D32946" w:rsidRDefault="00356DA8" w:rsidP="00D32946">
                            <w:pPr>
                              <w:spacing w:line="276" w:lineRule="auto"/>
                            </w:pPr>
                            <w:r w:rsidRPr="00D32946">
                              <w:t xml:space="preserve">    stop_flag = 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D8D224" id="_x0000_s1037" type="#_x0000_t202" style="position:absolute;margin-left:16.4pt;margin-top:.55pt;width:271.5pt;height:147.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">
                <v:textbox>
                  <w:txbxContent>
                    <w:p w14:paraId="21C2BE8E" w14:textId="77777777" w:rsidR="00356DA8" w:rsidRPr="00D32946" w:rsidRDefault="00356DA8" w:rsidP="00D32946">
                      <w:pPr>
                        <w:spacing w:line="276" w:lineRule="auto"/>
                      </w:pPr>
                      <w:r w:rsidRPr="00D32946">
                        <w:t>def start_voice_assistant():</w:t>
                      </w:r>
                    </w:p>
                    <w:p w14:paraId="47150376" w14:textId="77777777" w:rsidR="00356DA8" w:rsidRPr="00D32946" w:rsidRDefault="00356DA8" w:rsidP="00D32946">
                      <w:pPr>
                        <w:spacing w:line="276" w:lineRule="auto"/>
                      </w:pPr>
                      <w:r w:rsidRPr="00D32946">
                        <w:t xml:space="preserve">    wish_time()</w:t>
                      </w:r>
                    </w:p>
                    <w:p w14:paraId="0C329059" w14:textId="77777777" w:rsidR="00356DA8" w:rsidRPr="00D32946" w:rsidRDefault="00356DA8" w:rsidP="00D32946">
                      <w:pPr>
                        <w:spacing w:line="276" w:lineRule="auto"/>
                      </w:pPr>
                      <w:r w:rsidRPr="00D32946">
                        <w:t xml:space="preserve">    perform_task()</w:t>
                      </w:r>
                    </w:p>
                    <w:p w14:paraId="0AD86EF1" w14:textId="77777777" w:rsidR="00356DA8" w:rsidRPr="00D32946" w:rsidRDefault="00356DA8" w:rsidP="00D32946">
                      <w:pPr>
                        <w:spacing w:line="276" w:lineRule="auto"/>
                      </w:pPr>
                      <w:r w:rsidRPr="00D32946">
                        <w:t xml:space="preserve">    stop_flag = False</w:t>
                      </w:r>
                    </w:p>
                    <w:p w14:paraId="2C24C767" w14:textId="77777777" w:rsidR="00356DA8" w:rsidRPr="00D32946" w:rsidRDefault="00356DA8" w:rsidP="00D32946">
                      <w:pPr>
                        <w:spacing w:line="276" w:lineRule="auto"/>
                      </w:pPr>
                      <w:r w:rsidRPr="00D32946">
                        <w:t>def stop_voice_assistant():</w:t>
                      </w:r>
                    </w:p>
                    <w:p w14:paraId="1A028892" w14:textId="77777777" w:rsidR="00356DA8" w:rsidRPr="00D32946" w:rsidRDefault="00356DA8" w:rsidP="00D32946">
                      <w:pPr>
                        <w:spacing w:line="276" w:lineRule="auto"/>
                      </w:pPr>
                      <w:r w:rsidRPr="00D32946">
                        <w:t xml:space="preserve">    global stop_flag</w:t>
                      </w:r>
                    </w:p>
                    <w:p w14:paraId="6E3E0DD2" w14:textId="77777777" w:rsidR="00356DA8" w:rsidRPr="00D32946" w:rsidRDefault="00356DA8" w:rsidP="00D32946">
                      <w:pPr>
                        <w:spacing w:line="276" w:lineRule="auto"/>
                      </w:pPr>
                      <w:r w:rsidRPr="00D32946">
                        <w:t xml:space="preserve">    speak("Stopping the Voice Assistant.")</w:t>
                      </w:r>
                    </w:p>
                    <w:p w14:paraId="5DA527C0" w14:textId="77777777" w:rsidR="00356DA8" w:rsidRPr="00D32946" w:rsidRDefault="00356DA8" w:rsidP="00D32946">
                      <w:pPr>
                        <w:spacing w:line="276" w:lineRule="auto"/>
                      </w:pPr>
                      <w:r w:rsidRPr="00D32946">
                        <w:t xml:space="preserve">    stop_flag = True</w:t>
                      </w:r>
                    </w:p>
                  </w:txbxContent>
                </v:textbox>
                <w10:wrap type="square"/>
              </v:shape>
            </w:pict>
          </mc:Fallback>
        </mc:AlternateContent>
      </w:r>
    </w:p>
    <w:p w14:paraId="47F54FD5" w14:textId="77777777" w:rsidR="00356DA8" w:rsidRPr="006452DC" w:rsidRDefault="00356DA8" w:rsidP="00356DA8">
      <w:pPr>
        <w:spacing w:before="100" w:beforeAutospacing="1" w:after="100" w:afterAutospacing="1"/>
        <w:rPr>
          <w:b/>
          <w:bCs/>
          <w:sz w:val="24"/>
          <w:szCs w:val="24"/>
          <w:lang w:eastAsia="en-IN"/>
        </w:rPr>
      </w:pPr>
    </w:p>
    <w:p w14:paraId="290488A1" w14:textId="77777777" w:rsidR="00356DA8" w:rsidRPr="006452DC" w:rsidRDefault="00356DA8" w:rsidP="00356DA8">
      <w:pPr>
        <w:spacing w:before="100" w:beforeAutospacing="1" w:after="100" w:afterAutospacing="1"/>
        <w:rPr>
          <w:b/>
          <w:bCs/>
          <w:sz w:val="24"/>
          <w:szCs w:val="24"/>
          <w:lang w:eastAsia="en-IN"/>
        </w:rPr>
      </w:pPr>
    </w:p>
    <w:p w14:paraId="2DFA51B2" w14:textId="77777777" w:rsidR="00356DA8" w:rsidRPr="006452DC" w:rsidRDefault="00356DA8" w:rsidP="00356DA8">
      <w:pPr>
        <w:spacing w:before="100" w:beforeAutospacing="1" w:after="100" w:afterAutospacing="1"/>
        <w:rPr>
          <w:b/>
          <w:bCs/>
          <w:sz w:val="24"/>
          <w:szCs w:val="24"/>
          <w:lang w:eastAsia="en-IN"/>
        </w:rPr>
      </w:pPr>
    </w:p>
    <w:p w14:paraId="771CDEE5" w14:textId="77777777" w:rsidR="00356DA8" w:rsidRPr="006452DC" w:rsidRDefault="00356DA8" w:rsidP="00356DA8">
      <w:pPr>
        <w:spacing w:before="100" w:beforeAutospacing="1" w:after="100" w:afterAutospacing="1"/>
        <w:rPr>
          <w:b/>
          <w:bCs/>
          <w:sz w:val="24"/>
          <w:szCs w:val="24"/>
          <w:lang w:eastAsia="en-IN"/>
        </w:rPr>
      </w:pPr>
    </w:p>
    <w:p w14:paraId="299FF11A" w14:textId="77777777" w:rsidR="00356DA8" w:rsidRPr="006452DC" w:rsidRDefault="00356DA8" w:rsidP="00356DA8">
      <w:pPr>
        <w:spacing w:before="100" w:beforeAutospacing="1" w:after="100" w:afterAutospacing="1"/>
        <w:rPr>
          <w:b/>
          <w:bCs/>
          <w:sz w:val="24"/>
          <w:szCs w:val="24"/>
          <w:lang w:eastAsia="en-IN"/>
        </w:rPr>
      </w:pPr>
    </w:p>
    <w:p w14:paraId="77F13A4C" w14:textId="1971D7DD" w:rsidR="00356DA8" w:rsidRPr="006452DC" w:rsidRDefault="00356DA8" w:rsidP="00356DA8">
      <w:pPr>
        <w:rPr>
          <w:b/>
          <w:bCs/>
          <w:sz w:val="24"/>
          <w:szCs w:val="24"/>
          <w:lang w:eastAsia="en-IN"/>
        </w:rPr>
      </w:pPr>
      <w:r w:rsidRPr="006452DC">
        <w:rPr>
          <w:b/>
          <w:bCs/>
          <w:sz w:val="24"/>
          <w:szCs w:val="24"/>
          <w:lang w:eastAsia="en-IN"/>
        </w:rPr>
        <w:t>9. GUI Initializatio</w:t>
      </w:r>
      <w:r w:rsidR="00E5608F" w:rsidRPr="006452DC">
        <w:rPr>
          <w:b/>
          <w:bCs/>
          <w:sz w:val="24"/>
          <w:szCs w:val="24"/>
          <w:lang w:eastAsia="en-IN"/>
        </w:rPr>
        <w:t>n</w:t>
      </w:r>
    </w:p>
    <w:p w14:paraId="7C567D3A" w14:textId="76660921" w:rsidR="00356DA8" w:rsidRPr="006452DC" w:rsidRDefault="00E5608F" w:rsidP="00356DA8">
      <w:pPr>
        <w:rPr>
          <w:b/>
          <w:bCs/>
          <w:sz w:val="24"/>
          <w:szCs w:val="24"/>
          <w:lang w:eastAsia="en-IN"/>
        </w:rPr>
      </w:pPr>
      <w:r w:rsidRPr="006452DC">
        <w:rPr>
          <w:b/>
          <w:bCs/>
          <w:noProof/>
          <w:sz w:val="24"/>
          <w:szCs w:val="24"/>
          <w:lang w:eastAsia="en-IN"/>
        </w:rPr>
        <mc:AlternateContent>
          <mc:Choice Requires="wps">
            <w:drawing>
              <wp:anchor distT="45720" distB="45720" distL="114300" distR="114300" simplePos="0" relativeHeight="251671552" behindDoc="0" locked="0" layoutInCell="1" allowOverlap="1" wp14:anchorId="1AE3F5B4" wp14:editId="4DDEAB1F">
                <wp:simplePos x="0" y="0"/>
                <wp:positionH relativeFrom="column">
                  <wp:posOffset>158750</wp:posOffset>
                </wp:positionH>
                <wp:positionV relativeFrom="paragraph">
                  <wp:posOffset>133350</wp:posOffset>
                </wp:positionV>
                <wp:extent cx="4927600" cy="4832350"/>
                <wp:effectExtent l="0" t="0" r="25400" b="25400"/>
                <wp:wrapSquare wrapText="bothSides"/>
                <wp:docPr id="2290799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7600" cy="4832350"/>
                        </a:xfrm>
                        <a:prstGeom prst="rect">
                          <a:avLst/>
                        </a:prstGeom>
                        <a:solidFill>
                          <a:srgbClr val="FFFFFF"/>
                        </a:solidFill>
                        <a:ln w="9525">
                          <a:solidFill>
                            <a:srgbClr val="000000"/>
                          </a:solidFill>
                          <a:miter lim="800000"/>
                          <a:headEnd/>
                          <a:tailEnd/>
                        </a:ln>
                      </wps:spPr>
                      <wps:txbx>
                        <w:txbxContent>
                          <w:p w14:paraId="355588E4" w14:textId="77777777" w:rsidR="00356DA8" w:rsidRPr="00D32946" w:rsidRDefault="00356DA8" w:rsidP="00D32946">
                            <w:pPr>
                              <w:spacing w:line="276" w:lineRule="auto"/>
                              <w:rPr>
                                <w:sz w:val="24"/>
                                <w:szCs w:val="24"/>
                              </w:rPr>
                            </w:pPr>
                            <w:r w:rsidRPr="00D32946">
                              <w:rPr>
                                <w:sz w:val="24"/>
                                <w:szCs w:val="24"/>
                              </w:rPr>
                              <w:t>def main():</w:t>
                            </w:r>
                          </w:p>
                          <w:p w14:paraId="2D715298" w14:textId="77777777" w:rsidR="00356DA8" w:rsidRPr="00D32946" w:rsidRDefault="00356DA8" w:rsidP="00D32946">
                            <w:pPr>
                              <w:spacing w:line="276" w:lineRule="auto"/>
                              <w:rPr>
                                <w:sz w:val="24"/>
                                <w:szCs w:val="24"/>
                              </w:rPr>
                            </w:pPr>
                            <w:r w:rsidRPr="00D32946">
                              <w:rPr>
                                <w:sz w:val="24"/>
                                <w:szCs w:val="24"/>
                              </w:rPr>
                              <w:t xml:space="preserve">    root = tk.Tk()</w:t>
                            </w:r>
                          </w:p>
                          <w:p w14:paraId="6F7A5ACC" w14:textId="77777777" w:rsidR="00356DA8" w:rsidRPr="00D32946" w:rsidRDefault="00356DA8" w:rsidP="00D32946">
                            <w:pPr>
                              <w:spacing w:line="276" w:lineRule="auto"/>
                              <w:rPr>
                                <w:sz w:val="24"/>
                                <w:szCs w:val="24"/>
                              </w:rPr>
                            </w:pPr>
                            <w:r w:rsidRPr="00D32946">
                              <w:rPr>
                                <w:sz w:val="24"/>
                                <w:szCs w:val="24"/>
                              </w:rPr>
                              <w:t xml:space="preserve">    root.title("Voice Assistant")</w:t>
                            </w:r>
                          </w:p>
                          <w:p w14:paraId="43FA2C2F" w14:textId="77777777" w:rsidR="00356DA8" w:rsidRPr="00D32946" w:rsidRDefault="00356DA8" w:rsidP="00D32946">
                            <w:pPr>
                              <w:spacing w:line="276" w:lineRule="auto"/>
                              <w:rPr>
                                <w:sz w:val="24"/>
                                <w:szCs w:val="24"/>
                              </w:rPr>
                            </w:pPr>
                            <w:r w:rsidRPr="00D32946">
                              <w:rPr>
                                <w:sz w:val="24"/>
                                <w:szCs w:val="24"/>
                              </w:rPr>
                              <w:t xml:space="preserve">    root.geometry("500x700")</w:t>
                            </w:r>
                          </w:p>
                          <w:p w14:paraId="6F7DEC73" w14:textId="77777777" w:rsidR="00356DA8" w:rsidRPr="00D32946" w:rsidRDefault="00356DA8" w:rsidP="00D32946">
                            <w:pPr>
                              <w:spacing w:line="276" w:lineRule="auto"/>
                              <w:rPr>
                                <w:sz w:val="24"/>
                                <w:szCs w:val="24"/>
                              </w:rPr>
                            </w:pPr>
                            <w:r w:rsidRPr="00D32946">
                              <w:rPr>
                                <w:sz w:val="24"/>
                                <w:szCs w:val="24"/>
                              </w:rPr>
                              <w:t xml:space="preserve">    root.configure(bg=BG_COLOR)</w:t>
                            </w:r>
                          </w:p>
                          <w:p w14:paraId="4CE4EEC3" w14:textId="77777777" w:rsidR="00356DA8" w:rsidRPr="00D32946" w:rsidRDefault="00356DA8" w:rsidP="00D32946">
                            <w:pPr>
                              <w:spacing w:line="276" w:lineRule="auto"/>
                              <w:rPr>
                                <w:sz w:val="24"/>
                                <w:szCs w:val="24"/>
                              </w:rPr>
                            </w:pPr>
                            <w:r w:rsidRPr="00D32946">
                              <w:rPr>
                                <w:sz w:val="24"/>
                                <w:szCs w:val="24"/>
                              </w:rPr>
                              <w:t xml:space="preserve">    def on_button_click():</w:t>
                            </w:r>
                          </w:p>
                          <w:p w14:paraId="05A899C4" w14:textId="77777777" w:rsidR="00356DA8" w:rsidRPr="00D32946" w:rsidRDefault="00356DA8" w:rsidP="00D32946">
                            <w:pPr>
                              <w:spacing w:line="276" w:lineRule="auto"/>
                              <w:rPr>
                                <w:sz w:val="24"/>
                                <w:szCs w:val="24"/>
                              </w:rPr>
                            </w:pPr>
                            <w:r w:rsidRPr="00D32946">
                              <w:rPr>
                                <w:sz w:val="24"/>
                                <w:szCs w:val="24"/>
                              </w:rPr>
                              <w:t xml:space="preserve">        global stop_flag</w:t>
                            </w:r>
                          </w:p>
                          <w:p w14:paraId="301FAF66" w14:textId="77777777" w:rsidR="00356DA8" w:rsidRPr="00D32946" w:rsidRDefault="00356DA8" w:rsidP="00D32946">
                            <w:pPr>
                              <w:spacing w:line="276" w:lineRule="auto"/>
                              <w:rPr>
                                <w:sz w:val="24"/>
                                <w:szCs w:val="24"/>
                              </w:rPr>
                            </w:pPr>
                            <w:r w:rsidRPr="00D32946">
                              <w:rPr>
                                <w:sz w:val="24"/>
                                <w:szCs w:val="24"/>
                              </w:rPr>
                              <w:t xml:space="preserve">        if not stop_flag:</w:t>
                            </w:r>
                          </w:p>
                          <w:p w14:paraId="4A98A290" w14:textId="77777777" w:rsidR="00356DA8" w:rsidRPr="00D32946" w:rsidRDefault="00356DA8" w:rsidP="00D32946">
                            <w:pPr>
                              <w:spacing w:line="276" w:lineRule="auto"/>
                              <w:rPr>
                                <w:sz w:val="24"/>
                                <w:szCs w:val="24"/>
                              </w:rPr>
                            </w:pPr>
                            <w:r w:rsidRPr="00D32946">
                              <w:rPr>
                                <w:sz w:val="24"/>
                                <w:szCs w:val="24"/>
                              </w:rPr>
                              <w:t xml:space="preserve">            Thread(target=start_voice_assistant).start()</w:t>
                            </w:r>
                          </w:p>
                          <w:p w14:paraId="5CA1453A" w14:textId="77777777" w:rsidR="00356DA8" w:rsidRPr="00D32946" w:rsidRDefault="00356DA8" w:rsidP="00D32946">
                            <w:pPr>
                              <w:spacing w:line="276" w:lineRule="auto"/>
                              <w:rPr>
                                <w:sz w:val="24"/>
                                <w:szCs w:val="24"/>
                              </w:rPr>
                            </w:pPr>
                            <w:r w:rsidRPr="00D32946">
                              <w:rPr>
                                <w:sz w:val="24"/>
                                <w:szCs w:val="24"/>
                              </w:rPr>
                              <w:t xml:space="preserve">        else:</w:t>
                            </w:r>
                          </w:p>
                          <w:p w14:paraId="31E9B6E2" w14:textId="77777777" w:rsidR="00356DA8" w:rsidRPr="00D32946" w:rsidRDefault="00356DA8" w:rsidP="00D32946">
                            <w:pPr>
                              <w:spacing w:line="276" w:lineRule="auto"/>
                              <w:rPr>
                                <w:sz w:val="24"/>
                                <w:szCs w:val="24"/>
                              </w:rPr>
                            </w:pPr>
                            <w:r w:rsidRPr="00D32946">
                              <w:rPr>
                                <w:sz w:val="24"/>
                                <w:szCs w:val="24"/>
                              </w:rPr>
                              <w:t xml:space="preserve">            stop_voice_assistant()</w:t>
                            </w:r>
                          </w:p>
                          <w:p w14:paraId="6E19DCC2" w14:textId="77777777" w:rsidR="00356DA8" w:rsidRPr="00D32946" w:rsidRDefault="00356DA8" w:rsidP="00D32946">
                            <w:pPr>
                              <w:spacing w:line="276" w:lineRule="auto"/>
                              <w:rPr>
                                <w:sz w:val="24"/>
                                <w:szCs w:val="24"/>
                              </w:rPr>
                            </w:pPr>
                            <w:r w:rsidRPr="00D32946">
                              <w:rPr>
                                <w:sz w:val="24"/>
                                <w:szCs w:val="24"/>
                              </w:rPr>
                              <w:t xml:space="preserve">    background_image = Image.open("a wallpaper for voice assistant.jpg")</w:t>
                            </w:r>
                          </w:p>
                          <w:p w14:paraId="7136E474" w14:textId="77777777" w:rsidR="00356DA8" w:rsidRPr="00D32946" w:rsidRDefault="00356DA8" w:rsidP="00D32946">
                            <w:pPr>
                              <w:spacing w:line="276" w:lineRule="auto"/>
                              <w:rPr>
                                <w:sz w:val="24"/>
                                <w:szCs w:val="24"/>
                              </w:rPr>
                            </w:pPr>
                            <w:r w:rsidRPr="00D32946">
                              <w:rPr>
                                <w:sz w:val="24"/>
                                <w:szCs w:val="24"/>
                              </w:rPr>
                              <w:t xml:space="preserve">    background_photo = ImageTk.PhotoImage(background_image)</w:t>
                            </w:r>
                          </w:p>
                          <w:p w14:paraId="61E71838" w14:textId="77777777" w:rsidR="00356DA8" w:rsidRPr="00D32946" w:rsidRDefault="00356DA8" w:rsidP="00D32946">
                            <w:pPr>
                              <w:spacing w:line="276" w:lineRule="auto"/>
                              <w:rPr>
                                <w:sz w:val="24"/>
                                <w:szCs w:val="24"/>
                              </w:rPr>
                            </w:pPr>
                            <w:r w:rsidRPr="00D32946">
                              <w:rPr>
                                <w:sz w:val="24"/>
                                <w:szCs w:val="24"/>
                              </w:rPr>
                              <w:t xml:space="preserve">    ...</w:t>
                            </w:r>
                          </w:p>
                          <w:p w14:paraId="799913B4" w14:textId="77777777" w:rsidR="00356DA8" w:rsidRPr="00D32946" w:rsidRDefault="00356DA8" w:rsidP="00D32946">
                            <w:pPr>
                              <w:spacing w:line="276" w:lineRule="auto"/>
                              <w:rPr>
                                <w:sz w:val="24"/>
                                <w:szCs w:val="24"/>
                              </w:rPr>
                            </w:pPr>
                            <w:r w:rsidRPr="00D32946">
                              <w:rPr>
                                <w:sz w:val="24"/>
                                <w:szCs w:val="24"/>
                              </w:rPr>
                              <w:t xml:space="preserve">    image2 = Image.open("a mic which have vibrations.jpg")</w:t>
                            </w:r>
                          </w:p>
                          <w:p w14:paraId="0095C7CC" w14:textId="77777777" w:rsidR="00356DA8" w:rsidRPr="00D32946" w:rsidRDefault="00356DA8" w:rsidP="00D32946">
                            <w:pPr>
                              <w:spacing w:line="276" w:lineRule="auto"/>
                              <w:rPr>
                                <w:sz w:val="24"/>
                                <w:szCs w:val="24"/>
                              </w:rPr>
                            </w:pPr>
                            <w:r w:rsidRPr="00D32946">
                              <w:rPr>
                                <w:sz w:val="24"/>
                                <w:szCs w:val="24"/>
                              </w:rPr>
                              <w:t xml:space="preserve">    entry = ttk.Entry(f1, width=30)</w:t>
                            </w:r>
                          </w:p>
                          <w:p w14:paraId="0D1E83B3" w14:textId="77777777" w:rsidR="00356DA8" w:rsidRPr="00D32946" w:rsidRDefault="00356DA8" w:rsidP="00D32946">
                            <w:pPr>
                              <w:spacing w:line="276" w:lineRule="auto"/>
                              <w:rPr>
                                <w:sz w:val="24"/>
                                <w:szCs w:val="24"/>
                              </w:rPr>
                            </w:pPr>
                            <w:r w:rsidRPr="00D32946">
                              <w:rPr>
                                <w:sz w:val="24"/>
                                <w:szCs w:val="24"/>
                              </w:rPr>
                              <w:t xml:space="preserve">    entry.pack(pady=10)</w:t>
                            </w:r>
                          </w:p>
                          <w:p w14:paraId="66AF3268" w14:textId="77777777" w:rsidR="00356DA8" w:rsidRPr="00D32946" w:rsidRDefault="00356DA8" w:rsidP="00D32946">
                            <w:pPr>
                              <w:spacing w:line="276" w:lineRule="auto"/>
                              <w:rPr>
                                <w:sz w:val="24"/>
                                <w:szCs w:val="24"/>
                              </w:rPr>
                            </w:pPr>
                            <w:r w:rsidRPr="00D32946">
                              <w:rPr>
                                <w:sz w:val="24"/>
                                <w:szCs w:val="24"/>
                              </w:rPr>
                              <w:t xml:space="preserve">    button = ttk.Button(root, text="Start Voice Assistant", command=on_button_click)</w:t>
                            </w:r>
                          </w:p>
                          <w:p w14:paraId="6A2DB6F4" w14:textId="77777777" w:rsidR="00356DA8" w:rsidRPr="00D32946" w:rsidRDefault="00356DA8" w:rsidP="00D32946">
                            <w:pPr>
                              <w:spacing w:line="276" w:lineRule="auto"/>
                              <w:rPr>
                                <w:sz w:val="24"/>
                                <w:szCs w:val="24"/>
                              </w:rPr>
                            </w:pPr>
                            <w:r w:rsidRPr="00D32946">
                              <w:rPr>
                                <w:sz w:val="24"/>
                                <w:szCs w:val="24"/>
                              </w:rPr>
                              <w:t xml:space="preserve">    button.pack(pady=20)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3F5B4" id="_x0000_s1038" type="#_x0000_t202" style="position:absolute;margin-left:12.5pt;margin-top:10.5pt;width:388pt;height:380.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">
                <v:textbox>
                  <w:txbxContent>
                    <w:p w14:paraId="355588E4" w14:textId="77777777" w:rsidR="00356DA8" w:rsidRPr="00D32946" w:rsidRDefault="00356DA8" w:rsidP="00D32946">
                      <w:pPr>
                        <w:spacing w:line="276" w:lineRule="auto"/>
                        <w:rPr>
                          <w:sz w:val="24"/>
                          <w:szCs w:val="24"/>
                        </w:rPr>
                      </w:pPr>
                      <w:r w:rsidRPr="00D32946">
                        <w:rPr>
                          <w:sz w:val="24"/>
                          <w:szCs w:val="24"/>
                        </w:rPr>
                        <w:t>def main():</w:t>
                      </w:r>
                    </w:p>
                    <w:p w14:paraId="2D715298" w14:textId="77777777" w:rsidR="00356DA8" w:rsidRPr="00D32946" w:rsidRDefault="00356DA8" w:rsidP="00D32946">
                      <w:pPr>
                        <w:spacing w:line="276" w:lineRule="auto"/>
                        <w:rPr>
                          <w:sz w:val="24"/>
                          <w:szCs w:val="24"/>
                        </w:rPr>
                      </w:pPr>
                      <w:r w:rsidRPr="00D32946">
                        <w:rPr>
                          <w:sz w:val="24"/>
                          <w:szCs w:val="24"/>
                        </w:rPr>
                        <w:t xml:space="preserve">    root = tk.Tk()</w:t>
                      </w:r>
                    </w:p>
                    <w:p w14:paraId="6F7A5ACC" w14:textId="77777777" w:rsidR="00356DA8" w:rsidRPr="00D32946" w:rsidRDefault="00356DA8" w:rsidP="00D32946">
                      <w:pPr>
                        <w:spacing w:line="276" w:lineRule="auto"/>
                        <w:rPr>
                          <w:sz w:val="24"/>
                          <w:szCs w:val="24"/>
                        </w:rPr>
                      </w:pPr>
                      <w:r w:rsidRPr="00D32946">
                        <w:rPr>
                          <w:sz w:val="24"/>
                          <w:szCs w:val="24"/>
                        </w:rPr>
                        <w:t xml:space="preserve">    root.title("Voice Assistant")</w:t>
                      </w:r>
                    </w:p>
                    <w:p w14:paraId="43FA2C2F" w14:textId="77777777" w:rsidR="00356DA8" w:rsidRPr="00D32946" w:rsidRDefault="00356DA8" w:rsidP="00D32946">
                      <w:pPr>
                        <w:spacing w:line="276" w:lineRule="auto"/>
                        <w:rPr>
                          <w:sz w:val="24"/>
                          <w:szCs w:val="24"/>
                        </w:rPr>
                      </w:pPr>
                      <w:r w:rsidRPr="00D32946">
                        <w:rPr>
                          <w:sz w:val="24"/>
                          <w:szCs w:val="24"/>
                        </w:rPr>
                        <w:t xml:space="preserve">    root.geometry("500x700")</w:t>
                      </w:r>
                    </w:p>
                    <w:p w14:paraId="6F7DEC73" w14:textId="77777777" w:rsidR="00356DA8" w:rsidRPr="00D32946" w:rsidRDefault="00356DA8" w:rsidP="00D32946">
                      <w:pPr>
                        <w:spacing w:line="276" w:lineRule="auto"/>
                        <w:rPr>
                          <w:sz w:val="24"/>
                          <w:szCs w:val="24"/>
                        </w:rPr>
                      </w:pPr>
                      <w:r w:rsidRPr="00D32946">
                        <w:rPr>
                          <w:sz w:val="24"/>
                          <w:szCs w:val="24"/>
                        </w:rPr>
                        <w:t xml:space="preserve">    root.configure(bg=BG_COLOR)</w:t>
                      </w:r>
                    </w:p>
                    <w:p w14:paraId="4CE4EEC3" w14:textId="77777777" w:rsidR="00356DA8" w:rsidRPr="00D32946" w:rsidRDefault="00356DA8" w:rsidP="00D32946">
                      <w:pPr>
                        <w:spacing w:line="276" w:lineRule="auto"/>
                        <w:rPr>
                          <w:sz w:val="24"/>
                          <w:szCs w:val="24"/>
                        </w:rPr>
                      </w:pPr>
                      <w:r w:rsidRPr="00D32946">
                        <w:rPr>
                          <w:sz w:val="24"/>
                          <w:szCs w:val="24"/>
                        </w:rPr>
                        <w:t xml:space="preserve">    def on_button_click():</w:t>
                      </w:r>
                    </w:p>
                    <w:p w14:paraId="05A899C4" w14:textId="77777777" w:rsidR="00356DA8" w:rsidRPr="00D32946" w:rsidRDefault="00356DA8" w:rsidP="00D32946">
                      <w:pPr>
                        <w:spacing w:line="276" w:lineRule="auto"/>
                        <w:rPr>
                          <w:sz w:val="24"/>
                          <w:szCs w:val="24"/>
                        </w:rPr>
                      </w:pPr>
                      <w:r w:rsidRPr="00D32946">
                        <w:rPr>
                          <w:sz w:val="24"/>
                          <w:szCs w:val="24"/>
                        </w:rPr>
                        <w:t xml:space="preserve">        global stop_flag</w:t>
                      </w:r>
                    </w:p>
                    <w:p w14:paraId="301FAF66" w14:textId="77777777" w:rsidR="00356DA8" w:rsidRPr="00D32946" w:rsidRDefault="00356DA8" w:rsidP="00D32946">
                      <w:pPr>
                        <w:spacing w:line="276" w:lineRule="auto"/>
                        <w:rPr>
                          <w:sz w:val="24"/>
                          <w:szCs w:val="24"/>
                        </w:rPr>
                      </w:pPr>
                      <w:r w:rsidRPr="00D32946">
                        <w:rPr>
                          <w:sz w:val="24"/>
                          <w:szCs w:val="24"/>
                        </w:rPr>
                        <w:t xml:space="preserve">        if not stop_flag:</w:t>
                      </w:r>
                    </w:p>
                    <w:p w14:paraId="4A98A290" w14:textId="77777777" w:rsidR="00356DA8" w:rsidRPr="00D32946" w:rsidRDefault="00356DA8" w:rsidP="00D32946">
                      <w:pPr>
                        <w:spacing w:line="276" w:lineRule="auto"/>
                        <w:rPr>
                          <w:sz w:val="24"/>
                          <w:szCs w:val="24"/>
                        </w:rPr>
                      </w:pPr>
                      <w:r w:rsidRPr="00D32946">
                        <w:rPr>
                          <w:sz w:val="24"/>
                          <w:szCs w:val="24"/>
                        </w:rPr>
                        <w:t xml:space="preserve">            Thread(target=start_voice_assistant).start()</w:t>
                      </w:r>
                    </w:p>
                    <w:p w14:paraId="5CA1453A" w14:textId="77777777" w:rsidR="00356DA8" w:rsidRPr="00D32946" w:rsidRDefault="00356DA8" w:rsidP="00D32946">
                      <w:pPr>
                        <w:spacing w:line="276" w:lineRule="auto"/>
                        <w:rPr>
                          <w:sz w:val="24"/>
                          <w:szCs w:val="24"/>
                        </w:rPr>
                      </w:pPr>
                      <w:r w:rsidRPr="00D32946">
                        <w:rPr>
                          <w:sz w:val="24"/>
                          <w:szCs w:val="24"/>
                        </w:rPr>
                        <w:t xml:space="preserve">        else:</w:t>
                      </w:r>
                    </w:p>
                    <w:p w14:paraId="31E9B6E2" w14:textId="77777777" w:rsidR="00356DA8" w:rsidRPr="00D32946" w:rsidRDefault="00356DA8" w:rsidP="00D32946">
                      <w:pPr>
                        <w:spacing w:line="276" w:lineRule="auto"/>
                        <w:rPr>
                          <w:sz w:val="24"/>
                          <w:szCs w:val="24"/>
                        </w:rPr>
                      </w:pPr>
                      <w:r w:rsidRPr="00D32946">
                        <w:rPr>
                          <w:sz w:val="24"/>
                          <w:szCs w:val="24"/>
                        </w:rPr>
                        <w:t xml:space="preserve">            stop_voice_assistant()</w:t>
                      </w:r>
                    </w:p>
                    <w:p w14:paraId="6E19DCC2" w14:textId="77777777" w:rsidR="00356DA8" w:rsidRPr="00D32946" w:rsidRDefault="00356DA8" w:rsidP="00D32946">
                      <w:pPr>
                        <w:spacing w:line="276" w:lineRule="auto"/>
                        <w:rPr>
                          <w:sz w:val="24"/>
                          <w:szCs w:val="24"/>
                        </w:rPr>
                      </w:pPr>
                      <w:r w:rsidRPr="00D32946">
                        <w:rPr>
                          <w:sz w:val="24"/>
                          <w:szCs w:val="24"/>
                        </w:rPr>
                        <w:t xml:space="preserve">    background_image = Image.open("a wallpaper for voice assistant.jpg")</w:t>
                      </w:r>
                    </w:p>
                    <w:p w14:paraId="7136E474" w14:textId="77777777" w:rsidR="00356DA8" w:rsidRPr="00D32946" w:rsidRDefault="00356DA8" w:rsidP="00D32946">
                      <w:pPr>
                        <w:spacing w:line="276" w:lineRule="auto"/>
                        <w:rPr>
                          <w:sz w:val="24"/>
                          <w:szCs w:val="24"/>
                        </w:rPr>
                      </w:pPr>
                      <w:r w:rsidRPr="00D32946">
                        <w:rPr>
                          <w:sz w:val="24"/>
                          <w:szCs w:val="24"/>
                        </w:rPr>
                        <w:t xml:space="preserve">    background_photo = ImageTk.PhotoImage(background_image)</w:t>
                      </w:r>
                    </w:p>
                    <w:p w14:paraId="61E71838" w14:textId="77777777" w:rsidR="00356DA8" w:rsidRPr="00D32946" w:rsidRDefault="00356DA8" w:rsidP="00D32946">
                      <w:pPr>
                        <w:spacing w:line="276" w:lineRule="auto"/>
                        <w:rPr>
                          <w:sz w:val="24"/>
                          <w:szCs w:val="24"/>
                        </w:rPr>
                      </w:pPr>
                      <w:r w:rsidRPr="00D32946">
                        <w:rPr>
                          <w:sz w:val="24"/>
                          <w:szCs w:val="24"/>
                        </w:rPr>
                        <w:t xml:space="preserve">    ...</w:t>
                      </w:r>
                    </w:p>
                    <w:p w14:paraId="799913B4" w14:textId="77777777" w:rsidR="00356DA8" w:rsidRPr="00D32946" w:rsidRDefault="00356DA8" w:rsidP="00D32946">
                      <w:pPr>
                        <w:spacing w:line="276" w:lineRule="auto"/>
                        <w:rPr>
                          <w:sz w:val="24"/>
                          <w:szCs w:val="24"/>
                        </w:rPr>
                      </w:pPr>
                      <w:r w:rsidRPr="00D32946">
                        <w:rPr>
                          <w:sz w:val="24"/>
                          <w:szCs w:val="24"/>
                        </w:rPr>
                        <w:t xml:space="preserve">    image2 = Image.open("a mic which have vibrations.jpg")</w:t>
                      </w:r>
                    </w:p>
                    <w:p w14:paraId="0095C7CC" w14:textId="77777777" w:rsidR="00356DA8" w:rsidRPr="00D32946" w:rsidRDefault="00356DA8" w:rsidP="00D32946">
                      <w:pPr>
                        <w:spacing w:line="276" w:lineRule="auto"/>
                        <w:rPr>
                          <w:sz w:val="24"/>
                          <w:szCs w:val="24"/>
                        </w:rPr>
                      </w:pPr>
                      <w:r w:rsidRPr="00D32946">
                        <w:rPr>
                          <w:sz w:val="24"/>
                          <w:szCs w:val="24"/>
                        </w:rPr>
                        <w:t xml:space="preserve">    entry = ttk.Entry(f1, width=30)</w:t>
                      </w:r>
                    </w:p>
                    <w:p w14:paraId="0D1E83B3" w14:textId="77777777" w:rsidR="00356DA8" w:rsidRPr="00D32946" w:rsidRDefault="00356DA8" w:rsidP="00D32946">
                      <w:pPr>
                        <w:spacing w:line="276" w:lineRule="auto"/>
                        <w:rPr>
                          <w:sz w:val="24"/>
                          <w:szCs w:val="24"/>
                        </w:rPr>
                      </w:pPr>
                      <w:r w:rsidRPr="00D32946">
                        <w:rPr>
                          <w:sz w:val="24"/>
                          <w:szCs w:val="24"/>
                        </w:rPr>
                        <w:t xml:space="preserve">    entry.pack(pady=10)</w:t>
                      </w:r>
                    </w:p>
                    <w:p w14:paraId="66AF3268" w14:textId="77777777" w:rsidR="00356DA8" w:rsidRPr="00D32946" w:rsidRDefault="00356DA8" w:rsidP="00D32946">
                      <w:pPr>
                        <w:spacing w:line="276" w:lineRule="auto"/>
                        <w:rPr>
                          <w:sz w:val="24"/>
                          <w:szCs w:val="24"/>
                        </w:rPr>
                      </w:pPr>
                      <w:r w:rsidRPr="00D32946">
                        <w:rPr>
                          <w:sz w:val="24"/>
                          <w:szCs w:val="24"/>
                        </w:rPr>
                        <w:t xml:space="preserve">    button = ttk.Button(root, text="Start Voice Assistant", command=on_button_click)</w:t>
                      </w:r>
                    </w:p>
                    <w:p w14:paraId="6A2DB6F4" w14:textId="77777777" w:rsidR="00356DA8" w:rsidRPr="00D32946" w:rsidRDefault="00356DA8" w:rsidP="00D32946">
                      <w:pPr>
                        <w:spacing w:line="276" w:lineRule="auto"/>
                        <w:rPr>
                          <w:sz w:val="24"/>
                          <w:szCs w:val="24"/>
                        </w:rPr>
                      </w:pPr>
                      <w:r w:rsidRPr="00D32946">
                        <w:rPr>
                          <w:sz w:val="24"/>
                          <w:szCs w:val="24"/>
                        </w:rPr>
                        <w:t xml:space="preserve">    button.pack(pady=20)</w:t>
                      </w:r>
                    </w:p>
                  </w:txbxContent>
                </v:textbox>
                <w10:wrap type="square"/>
              </v:shape>
            </w:pict>
          </mc:Fallback>
        </mc:AlternateContent>
      </w:r>
    </w:p>
    <w:p w14:paraId="1D0F1195" w14:textId="77777777" w:rsidR="00356DA8" w:rsidRPr="006452DC" w:rsidRDefault="00356DA8" w:rsidP="00356DA8">
      <w:pPr>
        <w:rPr>
          <w:b/>
          <w:bCs/>
          <w:sz w:val="24"/>
          <w:szCs w:val="24"/>
          <w:lang w:eastAsia="en-IN"/>
        </w:rPr>
      </w:pPr>
    </w:p>
    <w:p w14:paraId="6622502D" w14:textId="77777777" w:rsidR="00356DA8" w:rsidRPr="006452DC" w:rsidRDefault="00356DA8" w:rsidP="00356DA8">
      <w:pPr>
        <w:rPr>
          <w:b/>
          <w:bCs/>
          <w:sz w:val="24"/>
          <w:szCs w:val="24"/>
          <w:lang w:eastAsia="en-IN"/>
        </w:rPr>
      </w:pPr>
    </w:p>
    <w:p w14:paraId="4D6AC063" w14:textId="77777777" w:rsidR="00356DA8" w:rsidRPr="006452DC" w:rsidRDefault="00356DA8" w:rsidP="00356DA8">
      <w:pPr>
        <w:rPr>
          <w:b/>
          <w:bCs/>
          <w:sz w:val="24"/>
          <w:szCs w:val="24"/>
          <w:lang w:eastAsia="en-IN"/>
        </w:rPr>
      </w:pPr>
    </w:p>
    <w:p w14:paraId="13638157" w14:textId="77777777" w:rsidR="00356DA8" w:rsidRPr="006452DC" w:rsidRDefault="00356DA8" w:rsidP="00356DA8">
      <w:pPr>
        <w:rPr>
          <w:b/>
          <w:bCs/>
          <w:sz w:val="24"/>
          <w:szCs w:val="24"/>
          <w:lang w:eastAsia="en-IN"/>
        </w:rPr>
      </w:pPr>
    </w:p>
    <w:p w14:paraId="6B65A53E" w14:textId="77777777" w:rsidR="00356DA8" w:rsidRPr="006452DC" w:rsidRDefault="00356DA8" w:rsidP="00356DA8">
      <w:pPr>
        <w:rPr>
          <w:b/>
          <w:bCs/>
          <w:sz w:val="24"/>
          <w:szCs w:val="24"/>
          <w:lang w:eastAsia="en-IN"/>
        </w:rPr>
      </w:pPr>
    </w:p>
    <w:p w14:paraId="35813608" w14:textId="77777777" w:rsidR="00356DA8" w:rsidRPr="006452DC" w:rsidRDefault="00356DA8" w:rsidP="00356DA8">
      <w:pPr>
        <w:rPr>
          <w:b/>
          <w:bCs/>
          <w:sz w:val="24"/>
          <w:szCs w:val="24"/>
          <w:lang w:eastAsia="en-IN"/>
        </w:rPr>
      </w:pPr>
    </w:p>
    <w:p w14:paraId="3902AA26" w14:textId="77777777" w:rsidR="00356DA8" w:rsidRPr="006452DC" w:rsidRDefault="00356DA8" w:rsidP="00356DA8">
      <w:pPr>
        <w:rPr>
          <w:b/>
          <w:bCs/>
          <w:sz w:val="24"/>
          <w:szCs w:val="24"/>
          <w:lang w:eastAsia="en-IN"/>
        </w:rPr>
      </w:pPr>
    </w:p>
    <w:p w14:paraId="36463418" w14:textId="77777777" w:rsidR="00356DA8" w:rsidRPr="006452DC" w:rsidRDefault="00356DA8" w:rsidP="00356DA8">
      <w:pPr>
        <w:rPr>
          <w:b/>
          <w:bCs/>
          <w:sz w:val="24"/>
          <w:szCs w:val="24"/>
          <w:lang w:eastAsia="en-IN"/>
        </w:rPr>
      </w:pPr>
    </w:p>
    <w:p w14:paraId="3E4950B7" w14:textId="77777777" w:rsidR="00356DA8" w:rsidRDefault="00356DA8" w:rsidP="00356DA8">
      <w:pPr>
        <w:rPr>
          <w:b/>
          <w:bCs/>
          <w:sz w:val="24"/>
          <w:szCs w:val="24"/>
          <w:lang w:eastAsia="en-IN"/>
        </w:rPr>
      </w:pPr>
    </w:p>
    <w:p w14:paraId="071081BB" w14:textId="77777777" w:rsidR="006452DC" w:rsidRDefault="006452DC" w:rsidP="00356DA8">
      <w:pPr>
        <w:rPr>
          <w:b/>
          <w:bCs/>
          <w:sz w:val="24"/>
          <w:szCs w:val="24"/>
          <w:lang w:eastAsia="en-IN"/>
        </w:rPr>
      </w:pPr>
    </w:p>
    <w:p w14:paraId="007B95B5" w14:textId="77777777" w:rsidR="006452DC" w:rsidRDefault="006452DC" w:rsidP="00356DA8">
      <w:pPr>
        <w:rPr>
          <w:b/>
          <w:bCs/>
          <w:sz w:val="24"/>
          <w:szCs w:val="24"/>
          <w:lang w:eastAsia="en-IN"/>
        </w:rPr>
      </w:pPr>
    </w:p>
    <w:p w14:paraId="28B7C654" w14:textId="77777777" w:rsidR="006452DC" w:rsidRDefault="006452DC" w:rsidP="00356DA8">
      <w:pPr>
        <w:rPr>
          <w:b/>
          <w:bCs/>
          <w:sz w:val="24"/>
          <w:szCs w:val="24"/>
          <w:lang w:eastAsia="en-IN"/>
        </w:rPr>
      </w:pPr>
    </w:p>
    <w:p w14:paraId="150B3D5D" w14:textId="77777777" w:rsidR="006452DC" w:rsidRDefault="006452DC" w:rsidP="00356DA8">
      <w:pPr>
        <w:rPr>
          <w:b/>
          <w:bCs/>
          <w:sz w:val="24"/>
          <w:szCs w:val="24"/>
          <w:lang w:eastAsia="en-IN"/>
        </w:rPr>
      </w:pPr>
    </w:p>
    <w:p w14:paraId="3FF283FF" w14:textId="77777777" w:rsidR="006452DC" w:rsidRDefault="006452DC" w:rsidP="00356DA8">
      <w:pPr>
        <w:rPr>
          <w:b/>
          <w:bCs/>
          <w:sz w:val="24"/>
          <w:szCs w:val="24"/>
          <w:lang w:eastAsia="en-IN"/>
        </w:rPr>
      </w:pPr>
    </w:p>
    <w:p w14:paraId="0BB92130" w14:textId="77777777" w:rsidR="006452DC" w:rsidRDefault="006452DC" w:rsidP="00356DA8">
      <w:pPr>
        <w:rPr>
          <w:b/>
          <w:bCs/>
          <w:sz w:val="24"/>
          <w:szCs w:val="24"/>
          <w:lang w:eastAsia="en-IN"/>
        </w:rPr>
      </w:pPr>
    </w:p>
    <w:p w14:paraId="684F84C7" w14:textId="77777777" w:rsidR="006452DC" w:rsidRDefault="006452DC" w:rsidP="00356DA8">
      <w:pPr>
        <w:rPr>
          <w:b/>
          <w:bCs/>
          <w:sz w:val="24"/>
          <w:szCs w:val="24"/>
          <w:lang w:eastAsia="en-IN"/>
        </w:rPr>
      </w:pPr>
    </w:p>
    <w:p w14:paraId="69B19F58" w14:textId="77777777" w:rsidR="006452DC" w:rsidRDefault="006452DC" w:rsidP="00356DA8">
      <w:pPr>
        <w:rPr>
          <w:b/>
          <w:bCs/>
          <w:sz w:val="24"/>
          <w:szCs w:val="24"/>
          <w:lang w:eastAsia="en-IN"/>
        </w:rPr>
      </w:pPr>
    </w:p>
    <w:p w14:paraId="13E94F2E" w14:textId="77777777" w:rsidR="006452DC" w:rsidRDefault="006452DC" w:rsidP="00356DA8">
      <w:pPr>
        <w:rPr>
          <w:b/>
          <w:bCs/>
          <w:sz w:val="24"/>
          <w:szCs w:val="24"/>
          <w:lang w:eastAsia="en-IN"/>
        </w:rPr>
      </w:pPr>
    </w:p>
    <w:p w14:paraId="2E386B9C" w14:textId="77777777" w:rsidR="006452DC" w:rsidRDefault="006452DC" w:rsidP="00356DA8">
      <w:pPr>
        <w:rPr>
          <w:b/>
          <w:bCs/>
          <w:sz w:val="24"/>
          <w:szCs w:val="24"/>
          <w:lang w:eastAsia="en-IN"/>
        </w:rPr>
      </w:pPr>
    </w:p>
    <w:p w14:paraId="1A25B6D2" w14:textId="77777777" w:rsidR="006452DC" w:rsidRDefault="006452DC" w:rsidP="00356DA8">
      <w:pPr>
        <w:rPr>
          <w:b/>
          <w:bCs/>
          <w:sz w:val="24"/>
          <w:szCs w:val="24"/>
          <w:lang w:eastAsia="en-IN"/>
        </w:rPr>
      </w:pPr>
    </w:p>
    <w:p w14:paraId="355D4A2A" w14:textId="77777777" w:rsidR="006452DC" w:rsidRDefault="006452DC" w:rsidP="00356DA8">
      <w:pPr>
        <w:rPr>
          <w:b/>
          <w:bCs/>
          <w:sz w:val="24"/>
          <w:szCs w:val="24"/>
          <w:lang w:eastAsia="en-IN"/>
        </w:rPr>
      </w:pPr>
    </w:p>
    <w:p w14:paraId="428CB0F7" w14:textId="77777777" w:rsidR="006452DC" w:rsidRDefault="006452DC" w:rsidP="00356DA8">
      <w:pPr>
        <w:rPr>
          <w:b/>
          <w:bCs/>
          <w:sz w:val="24"/>
          <w:szCs w:val="24"/>
          <w:lang w:eastAsia="en-IN"/>
        </w:rPr>
      </w:pPr>
    </w:p>
    <w:p w14:paraId="4F2F85D6" w14:textId="77777777" w:rsidR="006452DC" w:rsidRDefault="006452DC" w:rsidP="00356DA8">
      <w:pPr>
        <w:rPr>
          <w:b/>
          <w:bCs/>
          <w:sz w:val="24"/>
          <w:szCs w:val="24"/>
          <w:lang w:eastAsia="en-IN"/>
        </w:rPr>
      </w:pPr>
    </w:p>
    <w:p w14:paraId="200B067F" w14:textId="77777777" w:rsidR="006452DC" w:rsidRDefault="006452DC" w:rsidP="00356DA8">
      <w:pPr>
        <w:rPr>
          <w:b/>
          <w:bCs/>
          <w:sz w:val="24"/>
          <w:szCs w:val="24"/>
          <w:lang w:eastAsia="en-IN"/>
        </w:rPr>
      </w:pPr>
    </w:p>
    <w:p w14:paraId="728B71CE" w14:textId="77777777" w:rsidR="006452DC" w:rsidRDefault="006452DC" w:rsidP="00356DA8">
      <w:pPr>
        <w:rPr>
          <w:b/>
          <w:bCs/>
          <w:sz w:val="24"/>
          <w:szCs w:val="24"/>
          <w:lang w:eastAsia="en-IN"/>
        </w:rPr>
      </w:pPr>
    </w:p>
    <w:p w14:paraId="2E9C4666" w14:textId="77777777" w:rsidR="006452DC" w:rsidRPr="006452DC" w:rsidRDefault="006452DC" w:rsidP="00356DA8">
      <w:pPr>
        <w:rPr>
          <w:b/>
          <w:bCs/>
          <w:sz w:val="24"/>
          <w:szCs w:val="24"/>
          <w:lang w:eastAsia="en-IN"/>
        </w:rPr>
      </w:pPr>
    </w:p>
    <w:p w14:paraId="1DAA47B6" w14:textId="77777777" w:rsidR="00356DA8" w:rsidRPr="006452DC" w:rsidRDefault="00356DA8" w:rsidP="00356DA8">
      <w:pPr>
        <w:rPr>
          <w:b/>
          <w:bCs/>
          <w:sz w:val="24"/>
          <w:szCs w:val="24"/>
          <w:lang w:eastAsia="en-IN"/>
        </w:rPr>
      </w:pPr>
    </w:p>
    <w:p w14:paraId="288DD2AE" w14:textId="77777777" w:rsidR="00356DA8" w:rsidRPr="006452DC" w:rsidRDefault="00356DA8" w:rsidP="00356DA8">
      <w:pPr>
        <w:rPr>
          <w:b/>
          <w:bCs/>
          <w:sz w:val="24"/>
          <w:szCs w:val="24"/>
          <w:lang w:eastAsia="en-IN"/>
        </w:rPr>
      </w:pPr>
    </w:p>
    <w:p w14:paraId="63D83493" w14:textId="687BF4AA" w:rsidR="00356DA8" w:rsidRPr="006452DC" w:rsidRDefault="00356DA8" w:rsidP="00811D76">
      <w:pPr>
        <w:pStyle w:val="ListParagraph"/>
        <w:widowControl/>
        <w:numPr>
          <w:ilvl w:val="0"/>
          <w:numId w:val="17"/>
        </w:numPr>
        <w:suppressAutoHyphens w:val="0"/>
        <w:autoSpaceDE/>
        <w:spacing w:after="160" w:line="259" w:lineRule="auto"/>
        <w:contextualSpacing/>
        <w:rPr>
          <w:rFonts w:ascii="Times New Roman" w:eastAsia="Times New Roman" w:hAnsi="Times New Roman" w:cs="Times New Roman"/>
          <w:sz w:val="24"/>
          <w:szCs w:val="24"/>
          <w:lang w:eastAsia="en-IN"/>
        </w:rPr>
      </w:pPr>
      <w:r w:rsidRPr="006452DC">
        <w:rPr>
          <w:rFonts w:ascii="Times New Roman" w:eastAsia="Times New Roman" w:hAnsi="Times New Roman" w:cs="Times New Roman"/>
          <w:sz w:val="24"/>
          <w:szCs w:val="24"/>
          <w:lang w:eastAsia="en-IN"/>
        </w:rPr>
        <w:t>Initializes the window and sets size and background color.</w:t>
      </w:r>
    </w:p>
    <w:p w14:paraId="7865E3A9" w14:textId="77777777" w:rsidR="00356DA8" w:rsidRPr="006452DC" w:rsidRDefault="00356DA8" w:rsidP="00811D76">
      <w:pPr>
        <w:pStyle w:val="ListParagraph"/>
        <w:widowControl/>
        <w:numPr>
          <w:ilvl w:val="0"/>
          <w:numId w:val="17"/>
        </w:numPr>
        <w:suppressAutoHyphens w:val="0"/>
        <w:autoSpaceDE/>
        <w:spacing w:after="160" w:line="259" w:lineRule="auto"/>
        <w:contextualSpacing/>
        <w:rPr>
          <w:rFonts w:ascii="Times New Roman" w:eastAsia="Times New Roman" w:hAnsi="Times New Roman" w:cs="Times New Roman"/>
          <w:sz w:val="24"/>
          <w:szCs w:val="24"/>
          <w:lang w:eastAsia="en-IN"/>
        </w:rPr>
      </w:pPr>
      <w:r w:rsidRPr="006452DC">
        <w:rPr>
          <w:rFonts w:ascii="Times New Roman" w:eastAsia="Times New Roman" w:hAnsi="Times New Roman" w:cs="Times New Roman"/>
          <w:sz w:val="24"/>
          <w:szCs w:val="24"/>
          <w:lang w:eastAsia="en-IN"/>
        </w:rPr>
        <w:t>Starts the assistant in a new thread when the button is clicked.</w:t>
      </w:r>
    </w:p>
    <w:p w14:paraId="77DBB8B0" w14:textId="77777777" w:rsidR="00356DA8" w:rsidRPr="006452DC" w:rsidRDefault="00356DA8" w:rsidP="00811D76">
      <w:pPr>
        <w:pStyle w:val="ListParagraph"/>
        <w:widowControl/>
        <w:numPr>
          <w:ilvl w:val="0"/>
          <w:numId w:val="17"/>
        </w:numPr>
        <w:suppressAutoHyphens w:val="0"/>
        <w:autoSpaceDE/>
        <w:spacing w:after="160" w:line="259" w:lineRule="auto"/>
        <w:contextualSpacing/>
        <w:rPr>
          <w:rFonts w:ascii="Times New Roman" w:eastAsia="Times New Roman" w:hAnsi="Times New Roman" w:cs="Times New Roman"/>
          <w:sz w:val="24"/>
          <w:szCs w:val="24"/>
          <w:lang w:eastAsia="en-IN"/>
        </w:rPr>
      </w:pPr>
      <w:r w:rsidRPr="006452DC">
        <w:rPr>
          <w:rFonts w:ascii="Times New Roman" w:eastAsia="Times New Roman" w:hAnsi="Times New Roman" w:cs="Times New Roman"/>
          <w:sz w:val="24"/>
          <w:szCs w:val="24"/>
          <w:lang w:eastAsia="en-IN"/>
        </w:rPr>
        <w:t>Loads and places the background and mic icon into the GUI.</w:t>
      </w:r>
    </w:p>
    <w:p w14:paraId="4349202A" w14:textId="77777777" w:rsidR="00356DA8" w:rsidRPr="006452DC" w:rsidRDefault="00356DA8" w:rsidP="00811D76">
      <w:pPr>
        <w:pStyle w:val="ListParagraph"/>
        <w:widowControl/>
        <w:numPr>
          <w:ilvl w:val="0"/>
          <w:numId w:val="17"/>
        </w:numPr>
        <w:suppressAutoHyphens w:val="0"/>
        <w:autoSpaceDE/>
        <w:spacing w:after="160" w:line="259" w:lineRule="auto"/>
        <w:contextualSpacing/>
        <w:rPr>
          <w:rFonts w:ascii="Times New Roman" w:eastAsia="Times New Roman" w:hAnsi="Times New Roman" w:cs="Times New Roman"/>
          <w:sz w:val="24"/>
          <w:szCs w:val="24"/>
          <w:lang w:eastAsia="en-IN"/>
        </w:rPr>
      </w:pPr>
      <w:r w:rsidRPr="006452DC">
        <w:rPr>
          <w:rFonts w:ascii="Times New Roman" w:eastAsia="Times New Roman" w:hAnsi="Times New Roman" w:cs="Times New Roman"/>
          <w:sz w:val="24"/>
          <w:szCs w:val="24"/>
          <w:lang w:eastAsia="en-IN"/>
        </w:rPr>
        <w:t>Input field where the user can enter their name.</w:t>
      </w:r>
    </w:p>
    <w:p w14:paraId="6763B835" w14:textId="77777777" w:rsidR="00356DA8" w:rsidRPr="006452DC" w:rsidRDefault="00356DA8" w:rsidP="00811D76">
      <w:pPr>
        <w:pStyle w:val="ListParagraph"/>
        <w:widowControl/>
        <w:numPr>
          <w:ilvl w:val="0"/>
          <w:numId w:val="17"/>
        </w:numPr>
        <w:suppressAutoHyphens w:val="0"/>
        <w:autoSpaceDE/>
        <w:spacing w:after="160" w:line="259" w:lineRule="auto"/>
        <w:contextualSpacing/>
        <w:rPr>
          <w:rFonts w:ascii="Times New Roman" w:eastAsia="Times New Roman" w:hAnsi="Times New Roman" w:cs="Times New Roman"/>
          <w:sz w:val="24"/>
          <w:szCs w:val="24"/>
          <w:lang w:eastAsia="en-IN"/>
        </w:rPr>
      </w:pPr>
      <w:r w:rsidRPr="006452DC">
        <w:rPr>
          <w:rFonts w:ascii="Times New Roman" w:eastAsia="Times New Roman" w:hAnsi="Times New Roman" w:cs="Times New Roman"/>
          <w:sz w:val="24"/>
          <w:szCs w:val="24"/>
          <w:lang w:eastAsia="en-IN"/>
        </w:rPr>
        <w:t>Button to start/stop the assistant.</w:t>
      </w:r>
    </w:p>
    <w:p w14:paraId="779EB7FF" w14:textId="77777777" w:rsidR="00356DA8" w:rsidRPr="006452DC" w:rsidRDefault="00356DA8" w:rsidP="00811D76">
      <w:pPr>
        <w:pStyle w:val="ListParagraph"/>
        <w:widowControl/>
        <w:numPr>
          <w:ilvl w:val="0"/>
          <w:numId w:val="17"/>
        </w:numPr>
        <w:suppressAutoHyphens w:val="0"/>
        <w:autoSpaceDE/>
        <w:spacing w:after="160" w:line="259" w:lineRule="auto"/>
        <w:contextualSpacing/>
        <w:rPr>
          <w:rFonts w:ascii="Times New Roman" w:eastAsia="Times New Roman" w:hAnsi="Times New Roman" w:cs="Times New Roman"/>
          <w:sz w:val="24"/>
          <w:szCs w:val="24"/>
          <w:lang w:eastAsia="en-IN"/>
        </w:rPr>
      </w:pPr>
      <w:r w:rsidRPr="006452DC">
        <w:rPr>
          <w:rFonts w:ascii="Times New Roman" w:eastAsia="Times New Roman" w:hAnsi="Times New Roman" w:cs="Times New Roman"/>
          <w:sz w:val="24"/>
          <w:szCs w:val="24"/>
          <w:lang w:eastAsia="en-IN"/>
        </w:rPr>
        <w:lastRenderedPageBreak/>
        <w:t>Runs the Tkinter GUI loop so the window remains active.</w:t>
      </w:r>
    </w:p>
    <w:p w14:paraId="1F059D50" w14:textId="77777777" w:rsidR="00356DA8" w:rsidRPr="006452DC" w:rsidRDefault="00356DA8" w:rsidP="00356DA8">
      <w:pPr>
        <w:rPr>
          <w:b/>
          <w:bCs/>
          <w:sz w:val="24"/>
          <w:szCs w:val="24"/>
          <w:lang w:eastAsia="en-IN"/>
        </w:rPr>
      </w:pPr>
      <w:r w:rsidRPr="006452DC">
        <w:rPr>
          <w:b/>
          <w:bCs/>
          <w:noProof/>
          <w:sz w:val="24"/>
          <w:szCs w:val="24"/>
          <w:lang w:eastAsia="en-IN"/>
        </w:rPr>
        <mc:AlternateContent>
          <mc:Choice Requires="wps">
            <w:drawing>
              <wp:anchor distT="45720" distB="45720" distL="114300" distR="114300" simplePos="0" relativeHeight="251673600" behindDoc="0" locked="0" layoutInCell="1" allowOverlap="1" wp14:anchorId="0F2738E5" wp14:editId="6EBE5A44">
                <wp:simplePos x="0" y="0"/>
                <wp:positionH relativeFrom="margin">
                  <wp:posOffset>347980</wp:posOffset>
                </wp:positionH>
                <wp:positionV relativeFrom="paragraph">
                  <wp:posOffset>264795</wp:posOffset>
                </wp:positionV>
                <wp:extent cx="2360930" cy="1404620"/>
                <wp:effectExtent l="0" t="0" r="12700" b="13970"/>
                <wp:wrapSquare wrapText="bothSides"/>
                <wp:docPr id="7468185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B5DEDD8" w14:textId="77777777" w:rsidR="00356DA8" w:rsidRDefault="00356DA8" w:rsidP="00356DA8">
                            <w:r>
                              <w:t>if __name__ == "__main__":</w:t>
                            </w:r>
                          </w:p>
                          <w:p w14:paraId="1D7A501D" w14:textId="77777777" w:rsidR="00356DA8" w:rsidRDefault="00356DA8" w:rsidP="00356DA8">
                            <w:r>
                              <w:t xml:space="preserve">    main()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F2738E5" id="_x0000_s1039" type="#_x0000_t202" style="position:absolute;margin-left:27.4pt;margin-top:20.85pt;width:185.9pt;height:110.6pt;z-index:25167360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">
                <v:textbox style="mso-fit-shape-to-text:t">
                  <w:txbxContent>
                    <w:p w14:paraId="3B5DEDD8" w14:textId="77777777" w:rsidR="00356DA8" w:rsidRDefault="00356DA8" w:rsidP="00356DA8">
                      <w:r>
                        <w:t>if __name__ == "__main__":</w:t>
                      </w:r>
                    </w:p>
                    <w:p w14:paraId="1D7A501D" w14:textId="77777777" w:rsidR="00356DA8" w:rsidRDefault="00356DA8" w:rsidP="00356DA8">
                      <w:r>
                        <w:t xml:space="preserve">    main()</w:t>
                      </w:r>
                    </w:p>
                  </w:txbxContent>
                </v:textbox>
                <w10:wrap type="square" anchorx="margin"/>
              </v:shape>
            </w:pict>
          </mc:Fallback>
        </mc:AlternateContent>
      </w:r>
      <w:r w:rsidRPr="006452DC">
        <w:rPr>
          <w:b/>
          <w:bCs/>
          <w:sz w:val="24"/>
          <w:szCs w:val="24"/>
          <w:lang w:eastAsia="en-IN"/>
        </w:rPr>
        <w:t>10. Entry Point</w:t>
      </w:r>
    </w:p>
    <w:p w14:paraId="3570BA4A" w14:textId="77777777" w:rsidR="00356DA8" w:rsidRPr="006452DC" w:rsidRDefault="00356DA8" w:rsidP="00356DA8">
      <w:pPr>
        <w:rPr>
          <w:b/>
          <w:bCs/>
          <w:sz w:val="24"/>
          <w:szCs w:val="24"/>
          <w:lang w:eastAsia="en-IN"/>
        </w:rPr>
      </w:pPr>
    </w:p>
    <w:p w14:paraId="40A77383" w14:textId="77777777" w:rsidR="00356DA8" w:rsidRPr="006452DC" w:rsidRDefault="00356DA8" w:rsidP="00356DA8">
      <w:pPr>
        <w:rPr>
          <w:b/>
          <w:bCs/>
          <w:sz w:val="24"/>
          <w:szCs w:val="24"/>
          <w:lang w:eastAsia="en-IN"/>
        </w:rPr>
      </w:pPr>
    </w:p>
    <w:p w14:paraId="73073F21" w14:textId="77777777" w:rsidR="00356DA8" w:rsidRPr="006452DC" w:rsidRDefault="00356DA8" w:rsidP="00356DA8">
      <w:pPr>
        <w:rPr>
          <w:b/>
          <w:bCs/>
          <w:sz w:val="24"/>
          <w:szCs w:val="24"/>
          <w:lang w:eastAsia="en-IN"/>
        </w:rPr>
      </w:pPr>
    </w:p>
    <w:p w14:paraId="780DCD52" w14:textId="77777777" w:rsidR="00356DA8" w:rsidRPr="006452DC" w:rsidRDefault="00356DA8" w:rsidP="00811D76">
      <w:pPr>
        <w:widowControl/>
        <w:numPr>
          <w:ilvl w:val="0"/>
          <w:numId w:val="18"/>
        </w:numPr>
        <w:suppressAutoHyphens w:val="0"/>
        <w:autoSpaceDE/>
        <w:spacing w:after="160" w:line="259" w:lineRule="auto"/>
        <w:rPr>
          <w:sz w:val="24"/>
          <w:szCs w:val="24"/>
          <w:lang w:eastAsia="en-IN"/>
        </w:rPr>
      </w:pPr>
      <w:r w:rsidRPr="006452DC">
        <w:rPr>
          <w:sz w:val="24"/>
          <w:szCs w:val="24"/>
          <w:lang w:eastAsia="en-IN"/>
        </w:rPr>
        <w:t>Ensures that the app runs only when executed directly.</w:t>
      </w:r>
    </w:p>
    <w:p w14:paraId="448AB834" w14:textId="77777777" w:rsidR="00356DA8" w:rsidRPr="006452DC" w:rsidRDefault="00356DA8" w:rsidP="00356DA8">
      <w:pPr>
        <w:ind w:left="360"/>
        <w:rPr>
          <w:sz w:val="24"/>
          <w:szCs w:val="24"/>
          <w:lang w:eastAsia="en-IN"/>
        </w:rPr>
      </w:pPr>
    </w:p>
    <w:p w14:paraId="18C96EA5" w14:textId="726E49DB" w:rsidR="00356DA8" w:rsidRPr="006452DC" w:rsidRDefault="006450B2" w:rsidP="00356DA8">
      <w:pPr>
        <w:rPr>
          <w:sz w:val="24"/>
          <w:szCs w:val="24"/>
          <w:lang w:eastAsia="en-IN"/>
        </w:rPr>
      </w:pPr>
      <w:r>
        <w:rPr>
          <w:b/>
          <w:bCs/>
          <w:sz w:val="24"/>
          <w:szCs w:val="24"/>
          <w:lang w:eastAsia="en-IN"/>
        </w:rPr>
        <w:t>4</w:t>
      </w:r>
      <w:r w:rsidR="00356DA8" w:rsidRPr="006452DC">
        <w:rPr>
          <w:b/>
          <w:bCs/>
          <w:sz w:val="24"/>
          <w:szCs w:val="24"/>
          <w:lang w:eastAsia="en-IN"/>
        </w:rPr>
        <w:t>.2 Test Cases</w:t>
      </w:r>
    </w:p>
    <w:p w14:paraId="02A67BEC" w14:textId="77777777" w:rsidR="00356DA8" w:rsidRPr="006452DC" w:rsidRDefault="00356DA8" w:rsidP="00356DA8">
      <w:pPr>
        <w:spacing w:before="100" w:beforeAutospacing="1" w:after="100" w:afterAutospacing="1"/>
        <w:rPr>
          <w:sz w:val="24"/>
          <w:szCs w:val="24"/>
          <w:lang w:eastAsia="en-IN"/>
        </w:rPr>
      </w:pPr>
      <w:r w:rsidRPr="006452DC">
        <w:rPr>
          <w:sz w:val="24"/>
          <w:szCs w:val="24"/>
          <w:lang w:eastAsia="en-IN"/>
        </w:rPr>
        <w:t>The system was tested with various voice commands to evaluate its performance in different environments and with diverse commands. Each test case was executed manually, and the output was verified both through GUI feedback and speech response.</w:t>
      </w:r>
    </w:p>
    <w:p w14:paraId="47ECC741" w14:textId="77777777" w:rsidR="00356DA8" w:rsidRPr="006452DC" w:rsidRDefault="00356DA8" w:rsidP="00356DA8">
      <w:pPr>
        <w:rPr>
          <w:b/>
          <w:bCs/>
          <w:sz w:val="24"/>
          <w:szCs w:val="24"/>
          <w:lang w:eastAsia="en-IN"/>
        </w:rPr>
      </w:pPr>
      <w:r w:rsidRPr="006452DC">
        <w:rPr>
          <w:b/>
          <w:bCs/>
          <w:sz w:val="24"/>
          <w:szCs w:val="24"/>
          <w:lang w:eastAsia="en-IN"/>
        </w:rPr>
        <w:t>Test Case Table</w:t>
      </w:r>
    </w:p>
    <w:tbl>
      <w:tblPr>
        <w:tblStyle w:val="TableGrid"/>
        <w:tblW w:w="0" w:type="auto"/>
        <w:tblLook w:val="04A0" w:firstRow="1" w:lastRow="0" w:firstColumn="1" w:lastColumn="0" w:noHBand="0" w:noVBand="1"/>
      </w:tblPr>
      <w:tblGrid>
        <w:gridCol w:w="1030"/>
        <w:gridCol w:w="2238"/>
        <w:gridCol w:w="3386"/>
        <w:gridCol w:w="2179"/>
        <w:gridCol w:w="857"/>
      </w:tblGrid>
      <w:tr w:rsidR="00356DA8" w:rsidRPr="006452DC" w14:paraId="16AC8266" w14:textId="77777777" w:rsidTr="00FF7263">
        <w:tc>
          <w:tcPr>
            <w:tcW w:w="0" w:type="auto"/>
            <w:hideMark/>
          </w:tcPr>
          <w:p w14:paraId="61A4DD22" w14:textId="77777777" w:rsidR="00356DA8" w:rsidRPr="006452DC" w:rsidRDefault="00356DA8" w:rsidP="00FF7263">
            <w:pPr>
              <w:spacing w:after="160" w:line="259" w:lineRule="auto"/>
              <w:rPr>
                <w:rFonts w:ascii="Times New Roman" w:eastAsia="Times New Roman" w:hAnsi="Times New Roman" w:cs="Times New Roman"/>
                <w:b/>
                <w:bCs/>
                <w:kern w:val="0"/>
                <w:sz w:val="24"/>
                <w:szCs w:val="24"/>
                <w:lang w:eastAsia="en-IN"/>
                <w14:ligatures w14:val="none"/>
              </w:rPr>
            </w:pPr>
            <w:r w:rsidRPr="006452DC">
              <w:rPr>
                <w:rFonts w:ascii="Times New Roman" w:eastAsia="Times New Roman" w:hAnsi="Times New Roman" w:cs="Times New Roman"/>
                <w:b/>
                <w:bCs/>
                <w:kern w:val="0"/>
                <w:sz w:val="24"/>
                <w:szCs w:val="24"/>
                <w:lang w:eastAsia="en-IN"/>
                <w14:ligatures w14:val="none"/>
              </w:rPr>
              <w:t>Test Case ID</w:t>
            </w:r>
          </w:p>
        </w:tc>
        <w:tc>
          <w:tcPr>
            <w:tcW w:w="0" w:type="auto"/>
            <w:hideMark/>
          </w:tcPr>
          <w:p w14:paraId="0CC44E00" w14:textId="77777777" w:rsidR="00356DA8" w:rsidRPr="006452DC" w:rsidRDefault="00356DA8" w:rsidP="00FF7263">
            <w:pPr>
              <w:spacing w:after="160" w:line="259" w:lineRule="auto"/>
              <w:rPr>
                <w:rFonts w:ascii="Times New Roman" w:eastAsia="Times New Roman" w:hAnsi="Times New Roman" w:cs="Times New Roman"/>
                <w:b/>
                <w:bCs/>
                <w:kern w:val="0"/>
                <w:sz w:val="24"/>
                <w:szCs w:val="24"/>
                <w:lang w:eastAsia="en-IN"/>
                <w14:ligatures w14:val="none"/>
              </w:rPr>
            </w:pPr>
            <w:r w:rsidRPr="006452DC">
              <w:rPr>
                <w:rFonts w:ascii="Times New Roman" w:eastAsia="Times New Roman" w:hAnsi="Times New Roman" w:cs="Times New Roman"/>
                <w:b/>
                <w:bCs/>
                <w:kern w:val="0"/>
                <w:sz w:val="24"/>
                <w:szCs w:val="24"/>
                <w:lang w:eastAsia="en-IN"/>
                <w14:ligatures w14:val="none"/>
              </w:rPr>
              <w:t>Input Command</w:t>
            </w:r>
          </w:p>
        </w:tc>
        <w:tc>
          <w:tcPr>
            <w:tcW w:w="0" w:type="auto"/>
            <w:hideMark/>
          </w:tcPr>
          <w:p w14:paraId="61F11803" w14:textId="77777777" w:rsidR="00356DA8" w:rsidRPr="006452DC" w:rsidRDefault="00356DA8" w:rsidP="00FF7263">
            <w:pPr>
              <w:spacing w:after="160" w:line="259" w:lineRule="auto"/>
              <w:rPr>
                <w:rFonts w:ascii="Times New Roman" w:eastAsia="Times New Roman" w:hAnsi="Times New Roman" w:cs="Times New Roman"/>
                <w:b/>
                <w:bCs/>
                <w:kern w:val="0"/>
                <w:sz w:val="24"/>
                <w:szCs w:val="24"/>
                <w:lang w:eastAsia="en-IN"/>
                <w14:ligatures w14:val="none"/>
              </w:rPr>
            </w:pPr>
            <w:r w:rsidRPr="006452DC">
              <w:rPr>
                <w:rFonts w:ascii="Times New Roman" w:eastAsia="Times New Roman" w:hAnsi="Times New Roman" w:cs="Times New Roman"/>
                <w:b/>
                <w:bCs/>
                <w:kern w:val="0"/>
                <w:sz w:val="24"/>
                <w:szCs w:val="24"/>
                <w:lang w:eastAsia="en-IN"/>
                <w14:ligatures w14:val="none"/>
              </w:rPr>
              <w:t>Expected Output</w:t>
            </w:r>
          </w:p>
        </w:tc>
        <w:tc>
          <w:tcPr>
            <w:tcW w:w="0" w:type="auto"/>
            <w:hideMark/>
          </w:tcPr>
          <w:p w14:paraId="793305E6" w14:textId="77777777" w:rsidR="00356DA8" w:rsidRPr="006452DC" w:rsidRDefault="00356DA8" w:rsidP="00FF7263">
            <w:pPr>
              <w:spacing w:after="160" w:line="259" w:lineRule="auto"/>
              <w:rPr>
                <w:rFonts w:ascii="Times New Roman" w:eastAsia="Times New Roman" w:hAnsi="Times New Roman" w:cs="Times New Roman"/>
                <w:b/>
                <w:bCs/>
                <w:kern w:val="0"/>
                <w:sz w:val="24"/>
                <w:szCs w:val="24"/>
                <w:lang w:eastAsia="en-IN"/>
                <w14:ligatures w14:val="none"/>
              </w:rPr>
            </w:pPr>
            <w:r w:rsidRPr="006452DC">
              <w:rPr>
                <w:rFonts w:ascii="Times New Roman" w:eastAsia="Times New Roman" w:hAnsi="Times New Roman" w:cs="Times New Roman"/>
                <w:b/>
                <w:bCs/>
                <w:kern w:val="0"/>
                <w:sz w:val="24"/>
                <w:szCs w:val="24"/>
                <w:lang w:eastAsia="en-IN"/>
                <w14:ligatures w14:val="none"/>
              </w:rPr>
              <w:t>Actual Output</w:t>
            </w:r>
          </w:p>
        </w:tc>
        <w:tc>
          <w:tcPr>
            <w:tcW w:w="0" w:type="auto"/>
            <w:hideMark/>
          </w:tcPr>
          <w:p w14:paraId="35764E74" w14:textId="77777777" w:rsidR="00356DA8" w:rsidRPr="006452DC" w:rsidRDefault="00356DA8" w:rsidP="00FF7263">
            <w:pPr>
              <w:spacing w:after="160" w:line="259" w:lineRule="auto"/>
              <w:rPr>
                <w:rFonts w:ascii="Times New Roman" w:eastAsia="Times New Roman" w:hAnsi="Times New Roman" w:cs="Times New Roman"/>
                <w:b/>
                <w:bCs/>
                <w:kern w:val="0"/>
                <w:sz w:val="24"/>
                <w:szCs w:val="24"/>
                <w:lang w:eastAsia="en-IN"/>
                <w14:ligatures w14:val="none"/>
              </w:rPr>
            </w:pPr>
            <w:r w:rsidRPr="006452DC">
              <w:rPr>
                <w:rFonts w:ascii="Times New Roman" w:eastAsia="Times New Roman" w:hAnsi="Times New Roman" w:cs="Times New Roman"/>
                <w:b/>
                <w:bCs/>
                <w:kern w:val="0"/>
                <w:sz w:val="24"/>
                <w:szCs w:val="24"/>
                <w:lang w:eastAsia="en-IN"/>
                <w14:ligatures w14:val="none"/>
              </w:rPr>
              <w:t>Status</w:t>
            </w:r>
          </w:p>
        </w:tc>
      </w:tr>
      <w:tr w:rsidR="00356DA8" w:rsidRPr="006452DC" w14:paraId="77207572" w14:textId="77777777" w:rsidTr="00FF7263">
        <w:tc>
          <w:tcPr>
            <w:tcW w:w="0" w:type="auto"/>
            <w:hideMark/>
          </w:tcPr>
          <w:p w14:paraId="731336C1"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TC-01</w:t>
            </w:r>
          </w:p>
        </w:tc>
        <w:tc>
          <w:tcPr>
            <w:tcW w:w="0" w:type="auto"/>
            <w:hideMark/>
          </w:tcPr>
          <w:p w14:paraId="432870B1"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"Play Faded"</w:t>
            </w:r>
          </w:p>
        </w:tc>
        <w:tc>
          <w:tcPr>
            <w:tcW w:w="0" w:type="auto"/>
            <w:hideMark/>
          </w:tcPr>
          <w:p w14:paraId="01780368"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 xml:space="preserve">YouTube opens and plays </w:t>
            </w:r>
            <w:r w:rsidRPr="006452DC">
              <w:rPr>
                <w:rFonts w:ascii="Times New Roman" w:eastAsia="Times New Roman" w:hAnsi="Times New Roman" w:cs="Times New Roman"/>
                <w:i/>
                <w:iCs/>
                <w:kern w:val="0"/>
                <w:sz w:val="24"/>
                <w:szCs w:val="24"/>
                <w:lang w:eastAsia="en-IN"/>
                <w14:ligatures w14:val="none"/>
              </w:rPr>
              <w:t>Faded</w:t>
            </w:r>
          </w:p>
        </w:tc>
        <w:tc>
          <w:tcPr>
            <w:tcW w:w="0" w:type="auto"/>
            <w:hideMark/>
          </w:tcPr>
          <w:p w14:paraId="74275CBC"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 xml:space="preserve"> Played successfully</w:t>
            </w:r>
          </w:p>
        </w:tc>
        <w:tc>
          <w:tcPr>
            <w:tcW w:w="0" w:type="auto"/>
            <w:hideMark/>
          </w:tcPr>
          <w:p w14:paraId="251D7BBB"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Pass</w:t>
            </w:r>
          </w:p>
        </w:tc>
      </w:tr>
      <w:tr w:rsidR="00356DA8" w:rsidRPr="006452DC" w14:paraId="357A2560" w14:textId="77777777" w:rsidTr="00FF7263">
        <w:tc>
          <w:tcPr>
            <w:tcW w:w="0" w:type="auto"/>
            <w:hideMark/>
          </w:tcPr>
          <w:p w14:paraId="33467F51"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TC-02</w:t>
            </w:r>
          </w:p>
        </w:tc>
        <w:tc>
          <w:tcPr>
            <w:tcW w:w="0" w:type="auto"/>
            <w:hideMark/>
          </w:tcPr>
          <w:p w14:paraId="328F054B"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"Tell me a joke"</w:t>
            </w:r>
          </w:p>
        </w:tc>
        <w:tc>
          <w:tcPr>
            <w:tcW w:w="0" w:type="auto"/>
            <w:hideMark/>
          </w:tcPr>
          <w:p w14:paraId="33CAD0EF"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Assistant speaks a random joke</w:t>
            </w:r>
          </w:p>
        </w:tc>
        <w:tc>
          <w:tcPr>
            <w:tcW w:w="0" w:type="auto"/>
            <w:hideMark/>
          </w:tcPr>
          <w:p w14:paraId="06BE2DA1"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Joke delivered</w:t>
            </w:r>
          </w:p>
        </w:tc>
        <w:tc>
          <w:tcPr>
            <w:tcW w:w="0" w:type="auto"/>
            <w:hideMark/>
          </w:tcPr>
          <w:p w14:paraId="48E933EF"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Pass</w:t>
            </w:r>
          </w:p>
        </w:tc>
      </w:tr>
      <w:tr w:rsidR="00356DA8" w:rsidRPr="006452DC" w14:paraId="1922E885" w14:textId="77777777" w:rsidTr="00FF7263">
        <w:tc>
          <w:tcPr>
            <w:tcW w:w="0" w:type="auto"/>
            <w:hideMark/>
          </w:tcPr>
          <w:p w14:paraId="29F8ADA4"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TC-03</w:t>
            </w:r>
          </w:p>
        </w:tc>
        <w:tc>
          <w:tcPr>
            <w:tcW w:w="0" w:type="auto"/>
            <w:hideMark/>
          </w:tcPr>
          <w:p w14:paraId="442A3748"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"Wikipedia Virat Kohli"</w:t>
            </w:r>
          </w:p>
        </w:tc>
        <w:tc>
          <w:tcPr>
            <w:tcW w:w="0" w:type="auto"/>
            <w:hideMark/>
          </w:tcPr>
          <w:p w14:paraId="2297A2AB"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Gives summary about Virat Kohli</w:t>
            </w:r>
          </w:p>
        </w:tc>
        <w:tc>
          <w:tcPr>
            <w:tcW w:w="0" w:type="auto"/>
            <w:hideMark/>
          </w:tcPr>
          <w:p w14:paraId="2E4847F9"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 xml:space="preserve"> Summary spoken</w:t>
            </w:r>
          </w:p>
        </w:tc>
        <w:tc>
          <w:tcPr>
            <w:tcW w:w="0" w:type="auto"/>
            <w:hideMark/>
          </w:tcPr>
          <w:p w14:paraId="25FDEABC"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Pass</w:t>
            </w:r>
          </w:p>
        </w:tc>
      </w:tr>
      <w:tr w:rsidR="00356DA8" w:rsidRPr="006452DC" w14:paraId="5421D2AF" w14:textId="77777777" w:rsidTr="00FF7263">
        <w:tc>
          <w:tcPr>
            <w:tcW w:w="0" w:type="auto"/>
            <w:hideMark/>
          </w:tcPr>
          <w:p w14:paraId="6B3EEEF6"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TC-04</w:t>
            </w:r>
          </w:p>
        </w:tc>
        <w:tc>
          <w:tcPr>
            <w:tcW w:w="0" w:type="auto"/>
            <w:hideMark/>
          </w:tcPr>
          <w:p w14:paraId="6862397E"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"Where is Hyderabad"</w:t>
            </w:r>
          </w:p>
        </w:tc>
        <w:tc>
          <w:tcPr>
            <w:tcW w:w="0" w:type="auto"/>
            <w:hideMark/>
          </w:tcPr>
          <w:p w14:paraId="1B4486CB"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Opens Google Maps at Hyderabad location</w:t>
            </w:r>
          </w:p>
        </w:tc>
        <w:tc>
          <w:tcPr>
            <w:tcW w:w="0" w:type="auto"/>
            <w:hideMark/>
          </w:tcPr>
          <w:p w14:paraId="2EF3E26E"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Location shown</w:t>
            </w:r>
          </w:p>
        </w:tc>
        <w:tc>
          <w:tcPr>
            <w:tcW w:w="0" w:type="auto"/>
            <w:hideMark/>
          </w:tcPr>
          <w:p w14:paraId="5D4250C7"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Pass</w:t>
            </w:r>
          </w:p>
        </w:tc>
      </w:tr>
      <w:tr w:rsidR="00356DA8" w:rsidRPr="006452DC" w14:paraId="47505FF3" w14:textId="77777777" w:rsidTr="00FF7263">
        <w:tc>
          <w:tcPr>
            <w:tcW w:w="0" w:type="auto"/>
            <w:hideMark/>
          </w:tcPr>
          <w:p w14:paraId="309C6F19"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TC-05</w:t>
            </w:r>
          </w:p>
        </w:tc>
        <w:tc>
          <w:tcPr>
            <w:tcW w:w="0" w:type="auto"/>
            <w:hideMark/>
          </w:tcPr>
          <w:p w14:paraId="7C5EDEA8"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(Background noise only)</w:t>
            </w:r>
          </w:p>
        </w:tc>
        <w:tc>
          <w:tcPr>
            <w:tcW w:w="0" w:type="auto"/>
            <w:hideMark/>
          </w:tcPr>
          <w:p w14:paraId="5E90C54C"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Displays error / asks to repeat</w:t>
            </w:r>
          </w:p>
        </w:tc>
        <w:tc>
          <w:tcPr>
            <w:tcW w:w="0" w:type="auto"/>
            <w:hideMark/>
          </w:tcPr>
          <w:p w14:paraId="72EDCE98"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 xml:space="preserve"> Handled gracefully</w:t>
            </w:r>
          </w:p>
        </w:tc>
        <w:tc>
          <w:tcPr>
            <w:tcW w:w="0" w:type="auto"/>
            <w:hideMark/>
          </w:tcPr>
          <w:p w14:paraId="281BA331"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Pass</w:t>
            </w:r>
          </w:p>
        </w:tc>
      </w:tr>
      <w:tr w:rsidR="00356DA8" w:rsidRPr="006452DC" w14:paraId="31150862" w14:textId="77777777" w:rsidTr="00FF7263">
        <w:tc>
          <w:tcPr>
            <w:tcW w:w="0" w:type="auto"/>
            <w:hideMark/>
          </w:tcPr>
          <w:p w14:paraId="717DBC40"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TC-06</w:t>
            </w:r>
          </w:p>
        </w:tc>
        <w:tc>
          <w:tcPr>
            <w:tcW w:w="0" w:type="auto"/>
            <w:hideMark/>
          </w:tcPr>
          <w:p w14:paraId="7FABCE52"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"Open Google"</w:t>
            </w:r>
          </w:p>
        </w:tc>
        <w:tc>
          <w:tcPr>
            <w:tcW w:w="0" w:type="auto"/>
            <w:hideMark/>
          </w:tcPr>
          <w:p w14:paraId="7D170F5B"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Opens Google in browser</w:t>
            </w:r>
          </w:p>
        </w:tc>
        <w:tc>
          <w:tcPr>
            <w:tcW w:w="0" w:type="auto"/>
            <w:hideMark/>
          </w:tcPr>
          <w:p w14:paraId="78B501BA"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Google loaded</w:t>
            </w:r>
          </w:p>
        </w:tc>
        <w:tc>
          <w:tcPr>
            <w:tcW w:w="0" w:type="auto"/>
            <w:hideMark/>
          </w:tcPr>
          <w:p w14:paraId="53103D85"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Pass</w:t>
            </w:r>
          </w:p>
        </w:tc>
      </w:tr>
      <w:tr w:rsidR="00356DA8" w:rsidRPr="006452DC" w14:paraId="2FB7C509" w14:textId="77777777" w:rsidTr="00FF7263">
        <w:tc>
          <w:tcPr>
            <w:tcW w:w="0" w:type="auto"/>
            <w:hideMark/>
          </w:tcPr>
          <w:p w14:paraId="0EEF751E"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TC-07</w:t>
            </w:r>
          </w:p>
        </w:tc>
        <w:tc>
          <w:tcPr>
            <w:tcW w:w="0" w:type="auto"/>
            <w:hideMark/>
          </w:tcPr>
          <w:p w14:paraId="136CA764"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"Open YouTube"</w:t>
            </w:r>
          </w:p>
        </w:tc>
        <w:tc>
          <w:tcPr>
            <w:tcW w:w="0" w:type="auto"/>
            <w:hideMark/>
          </w:tcPr>
          <w:p w14:paraId="4A5E503D"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Opens YouTube in browser</w:t>
            </w:r>
          </w:p>
        </w:tc>
        <w:tc>
          <w:tcPr>
            <w:tcW w:w="0" w:type="auto"/>
            <w:hideMark/>
          </w:tcPr>
          <w:p w14:paraId="1F3914BF"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 xml:space="preserve"> YouTube opened</w:t>
            </w:r>
          </w:p>
        </w:tc>
        <w:tc>
          <w:tcPr>
            <w:tcW w:w="0" w:type="auto"/>
            <w:hideMark/>
          </w:tcPr>
          <w:p w14:paraId="6BDD9C08"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Pass</w:t>
            </w:r>
          </w:p>
        </w:tc>
      </w:tr>
      <w:tr w:rsidR="00356DA8" w:rsidRPr="006452DC" w14:paraId="6BCB9F22" w14:textId="77777777" w:rsidTr="00FF7263">
        <w:tc>
          <w:tcPr>
            <w:tcW w:w="0" w:type="auto"/>
            <w:hideMark/>
          </w:tcPr>
          <w:p w14:paraId="380EB3ED"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TC-08</w:t>
            </w:r>
          </w:p>
        </w:tc>
        <w:tc>
          <w:tcPr>
            <w:tcW w:w="0" w:type="auto"/>
            <w:hideMark/>
          </w:tcPr>
          <w:p w14:paraId="271953C8"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"Search Python Tkinter tutorial"</w:t>
            </w:r>
          </w:p>
        </w:tc>
        <w:tc>
          <w:tcPr>
            <w:tcW w:w="0" w:type="auto"/>
            <w:hideMark/>
          </w:tcPr>
          <w:p w14:paraId="11AFDA7A"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Performs Google search for the query</w:t>
            </w:r>
          </w:p>
        </w:tc>
        <w:tc>
          <w:tcPr>
            <w:tcW w:w="0" w:type="auto"/>
            <w:hideMark/>
          </w:tcPr>
          <w:p w14:paraId="225D445A"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 xml:space="preserve"> Search executed</w:t>
            </w:r>
          </w:p>
        </w:tc>
        <w:tc>
          <w:tcPr>
            <w:tcW w:w="0" w:type="auto"/>
            <w:hideMark/>
          </w:tcPr>
          <w:p w14:paraId="6F13F5DA"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Pass</w:t>
            </w:r>
          </w:p>
        </w:tc>
      </w:tr>
      <w:tr w:rsidR="00356DA8" w:rsidRPr="006452DC" w14:paraId="09289042" w14:textId="77777777" w:rsidTr="00FF7263">
        <w:tc>
          <w:tcPr>
            <w:tcW w:w="0" w:type="auto"/>
            <w:hideMark/>
          </w:tcPr>
          <w:p w14:paraId="7DA4CDC3"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TC-09</w:t>
            </w:r>
          </w:p>
        </w:tc>
        <w:tc>
          <w:tcPr>
            <w:tcW w:w="0" w:type="auto"/>
            <w:hideMark/>
          </w:tcPr>
          <w:p w14:paraId="3676C021"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"What is the time?"</w:t>
            </w:r>
          </w:p>
        </w:tc>
        <w:tc>
          <w:tcPr>
            <w:tcW w:w="0" w:type="auto"/>
            <w:hideMark/>
          </w:tcPr>
          <w:p w14:paraId="04B5896F"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Reads and speaks current system time</w:t>
            </w:r>
          </w:p>
        </w:tc>
        <w:tc>
          <w:tcPr>
            <w:tcW w:w="0" w:type="auto"/>
            <w:hideMark/>
          </w:tcPr>
          <w:p w14:paraId="436619D3"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 xml:space="preserve"> Time spoken correctly</w:t>
            </w:r>
          </w:p>
        </w:tc>
        <w:tc>
          <w:tcPr>
            <w:tcW w:w="0" w:type="auto"/>
            <w:hideMark/>
          </w:tcPr>
          <w:p w14:paraId="3EF99DD3"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Pass</w:t>
            </w:r>
          </w:p>
        </w:tc>
      </w:tr>
      <w:tr w:rsidR="00356DA8" w:rsidRPr="006452DC" w14:paraId="66048C62" w14:textId="77777777" w:rsidTr="00FF7263">
        <w:tc>
          <w:tcPr>
            <w:tcW w:w="0" w:type="auto"/>
            <w:hideMark/>
          </w:tcPr>
          <w:p w14:paraId="7432D6F7"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TC-10</w:t>
            </w:r>
          </w:p>
        </w:tc>
        <w:tc>
          <w:tcPr>
            <w:tcW w:w="0" w:type="auto"/>
            <w:hideMark/>
          </w:tcPr>
          <w:p w14:paraId="5D6DBB43"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"Open code"</w:t>
            </w:r>
          </w:p>
        </w:tc>
        <w:tc>
          <w:tcPr>
            <w:tcW w:w="0" w:type="auto"/>
            <w:hideMark/>
          </w:tcPr>
          <w:p w14:paraId="55B5EB28"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Opens the specified Python script file</w:t>
            </w:r>
          </w:p>
        </w:tc>
        <w:tc>
          <w:tcPr>
            <w:tcW w:w="0" w:type="auto"/>
            <w:hideMark/>
          </w:tcPr>
          <w:p w14:paraId="3F0B3400"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File opened in IDE</w:t>
            </w:r>
          </w:p>
        </w:tc>
        <w:tc>
          <w:tcPr>
            <w:tcW w:w="0" w:type="auto"/>
            <w:hideMark/>
          </w:tcPr>
          <w:p w14:paraId="2BD6AF01"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Pass</w:t>
            </w:r>
          </w:p>
        </w:tc>
      </w:tr>
      <w:tr w:rsidR="00356DA8" w:rsidRPr="006452DC" w14:paraId="71CCA407" w14:textId="77777777" w:rsidTr="00FF7263">
        <w:tc>
          <w:tcPr>
            <w:tcW w:w="0" w:type="auto"/>
            <w:hideMark/>
          </w:tcPr>
          <w:p w14:paraId="578A6F54"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TC-11</w:t>
            </w:r>
          </w:p>
        </w:tc>
        <w:tc>
          <w:tcPr>
            <w:tcW w:w="0" w:type="auto"/>
            <w:hideMark/>
          </w:tcPr>
          <w:p w14:paraId="74DDE0A6"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"Exit"</w:t>
            </w:r>
          </w:p>
        </w:tc>
        <w:tc>
          <w:tcPr>
            <w:tcW w:w="0" w:type="auto"/>
            <w:hideMark/>
          </w:tcPr>
          <w:p w14:paraId="7F003929"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Gracefully shuts down the assistant</w:t>
            </w:r>
          </w:p>
        </w:tc>
        <w:tc>
          <w:tcPr>
            <w:tcW w:w="0" w:type="auto"/>
            <w:hideMark/>
          </w:tcPr>
          <w:p w14:paraId="469DD9A6"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 xml:space="preserve"> Application closed</w:t>
            </w:r>
          </w:p>
        </w:tc>
        <w:tc>
          <w:tcPr>
            <w:tcW w:w="0" w:type="auto"/>
            <w:hideMark/>
          </w:tcPr>
          <w:p w14:paraId="30B3839B"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Pass</w:t>
            </w:r>
          </w:p>
        </w:tc>
      </w:tr>
      <w:tr w:rsidR="00356DA8" w:rsidRPr="006452DC" w14:paraId="208A27A8" w14:textId="77777777" w:rsidTr="00FF7263">
        <w:tc>
          <w:tcPr>
            <w:tcW w:w="0" w:type="auto"/>
            <w:hideMark/>
          </w:tcPr>
          <w:p w14:paraId="52BD8EC3"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TC-12</w:t>
            </w:r>
          </w:p>
        </w:tc>
        <w:tc>
          <w:tcPr>
            <w:tcW w:w="0" w:type="auto"/>
            <w:hideMark/>
          </w:tcPr>
          <w:p w14:paraId="4D1AB02C"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"Who is Elon Musk"</w:t>
            </w:r>
          </w:p>
        </w:tc>
        <w:tc>
          <w:tcPr>
            <w:tcW w:w="0" w:type="auto"/>
            <w:hideMark/>
          </w:tcPr>
          <w:p w14:paraId="13E55FF4"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Uses Wikipedia to explain Elon Musk</w:t>
            </w:r>
          </w:p>
        </w:tc>
        <w:tc>
          <w:tcPr>
            <w:tcW w:w="0" w:type="auto"/>
            <w:hideMark/>
          </w:tcPr>
          <w:p w14:paraId="619ED08E"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 xml:space="preserve"> Accurate summary spoken</w:t>
            </w:r>
          </w:p>
        </w:tc>
        <w:tc>
          <w:tcPr>
            <w:tcW w:w="0" w:type="auto"/>
            <w:hideMark/>
          </w:tcPr>
          <w:p w14:paraId="24B3CB47"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Pass</w:t>
            </w:r>
          </w:p>
        </w:tc>
      </w:tr>
      <w:tr w:rsidR="00356DA8" w:rsidRPr="006452DC" w14:paraId="275AB906" w14:textId="77777777" w:rsidTr="00FF7263">
        <w:tc>
          <w:tcPr>
            <w:tcW w:w="0" w:type="auto"/>
            <w:hideMark/>
          </w:tcPr>
          <w:p w14:paraId="6F2008BB"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lastRenderedPageBreak/>
              <w:t>TC-13</w:t>
            </w:r>
          </w:p>
        </w:tc>
        <w:tc>
          <w:tcPr>
            <w:tcW w:w="0" w:type="auto"/>
            <w:hideMark/>
          </w:tcPr>
          <w:p w14:paraId="3AFBF0AF"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"Where is Taj Mahal"</w:t>
            </w:r>
          </w:p>
        </w:tc>
        <w:tc>
          <w:tcPr>
            <w:tcW w:w="0" w:type="auto"/>
            <w:hideMark/>
          </w:tcPr>
          <w:p w14:paraId="6E4D4210"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Opens Google Maps with Taj Mahal location</w:t>
            </w:r>
          </w:p>
        </w:tc>
        <w:tc>
          <w:tcPr>
            <w:tcW w:w="0" w:type="auto"/>
            <w:hideMark/>
          </w:tcPr>
          <w:p w14:paraId="24EC4D82"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 xml:space="preserve"> Location opened</w:t>
            </w:r>
          </w:p>
        </w:tc>
        <w:tc>
          <w:tcPr>
            <w:tcW w:w="0" w:type="auto"/>
            <w:hideMark/>
          </w:tcPr>
          <w:p w14:paraId="18664B12"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Pass</w:t>
            </w:r>
          </w:p>
        </w:tc>
      </w:tr>
      <w:tr w:rsidR="00356DA8" w:rsidRPr="006452DC" w14:paraId="7378CEE0" w14:textId="77777777" w:rsidTr="00FF7263">
        <w:tc>
          <w:tcPr>
            <w:tcW w:w="0" w:type="auto"/>
            <w:hideMark/>
          </w:tcPr>
          <w:p w14:paraId="5E78D998"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TC-14</w:t>
            </w:r>
          </w:p>
        </w:tc>
        <w:tc>
          <w:tcPr>
            <w:tcW w:w="0" w:type="auto"/>
            <w:hideMark/>
          </w:tcPr>
          <w:p w14:paraId="5D4081D2"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"Search latest news"</w:t>
            </w:r>
          </w:p>
        </w:tc>
        <w:tc>
          <w:tcPr>
            <w:tcW w:w="0" w:type="auto"/>
            <w:hideMark/>
          </w:tcPr>
          <w:p w14:paraId="0EC13AD2"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Opens Google with news search results</w:t>
            </w:r>
          </w:p>
        </w:tc>
        <w:tc>
          <w:tcPr>
            <w:tcW w:w="0" w:type="auto"/>
            <w:hideMark/>
          </w:tcPr>
          <w:p w14:paraId="25FA427D"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 xml:space="preserve"> Results shown</w:t>
            </w:r>
          </w:p>
        </w:tc>
        <w:tc>
          <w:tcPr>
            <w:tcW w:w="0" w:type="auto"/>
            <w:hideMark/>
          </w:tcPr>
          <w:p w14:paraId="0CD571BB"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Pass</w:t>
            </w:r>
          </w:p>
        </w:tc>
      </w:tr>
      <w:tr w:rsidR="00356DA8" w:rsidRPr="006452DC" w14:paraId="20BD1B6B" w14:textId="77777777" w:rsidTr="00FF7263">
        <w:tc>
          <w:tcPr>
            <w:tcW w:w="0" w:type="auto"/>
            <w:hideMark/>
          </w:tcPr>
          <w:p w14:paraId="7CA54D33"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TC-15</w:t>
            </w:r>
          </w:p>
        </w:tc>
        <w:tc>
          <w:tcPr>
            <w:tcW w:w="0" w:type="auto"/>
            <w:hideMark/>
          </w:tcPr>
          <w:p w14:paraId="6C8F9808"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"Play Alan Walker songs"</w:t>
            </w:r>
          </w:p>
        </w:tc>
        <w:tc>
          <w:tcPr>
            <w:tcW w:w="0" w:type="auto"/>
            <w:hideMark/>
          </w:tcPr>
          <w:p w14:paraId="5BC86A82"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Opens YouTube playlist or song based on search</w:t>
            </w:r>
          </w:p>
        </w:tc>
        <w:tc>
          <w:tcPr>
            <w:tcW w:w="0" w:type="auto"/>
            <w:hideMark/>
          </w:tcPr>
          <w:p w14:paraId="32AAE3F4"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 xml:space="preserve"> Song/Playlist played</w:t>
            </w:r>
          </w:p>
        </w:tc>
        <w:tc>
          <w:tcPr>
            <w:tcW w:w="0" w:type="auto"/>
            <w:hideMark/>
          </w:tcPr>
          <w:p w14:paraId="60F7E29A"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Pass</w:t>
            </w:r>
          </w:p>
        </w:tc>
      </w:tr>
      <w:tr w:rsidR="00356DA8" w:rsidRPr="006452DC" w14:paraId="2345C358" w14:textId="77777777" w:rsidTr="00FF7263">
        <w:tc>
          <w:tcPr>
            <w:tcW w:w="0" w:type="auto"/>
            <w:hideMark/>
          </w:tcPr>
          <w:p w14:paraId="11D199D0"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TC-16</w:t>
            </w:r>
          </w:p>
        </w:tc>
        <w:tc>
          <w:tcPr>
            <w:tcW w:w="0" w:type="auto"/>
            <w:hideMark/>
          </w:tcPr>
          <w:p w14:paraId="31066E0C"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Invalid phrase (e.g., "fdslj")</w:t>
            </w:r>
          </w:p>
        </w:tc>
        <w:tc>
          <w:tcPr>
            <w:tcW w:w="0" w:type="auto"/>
            <w:hideMark/>
          </w:tcPr>
          <w:p w14:paraId="5EB87FA6"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Voice not recognized, should apologize or ask to repeat</w:t>
            </w:r>
          </w:p>
        </w:tc>
        <w:tc>
          <w:tcPr>
            <w:tcW w:w="0" w:type="auto"/>
            <w:hideMark/>
          </w:tcPr>
          <w:p w14:paraId="6705F378"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 xml:space="preserve"> Apologized</w:t>
            </w:r>
          </w:p>
        </w:tc>
        <w:tc>
          <w:tcPr>
            <w:tcW w:w="0" w:type="auto"/>
            <w:hideMark/>
          </w:tcPr>
          <w:p w14:paraId="6A5A3F92"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Pass</w:t>
            </w:r>
          </w:p>
        </w:tc>
      </w:tr>
      <w:tr w:rsidR="00356DA8" w:rsidRPr="006452DC" w14:paraId="64529072" w14:textId="77777777" w:rsidTr="00FF7263">
        <w:tc>
          <w:tcPr>
            <w:tcW w:w="0" w:type="auto"/>
            <w:hideMark/>
          </w:tcPr>
          <w:p w14:paraId="4663D1BF"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TC-17</w:t>
            </w:r>
          </w:p>
        </w:tc>
        <w:tc>
          <w:tcPr>
            <w:tcW w:w="0" w:type="auto"/>
            <w:hideMark/>
          </w:tcPr>
          <w:p w14:paraId="7E7270DD"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Mic unplugged</w:t>
            </w:r>
          </w:p>
        </w:tc>
        <w:tc>
          <w:tcPr>
            <w:tcW w:w="0" w:type="auto"/>
            <w:hideMark/>
          </w:tcPr>
          <w:p w14:paraId="0760BE62"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Recognizer should throw an error</w:t>
            </w:r>
          </w:p>
        </w:tc>
        <w:tc>
          <w:tcPr>
            <w:tcW w:w="0" w:type="auto"/>
            <w:hideMark/>
          </w:tcPr>
          <w:p w14:paraId="25745EE4"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Error handled silently</w:t>
            </w:r>
          </w:p>
        </w:tc>
        <w:tc>
          <w:tcPr>
            <w:tcW w:w="0" w:type="auto"/>
            <w:hideMark/>
          </w:tcPr>
          <w:p w14:paraId="7C690786"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Pass</w:t>
            </w:r>
          </w:p>
        </w:tc>
      </w:tr>
      <w:tr w:rsidR="00356DA8" w:rsidRPr="006452DC" w14:paraId="7FEFA824" w14:textId="77777777" w:rsidTr="00FF7263">
        <w:tc>
          <w:tcPr>
            <w:tcW w:w="0" w:type="auto"/>
            <w:hideMark/>
          </w:tcPr>
          <w:p w14:paraId="4E7C4D7D"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TC-18</w:t>
            </w:r>
          </w:p>
        </w:tc>
        <w:tc>
          <w:tcPr>
            <w:tcW w:w="0" w:type="auto"/>
            <w:hideMark/>
          </w:tcPr>
          <w:p w14:paraId="11B599B7"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Click button without name input</w:t>
            </w:r>
          </w:p>
        </w:tc>
        <w:tc>
          <w:tcPr>
            <w:tcW w:w="0" w:type="auto"/>
            <w:hideMark/>
          </w:tcPr>
          <w:p w14:paraId="7ED6CB22"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Should still work, fallback to generic greeting</w:t>
            </w:r>
          </w:p>
        </w:tc>
        <w:tc>
          <w:tcPr>
            <w:tcW w:w="0" w:type="auto"/>
            <w:hideMark/>
          </w:tcPr>
          <w:p w14:paraId="113BC666"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 xml:space="preserve"> Assistant started with default</w:t>
            </w:r>
          </w:p>
        </w:tc>
        <w:tc>
          <w:tcPr>
            <w:tcW w:w="0" w:type="auto"/>
            <w:hideMark/>
          </w:tcPr>
          <w:p w14:paraId="3D36F206"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Pass</w:t>
            </w:r>
          </w:p>
        </w:tc>
      </w:tr>
      <w:tr w:rsidR="00356DA8" w:rsidRPr="006452DC" w14:paraId="3691C63E" w14:textId="77777777" w:rsidTr="00FF7263">
        <w:tc>
          <w:tcPr>
            <w:tcW w:w="0" w:type="auto"/>
            <w:hideMark/>
          </w:tcPr>
          <w:p w14:paraId="281276B9"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TC-19</w:t>
            </w:r>
          </w:p>
        </w:tc>
        <w:tc>
          <w:tcPr>
            <w:tcW w:w="0" w:type="auto"/>
            <w:hideMark/>
          </w:tcPr>
          <w:p w14:paraId="6761649B"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High ambient noise</w:t>
            </w:r>
          </w:p>
        </w:tc>
        <w:tc>
          <w:tcPr>
            <w:tcW w:w="0" w:type="auto"/>
            <w:hideMark/>
          </w:tcPr>
          <w:p w14:paraId="1E5D8080"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Should increase error rate and handle "say again"</w:t>
            </w:r>
          </w:p>
        </w:tc>
        <w:tc>
          <w:tcPr>
            <w:tcW w:w="0" w:type="auto"/>
            <w:hideMark/>
          </w:tcPr>
          <w:p w14:paraId="04178173"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 xml:space="preserve"> Retry prompted</w:t>
            </w:r>
          </w:p>
        </w:tc>
        <w:tc>
          <w:tcPr>
            <w:tcW w:w="0" w:type="auto"/>
            <w:hideMark/>
          </w:tcPr>
          <w:p w14:paraId="14CDCF2E"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Pass</w:t>
            </w:r>
          </w:p>
        </w:tc>
      </w:tr>
      <w:tr w:rsidR="00356DA8" w:rsidRPr="006452DC" w14:paraId="664A2985" w14:textId="77777777" w:rsidTr="00FF7263">
        <w:tc>
          <w:tcPr>
            <w:tcW w:w="0" w:type="auto"/>
            <w:hideMark/>
          </w:tcPr>
          <w:p w14:paraId="116F0AA6"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TC-20</w:t>
            </w:r>
          </w:p>
        </w:tc>
        <w:tc>
          <w:tcPr>
            <w:tcW w:w="0" w:type="auto"/>
            <w:hideMark/>
          </w:tcPr>
          <w:p w14:paraId="6BF838C6"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Saying "Play" without song name</w:t>
            </w:r>
          </w:p>
        </w:tc>
        <w:tc>
          <w:tcPr>
            <w:tcW w:w="0" w:type="auto"/>
            <w:hideMark/>
          </w:tcPr>
          <w:p w14:paraId="2CA70628"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Should open YouTube search with empty query or error gracefully</w:t>
            </w:r>
          </w:p>
        </w:tc>
        <w:tc>
          <w:tcPr>
            <w:tcW w:w="0" w:type="auto"/>
            <w:hideMark/>
          </w:tcPr>
          <w:p w14:paraId="1EA3FAAF"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Handled / Played random video</w:t>
            </w:r>
          </w:p>
        </w:tc>
        <w:tc>
          <w:tcPr>
            <w:tcW w:w="0" w:type="auto"/>
            <w:hideMark/>
          </w:tcPr>
          <w:p w14:paraId="13D4D05D" w14:textId="77777777" w:rsidR="00356DA8" w:rsidRPr="006452DC" w:rsidRDefault="00356DA8" w:rsidP="00FF7263">
            <w:pPr>
              <w:spacing w:after="160" w:line="259" w:lineRule="auto"/>
              <w:rPr>
                <w:rFonts w:ascii="Times New Roman" w:eastAsia="Times New Roman" w:hAnsi="Times New Roman" w:cs="Times New Roman"/>
                <w:kern w:val="0"/>
                <w:sz w:val="24"/>
                <w:szCs w:val="24"/>
                <w:lang w:eastAsia="en-IN"/>
                <w14:ligatures w14:val="none"/>
              </w:rPr>
            </w:pPr>
            <w:r w:rsidRPr="006452DC">
              <w:rPr>
                <w:rFonts w:ascii="Times New Roman" w:eastAsia="Times New Roman" w:hAnsi="Times New Roman" w:cs="Times New Roman"/>
                <w:kern w:val="0"/>
                <w:sz w:val="24"/>
                <w:szCs w:val="24"/>
                <w:lang w:eastAsia="en-IN"/>
                <w14:ligatures w14:val="none"/>
              </w:rPr>
              <w:t>Pass</w:t>
            </w:r>
          </w:p>
        </w:tc>
      </w:tr>
    </w:tbl>
    <w:p w14:paraId="4627B3D3" w14:textId="77777777" w:rsidR="00356DA8" w:rsidRPr="006452DC" w:rsidRDefault="00356DA8" w:rsidP="00356DA8">
      <w:pPr>
        <w:rPr>
          <w:b/>
          <w:bCs/>
          <w:sz w:val="24"/>
          <w:szCs w:val="24"/>
          <w:lang w:eastAsia="en-IN"/>
        </w:rPr>
      </w:pPr>
    </w:p>
    <w:p w14:paraId="7C2A7DB1" w14:textId="77777777" w:rsidR="00356DA8" w:rsidRDefault="00356DA8" w:rsidP="00356DA8">
      <w:pPr>
        <w:rPr>
          <w:b/>
          <w:bCs/>
          <w:sz w:val="24"/>
          <w:szCs w:val="24"/>
          <w:lang w:eastAsia="en-IN"/>
        </w:rPr>
      </w:pPr>
    </w:p>
    <w:p w14:paraId="317389A3" w14:textId="77777777" w:rsidR="00D32946" w:rsidRDefault="00D32946" w:rsidP="00356DA8">
      <w:pPr>
        <w:rPr>
          <w:b/>
          <w:bCs/>
          <w:sz w:val="24"/>
          <w:szCs w:val="24"/>
          <w:lang w:eastAsia="en-IN"/>
        </w:rPr>
      </w:pPr>
    </w:p>
    <w:p w14:paraId="52817A7D" w14:textId="77777777" w:rsidR="00D32946" w:rsidRDefault="00D32946" w:rsidP="00356DA8">
      <w:pPr>
        <w:rPr>
          <w:b/>
          <w:bCs/>
          <w:sz w:val="24"/>
          <w:szCs w:val="24"/>
          <w:lang w:eastAsia="en-IN"/>
        </w:rPr>
      </w:pPr>
    </w:p>
    <w:p w14:paraId="0A2916C5" w14:textId="77777777" w:rsidR="00D32946" w:rsidRDefault="00D32946" w:rsidP="00356DA8">
      <w:pPr>
        <w:rPr>
          <w:b/>
          <w:bCs/>
          <w:sz w:val="24"/>
          <w:szCs w:val="24"/>
          <w:lang w:eastAsia="en-IN"/>
        </w:rPr>
      </w:pPr>
    </w:p>
    <w:p w14:paraId="7960DB63" w14:textId="77777777" w:rsidR="00D32946" w:rsidRDefault="00D32946" w:rsidP="00356DA8">
      <w:pPr>
        <w:rPr>
          <w:b/>
          <w:bCs/>
          <w:sz w:val="24"/>
          <w:szCs w:val="24"/>
          <w:lang w:eastAsia="en-IN"/>
        </w:rPr>
      </w:pPr>
    </w:p>
    <w:p w14:paraId="47AF4B63" w14:textId="77777777" w:rsidR="00D32946" w:rsidRDefault="00D32946" w:rsidP="00356DA8">
      <w:pPr>
        <w:rPr>
          <w:b/>
          <w:bCs/>
          <w:sz w:val="24"/>
          <w:szCs w:val="24"/>
          <w:lang w:eastAsia="en-IN"/>
        </w:rPr>
      </w:pPr>
    </w:p>
    <w:p w14:paraId="39E1733D" w14:textId="77777777" w:rsidR="00D32946" w:rsidRDefault="00D32946" w:rsidP="00356DA8">
      <w:pPr>
        <w:rPr>
          <w:b/>
          <w:bCs/>
          <w:sz w:val="24"/>
          <w:szCs w:val="24"/>
          <w:lang w:eastAsia="en-IN"/>
        </w:rPr>
      </w:pPr>
    </w:p>
    <w:p w14:paraId="668E83D5" w14:textId="77777777" w:rsidR="00D32946" w:rsidRDefault="00D32946" w:rsidP="00356DA8">
      <w:pPr>
        <w:rPr>
          <w:b/>
          <w:bCs/>
          <w:sz w:val="24"/>
          <w:szCs w:val="24"/>
          <w:lang w:eastAsia="en-IN"/>
        </w:rPr>
      </w:pPr>
    </w:p>
    <w:p w14:paraId="1EB042C7" w14:textId="77777777" w:rsidR="00D32946" w:rsidRDefault="00D32946" w:rsidP="00356DA8">
      <w:pPr>
        <w:rPr>
          <w:b/>
          <w:bCs/>
          <w:sz w:val="24"/>
          <w:szCs w:val="24"/>
          <w:lang w:eastAsia="en-IN"/>
        </w:rPr>
      </w:pPr>
    </w:p>
    <w:p w14:paraId="431BFBD9" w14:textId="77777777" w:rsidR="00D32946" w:rsidRDefault="00D32946" w:rsidP="00356DA8">
      <w:pPr>
        <w:rPr>
          <w:b/>
          <w:bCs/>
          <w:sz w:val="24"/>
          <w:szCs w:val="24"/>
          <w:lang w:eastAsia="en-IN"/>
        </w:rPr>
      </w:pPr>
    </w:p>
    <w:p w14:paraId="536721F8" w14:textId="77777777" w:rsidR="00D32946" w:rsidRDefault="00D32946" w:rsidP="00356DA8">
      <w:pPr>
        <w:rPr>
          <w:b/>
          <w:bCs/>
          <w:sz w:val="24"/>
          <w:szCs w:val="24"/>
          <w:lang w:eastAsia="en-IN"/>
        </w:rPr>
      </w:pPr>
    </w:p>
    <w:p w14:paraId="26DEA59A" w14:textId="77777777" w:rsidR="00D32946" w:rsidRDefault="00D32946" w:rsidP="00356DA8">
      <w:pPr>
        <w:rPr>
          <w:b/>
          <w:bCs/>
          <w:sz w:val="24"/>
          <w:szCs w:val="24"/>
          <w:lang w:eastAsia="en-IN"/>
        </w:rPr>
      </w:pPr>
    </w:p>
    <w:p w14:paraId="49887367" w14:textId="77777777" w:rsidR="00D32946" w:rsidRDefault="00D32946" w:rsidP="00356DA8">
      <w:pPr>
        <w:rPr>
          <w:b/>
          <w:bCs/>
          <w:sz w:val="24"/>
          <w:szCs w:val="24"/>
          <w:lang w:eastAsia="en-IN"/>
        </w:rPr>
      </w:pPr>
    </w:p>
    <w:p w14:paraId="6C4B1082" w14:textId="77777777" w:rsidR="00D32946" w:rsidRDefault="00D32946" w:rsidP="00356DA8">
      <w:pPr>
        <w:rPr>
          <w:b/>
          <w:bCs/>
          <w:sz w:val="24"/>
          <w:szCs w:val="24"/>
          <w:lang w:eastAsia="en-IN"/>
        </w:rPr>
      </w:pPr>
    </w:p>
    <w:p w14:paraId="29FCCBEF" w14:textId="77777777" w:rsidR="00D32946" w:rsidRDefault="00D32946" w:rsidP="00356DA8">
      <w:pPr>
        <w:rPr>
          <w:b/>
          <w:bCs/>
          <w:sz w:val="24"/>
          <w:szCs w:val="24"/>
          <w:lang w:eastAsia="en-IN"/>
        </w:rPr>
      </w:pPr>
    </w:p>
    <w:p w14:paraId="40AFEFDB" w14:textId="77777777" w:rsidR="00D32946" w:rsidRDefault="00D32946" w:rsidP="00356DA8">
      <w:pPr>
        <w:rPr>
          <w:b/>
          <w:bCs/>
          <w:sz w:val="24"/>
          <w:szCs w:val="24"/>
          <w:lang w:eastAsia="en-IN"/>
        </w:rPr>
      </w:pPr>
    </w:p>
    <w:p w14:paraId="12D002DB" w14:textId="77777777" w:rsidR="005865C5" w:rsidRDefault="005865C5" w:rsidP="00356DA8">
      <w:pPr>
        <w:rPr>
          <w:b/>
          <w:bCs/>
          <w:sz w:val="24"/>
          <w:szCs w:val="24"/>
          <w:lang w:eastAsia="en-IN"/>
        </w:rPr>
      </w:pPr>
    </w:p>
    <w:p w14:paraId="142C0AE6" w14:textId="77777777" w:rsidR="005865C5" w:rsidRDefault="005865C5" w:rsidP="00356DA8">
      <w:pPr>
        <w:rPr>
          <w:b/>
          <w:bCs/>
          <w:sz w:val="24"/>
          <w:szCs w:val="24"/>
          <w:lang w:eastAsia="en-IN"/>
        </w:rPr>
      </w:pPr>
    </w:p>
    <w:p w14:paraId="4AD365BA" w14:textId="77777777" w:rsidR="005865C5" w:rsidRDefault="005865C5" w:rsidP="00356DA8">
      <w:pPr>
        <w:rPr>
          <w:b/>
          <w:bCs/>
          <w:sz w:val="24"/>
          <w:szCs w:val="24"/>
          <w:lang w:eastAsia="en-IN"/>
        </w:rPr>
      </w:pPr>
    </w:p>
    <w:p w14:paraId="2F849FDB" w14:textId="77777777" w:rsidR="005865C5" w:rsidRDefault="005865C5" w:rsidP="00356DA8">
      <w:pPr>
        <w:rPr>
          <w:b/>
          <w:bCs/>
          <w:sz w:val="24"/>
          <w:szCs w:val="24"/>
          <w:lang w:eastAsia="en-IN"/>
        </w:rPr>
      </w:pPr>
    </w:p>
    <w:p w14:paraId="179F7E83" w14:textId="77777777" w:rsidR="005865C5" w:rsidRDefault="005865C5" w:rsidP="00356DA8">
      <w:pPr>
        <w:rPr>
          <w:b/>
          <w:bCs/>
          <w:sz w:val="24"/>
          <w:szCs w:val="24"/>
          <w:lang w:eastAsia="en-IN"/>
        </w:rPr>
      </w:pPr>
    </w:p>
    <w:p w14:paraId="10C32BD1" w14:textId="77777777" w:rsidR="005865C5" w:rsidRDefault="005865C5" w:rsidP="00356DA8">
      <w:pPr>
        <w:rPr>
          <w:b/>
          <w:bCs/>
          <w:sz w:val="24"/>
          <w:szCs w:val="24"/>
          <w:lang w:eastAsia="en-IN"/>
        </w:rPr>
      </w:pPr>
    </w:p>
    <w:p w14:paraId="58918C8E" w14:textId="77777777" w:rsidR="005865C5" w:rsidRDefault="005865C5" w:rsidP="00356DA8">
      <w:pPr>
        <w:rPr>
          <w:b/>
          <w:bCs/>
          <w:sz w:val="24"/>
          <w:szCs w:val="24"/>
          <w:lang w:eastAsia="en-IN"/>
        </w:rPr>
      </w:pPr>
    </w:p>
    <w:p w14:paraId="2CD91D20" w14:textId="77777777" w:rsidR="00D32946" w:rsidRDefault="00D32946" w:rsidP="00356DA8">
      <w:pPr>
        <w:rPr>
          <w:b/>
          <w:bCs/>
          <w:sz w:val="24"/>
          <w:szCs w:val="24"/>
          <w:lang w:eastAsia="en-IN"/>
        </w:rPr>
      </w:pPr>
    </w:p>
    <w:p w14:paraId="2EFB2A0A" w14:textId="77777777" w:rsidR="00D32946" w:rsidRPr="006452DC" w:rsidRDefault="00D32946" w:rsidP="00356DA8">
      <w:pPr>
        <w:rPr>
          <w:b/>
          <w:bCs/>
          <w:sz w:val="24"/>
          <w:szCs w:val="24"/>
          <w:lang w:eastAsia="en-IN"/>
        </w:rPr>
      </w:pPr>
    </w:p>
    <w:p w14:paraId="4193AA08" w14:textId="77777777" w:rsidR="00BC089E" w:rsidRDefault="00BC089E" w:rsidP="00D32946">
      <w:pPr>
        <w:pStyle w:val="Heading1"/>
        <w:rPr>
          <w:rFonts w:ascii="Times New Roman" w:hAnsi="Times New Roman" w:cs="Times New Roman"/>
          <w:sz w:val="24"/>
          <w:szCs w:val="24"/>
          <w:lang w:eastAsia="en-IN"/>
        </w:rPr>
      </w:pPr>
    </w:p>
    <w:p w14:paraId="34C1C529" w14:textId="702B20BB" w:rsidR="00D32946" w:rsidRPr="00D32946" w:rsidRDefault="00D32946" w:rsidP="00D32946">
      <w:pPr>
        <w:pStyle w:val="Heading1"/>
        <w:rPr>
          <w:rFonts w:ascii="Times New Roman" w:hAnsi="Times New Roman" w:cs="Times New Roman"/>
          <w:sz w:val="24"/>
          <w:szCs w:val="24"/>
          <w:lang w:eastAsia="en-IN"/>
        </w:rPr>
      </w:pPr>
      <w:r w:rsidRPr="00D32946">
        <w:rPr>
          <w:rFonts w:ascii="Times New Roman" w:hAnsi="Times New Roman" w:cs="Times New Roman"/>
          <w:sz w:val="24"/>
          <w:szCs w:val="24"/>
          <w:lang w:eastAsia="en-IN"/>
        </w:rPr>
        <w:lastRenderedPageBreak/>
        <w:t xml:space="preserve">Chapter </w:t>
      </w:r>
      <w:r w:rsidR="00033D9D">
        <w:rPr>
          <w:rFonts w:ascii="Times New Roman" w:hAnsi="Times New Roman" w:cs="Times New Roman"/>
          <w:sz w:val="24"/>
          <w:szCs w:val="24"/>
          <w:lang w:eastAsia="en-IN"/>
        </w:rPr>
        <w:t>5</w:t>
      </w:r>
    </w:p>
    <w:p w14:paraId="0524D98E" w14:textId="74888777" w:rsidR="00356DA8" w:rsidRPr="00D32946" w:rsidRDefault="00356DA8" w:rsidP="00D32946">
      <w:pPr>
        <w:pStyle w:val="Heading1"/>
        <w:rPr>
          <w:rFonts w:ascii="Times New Roman" w:hAnsi="Times New Roman" w:cs="Times New Roman"/>
          <w:lang w:eastAsia="en-IN"/>
        </w:rPr>
      </w:pPr>
      <w:r w:rsidRPr="00D32946">
        <w:rPr>
          <w:rFonts w:ascii="Times New Roman" w:hAnsi="Times New Roman" w:cs="Times New Roman"/>
          <w:lang w:eastAsia="en-IN"/>
        </w:rPr>
        <w:t xml:space="preserve"> Conclusion</w:t>
      </w:r>
    </w:p>
    <w:p w14:paraId="71BABF93" w14:textId="77777777" w:rsidR="00356DA8" w:rsidRPr="006452DC" w:rsidRDefault="00356DA8" w:rsidP="00356DA8">
      <w:pPr>
        <w:rPr>
          <w:sz w:val="24"/>
          <w:szCs w:val="24"/>
          <w:lang w:eastAsia="en-IN"/>
        </w:rPr>
      </w:pPr>
      <w:r w:rsidRPr="006452DC">
        <w:rPr>
          <w:sz w:val="24"/>
          <w:szCs w:val="24"/>
          <w:lang w:eastAsia="en-IN"/>
        </w:rPr>
        <w:t>This project demonstrates the power of Python and its libraries to create a real-time voice assistant that is both functional and interactive. By combining speech recognition, text-to-speech, web integration, and a visually pleasing Tkinter GUI, the assistant delivers a seamless experience to users.</w:t>
      </w:r>
    </w:p>
    <w:p w14:paraId="245463F0" w14:textId="77777777" w:rsidR="00356DA8" w:rsidRPr="006452DC" w:rsidRDefault="00356DA8" w:rsidP="00356DA8">
      <w:pPr>
        <w:rPr>
          <w:sz w:val="24"/>
          <w:szCs w:val="24"/>
          <w:lang w:eastAsia="en-IN"/>
        </w:rPr>
      </w:pPr>
      <w:r w:rsidRPr="006452DC">
        <w:rPr>
          <w:sz w:val="24"/>
          <w:szCs w:val="24"/>
          <w:lang w:eastAsia="en-IN"/>
        </w:rPr>
        <w:t>Key accomplishments include:</w:t>
      </w:r>
    </w:p>
    <w:p w14:paraId="548AB9A4" w14:textId="77777777" w:rsidR="00356DA8" w:rsidRPr="006452DC" w:rsidRDefault="00356DA8" w:rsidP="00811D76">
      <w:pPr>
        <w:widowControl/>
        <w:numPr>
          <w:ilvl w:val="0"/>
          <w:numId w:val="19"/>
        </w:numPr>
        <w:suppressAutoHyphens w:val="0"/>
        <w:autoSpaceDE/>
        <w:spacing w:after="160" w:line="259" w:lineRule="auto"/>
        <w:rPr>
          <w:sz w:val="24"/>
          <w:szCs w:val="24"/>
          <w:lang w:eastAsia="en-IN"/>
        </w:rPr>
      </w:pPr>
      <w:r w:rsidRPr="006452DC">
        <w:rPr>
          <w:sz w:val="24"/>
          <w:szCs w:val="24"/>
          <w:lang w:eastAsia="en-IN"/>
        </w:rPr>
        <w:t>Real-time voice recognition with error handling.</w:t>
      </w:r>
    </w:p>
    <w:p w14:paraId="69009F0B" w14:textId="77777777" w:rsidR="00356DA8" w:rsidRPr="006452DC" w:rsidRDefault="00356DA8" w:rsidP="00811D76">
      <w:pPr>
        <w:widowControl/>
        <w:numPr>
          <w:ilvl w:val="0"/>
          <w:numId w:val="19"/>
        </w:numPr>
        <w:suppressAutoHyphens w:val="0"/>
        <w:autoSpaceDE/>
        <w:spacing w:after="160" w:line="259" w:lineRule="auto"/>
        <w:rPr>
          <w:sz w:val="24"/>
          <w:szCs w:val="24"/>
          <w:lang w:eastAsia="en-IN"/>
        </w:rPr>
      </w:pPr>
      <w:r w:rsidRPr="006452DC">
        <w:rPr>
          <w:sz w:val="24"/>
          <w:szCs w:val="24"/>
          <w:lang w:eastAsia="en-IN"/>
        </w:rPr>
        <w:t>GUI with images and background wallpaper.</w:t>
      </w:r>
    </w:p>
    <w:p w14:paraId="57E25A5D" w14:textId="77777777" w:rsidR="00356DA8" w:rsidRPr="006452DC" w:rsidRDefault="00356DA8" w:rsidP="00811D76">
      <w:pPr>
        <w:widowControl/>
        <w:numPr>
          <w:ilvl w:val="0"/>
          <w:numId w:val="19"/>
        </w:numPr>
        <w:suppressAutoHyphens w:val="0"/>
        <w:autoSpaceDE/>
        <w:spacing w:after="160" w:line="259" w:lineRule="auto"/>
        <w:rPr>
          <w:sz w:val="24"/>
          <w:szCs w:val="24"/>
          <w:lang w:eastAsia="en-IN"/>
        </w:rPr>
      </w:pPr>
      <w:r w:rsidRPr="006452DC">
        <w:rPr>
          <w:sz w:val="24"/>
          <w:szCs w:val="24"/>
          <w:lang w:eastAsia="en-IN"/>
        </w:rPr>
        <w:t>Personalized greetings using user input.</w:t>
      </w:r>
    </w:p>
    <w:p w14:paraId="21B174CF" w14:textId="77777777" w:rsidR="00356DA8" w:rsidRPr="006452DC" w:rsidRDefault="00356DA8" w:rsidP="00811D76">
      <w:pPr>
        <w:widowControl/>
        <w:numPr>
          <w:ilvl w:val="0"/>
          <w:numId w:val="19"/>
        </w:numPr>
        <w:suppressAutoHyphens w:val="0"/>
        <w:autoSpaceDE/>
        <w:spacing w:after="160" w:line="259" w:lineRule="auto"/>
        <w:rPr>
          <w:sz w:val="24"/>
          <w:szCs w:val="24"/>
          <w:lang w:eastAsia="en-IN"/>
        </w:rPr>
      </w:pPr>
      <w:r w:rsidRPr="006452DC">
        <w:rPr>
          <w:sz w:val="24"/>
          <w:szCs w:val="24"/>
          <w:lang w:eastAsia="en-IN"/>
        </w:rPr>
        <w:t>Actionable commands including media, search, time, maps, and humor.</w:t>
      </w:r>
    </w:p>
    <w:p w14:paraId="2FDAE691" w14:textId="77777777" w:rsidR="00356DA8" w:rsidRPr="006452DC" w:rsidRDefault="00356DA8" w:rsidP="00356DA8">
      <w:pPr>
        <w:rPr>
          <w:sz w:val="24"/>
          <w:szCs w:val="24"/>
          <w:lang w:eastAsia="en-IN"/>
        </w:rPr>
      </w:pPr>
      <w:r w:rsidRPr="006452DC">
        <w:rPr>
          <w:sz w:val="24"/>
          <w:szCs w:val="24"/>
          <w:lang w:eastAsia="en-IN"/>
        </w:rPr>
        <w:t>This project can be expanded further with offline capabilities, chatbot responses, or integration with smart devices.</w:t>
      </w:r>
    </w:p>
    <w:p w14:paraId="7BCC1972" w14:textId="77777777" w:rsidR="00356DA8" w:rsidRPr="006452DC" w:rsidRDefault="00356DA8" w:rsidP="00356DA8">
      <w:pPr>
        <w:rPr>
          <w:b/>
          <w:bCs/>
          <w:sz w:val="24"/>
          <w:szCs w:val="24"/>
          <w:lang w:eastAsia="en-IN"/>
        </w:rPr>
      </w:pPr>
    </w:p>
    <w:p w14:paraId="5FF92346" w14:textId="77777777" w:rsidR="00356DA8" w:rsidRPr="006452DC" w:rsidRDefault="00356DA8" w:rsidP="00356DA8">
      <w:pPr>
        <w:rPr>
          <w:b/>
          <w:bCs/>
          <w:sz w:val="24"/>
          <w:szCs w:val="24"/>
          <w:lang w:eastAsia="en-IN"/>
        </w:rPr>
      </w:pPr>
    </w:p>
    <w:p w14:paraId="73CB0DD1" w14:textId="77777777" w:rsidR="00356DA8" w:rsidRPr="006452DC" w:rsidRDefault="00356DA8" w:rsidP="00356DA8">
      <w:pPr>
        <w:rPr>
          <w:b/>
          <w:bCs/>
          <w:sz w:val="24"/>
          <w:szCs w:val="24"/>
          <w:lang w:eastAsia="en-IN"/>
        </w:rPr>
      </w:pPr>
    </w:p>
    <w:p w14:paraId="4FDDFF83" w14:textId="77777777" w:rsidR="00356DA8" w:rsidRPr="006452DC" w:rsidRDefault="00356DA8" w:rsidP="00356DA8">
      <w:pPr>
        <w:rPr>
          <w:b/>
          <w:bCs/>
          <w:sz w:val="24"/>
          <w:szCs w:val="24"/>
          <w:lang w:eastAsia="en-IN"/>
        </w:rPr>
      </w:pPr>
    </w:p>
    <w:p w14:paraId="12A036B5" w14:textId="77777777" w:rsidR="00356DA8" w:rsidRPr="006452DC" w:rsidRDefault="00356DA8" w:rsidP="00356DA8">
      <w:pPr>
        <w:rPr>
          <w:b/>
          <w:bCs/>
          <w:sz w:val="24"/>
          <w:szCs w:val="24"/>
          <w:lang w:eastAsia="en-IN"/>
        </w:rPr>
      </w:pPr>
    </w:p>
    <w:p w14:paraId="0EC5B5C9" w14:textId="7173D507" w:rsidR="00D32946" w:rsidRDefault="00D32946" w:rsidP="00356DA8">
      <w:pPr>
        <w:rPr>
          <w:b/>
          <w:bCs/>
          <w:sz w:val="24"/>
          <w:szCs w:val="24"/>
          <w:lang w:eastAsia="en-IN"/>
        </w:rPr>
      </w:pPr>
    </w:p>
    <w:p w14:paraId="6E5D5053" w14:textId="77777777" w:rsidR="00D32946" w:rsidRDefault="00D32946" w:rsidP="00356DA8">
      <w:pPr>
        <w:rPr>
          <w:b/>
          <w:bCs/>
          <w:sz w:val="24"/>
          <w:szCs w:val="24"/>
          <w:lang w:eastAsia="en-IN"/>
        </w:rPr>
      </w:pPr>
    </w:p>
    <w:p w14:paraId="7499BCD2" w14:textId="77777777" w:rsidR="00D32946" w:rsidRDefault="00D32946" w:rsidP="00356DA8">
      <w:pPr>
        <w:rPr>
          <w:b/>
          <w:bCs/>
          <w:sz w:val="24"/>
          <w:szCs w:val="24"/>
          <w:lang w:eastAsia="en-IN"/>
        </w:rPr>
      </w:pPr>
    </w:p>
    <w:p w14:paraId="639DD2B2" w14:textId="77777777" w:rsidR="00D32946" w:rsidRDefault="00D32946" w:rsidP="00356DA8">
      <w:pPr>
        <w:rPr>
          <w:b/>
          <w:bCs/>
          <w:sz w:val="24"/>
          <w:szCs w:val="24"/>
          <w:lang w:eastAsia="en-IN"/>
        </w:rPr>
      </w:pPr>
    </w:p>
    <w:p w14:paraId="413F406C" w14:textId="77777777" w:rsidR="00D32946" w:rsidRDefault="00D32946" w:rsidP="00356DA8">
      <w:pPr>
        <w:rPr>
          <w:b/>
          <w:bCs/>
          <w:sz w:val="24"/>
          <w:szCs w:val="24"/>
          <w:lang w:eastAsia="en-IN"/>
        </w:rPr>
      </w:pPr>
    </w:p>
    <w:p w14:paraId="6EAAA8CA" w14:textId="77777777" w:rsidR="00D32946" w:rsidRDefault="00D32946" w:rsidP="00356DA8">
      <w:pPr>
        <w:rPr>
          <w:b/>
          <w:bCs/>
          <w:sz w:val="24"/>
          <w:szCs w:val="24"/>
          <w:lang w:eastAsia="en-IN"/>
        </w:rPr>
      </w:pPr>
    </w:p>
    <w:p w14:paraId="1FC06995" w14:textId="77777777" w:rsidR="00D32946" w:rsidRDefault="00D32946" w:rsidP="00356DA8">
      <w:pPr>
        <w:rPr>
          <w:b/>
          <w:bCs/>
          <w:sz w:val="24"/>
          <w:szCs w:val="24"/>
          <w:lang w:eastAsia="en-IN"/>
        </w:rPr>
      </w:pPr>
    </w:p>
    <w:p w14:paraId="01A66CA0" w14:textId="77777777" w:rsidR="00D32946" w:rsidRDefault="00D32946" w:rsidP="00356DA8">
      <w:pPr>
        <w:rPr>
          <w:b/>
          <w:bCs/>
          <w:sz w:val="24"/>
          <w:szCs w:val="24"/>
          <w:lang w:eastAsia="en-IN"/>
        </w:rPr>
      </w:pPr>
    </w:p>
    <w:p w14:paraId="24B6FFB3" w14:textId="77777777" w:rsidR="00D32946" w:rsidRDefault="00D32946" w:rsidP="00356DA8">
      <w:pPr>
        <w:rPr>
          <w:b/>
          <w:bCs/>
          <w:sz w:val="24"/>
          <w:szCs w:val="24"/>
          <w:lang w:eastAsia="en-IN"/>
        </w:rPr>
      </w:pPr>
    </w:p>
    <w:p w14:paraId="09E5D6C6" w14:textId="77777777" w:rsidR="00D32946" w:rsidRDefault="00D32946" w:rsidP="00356DA8">
      <w:pPr>
        <w:rPr>
          <w:b/>
          <w:bCs/>
          <w:sz w:val="24"/>
          <w:szCs w:val="24"/>
          <w:lang w:eastAsia="en-IN"/>
        </w:rPr>
      </w:pPr>
    </w:p>
    <w:p w14:paraId="62F9A5D9" w14:textId="77777777" w:rsidR="00D32946" w:rsidRDefault="00D32946" w:rsidP="00356DA8">
      <w:pPr>
        <w:rPr>
          <w:b/>
          <w:bCs/>
          <w:sz w:val="24"/>
          <w:szCs w:val="24"/>
          <w:lang w:eastAsia="en-IN"/>
        </w:rPr>
      </w:pPr>
    </w:p>
    <w:p w14:paraId="5771BF42" w14:textId="77777777" w:rsidR="00D32946" w:rsidRDefault="00D32946" w:rsidP="00356DA8">
      <w:pPr>
        <w:rPr>
          <w:b/>
          <w:bCs/>
          <w:sz w:val="24"/>
          <w:szCs w:val="24"/>
          <w:lang w:eastAsia="en-IN"/>
        </w:rPr>
      </w:pPr>
    </w:p>
    <w:p w14:paraId="7669FC9C" w14:textId="77777777" w:rsidR="00D32946" w:rsidRDefault="00D32946" w:rsidP="00356DA8">
      <w:pPr>
        <w:rPr>
          <w:b/>
          <w:bCs/>
          <w:sz w:val="24"/>
          <w:szCs w:val="24"/>
          <w:lang w:eastAsia="en-IN"/>
        </w:rPr>
      </w:pPr>
    </w:p>
    <w:p w14:paraId="1AFC12B6" w14:textId="77777777" w:rsidR="00D32946" w:rsidRDefault="00D32946" w:rsidP="00356DA8">
      <w:pPr>
        <w:rPr>
          <w:b/>
          <w:bCs/>
          <w:sz w:val="24"/>
          <w:szCs w:val="24"/>
          <w:lang w:eastAsia="en-IN"/>
        </w:rPr>
      </w:pPr>
    </w:p>
    <w:p w14:paraId="1E015955" w14:textId="77777777" w:rsidR="00D32946" w:rsidRDefault="00D32946" w:rsidP="00356DA8">
      <w:pPr>
        <w:rPr>
          <w:b/>
          <w:bCs/>
          <w:sz w:val="24"/>
          <w:szCs w:val="24"/>
          <w:lang w:eastAsia="en-IN"/>
        </w:rPr>
      </w:pPr>
    </w:p>
    <w:p w14:paraId="3381AEC5" w14:textId="77777777" w:rsidR="00D32946" w:rsidRDefault="00D32946" w:rsidP="00356DA8">
      <w:pPr>
        <w:rPr>
          <w:b/>
          <w:bCs/>
          <w:sz w:val="24"/>
          <w:szCs w:val="24"/>
          <w:lang w:eastAsia="en-IN"/>
        </w:rPr>
      </w:pPr>
    </w:p>
    <w:p w14:paraId="400E548E" w14:textId="77777777" w:rsidR="00D32946" w:rsidRDefault="00D32946" w:rsidP="00356DA8">
      <w:pPr>
        <w:rPr>
          <w:b/>
          <w:bCs/>
          <w:sz w:val="24"/>
          <w:szCs w:val="24"/>
          <w:lang w:eastAsia="en-IN"/>
        </w:rPr>
      </w:pPr>
    </w:p>
    <w:p w14:paraId="107C917E" w14:textId="77777777" w:rsidR="00D32946" w:rsidRDefault="00D32946" w:rsidP="00356DA8">
      <w:pPr>
        <w:rPr>
          <w:b/>
          <w:bCs/>
          <w:sz w:val="24"/>
          <w:szCs w:val="24"/>
          <w:lang w:eastAsia="en-IN"/>
        </w:rPr>
      </w:pPr>
    </w:p>
    <w:p w14:paraId="3D2992B1" w14:textId="77777777" w:rsidR="00D32946" w:rsidRDefault="00D32946" w:rsidP="00356DA8">
      <w:pPr>
        <w:rPr>
          <w:b/>
          <w:bCs/>
          <w:sz w:val="24"/>
          <w:szCs w:val="24"/>
          <w:lang w:eastAsia="en-IN"/>
        </w:rPr>
      </w:pPr>
    </w:p>
    <w:p w14:paraId="7490AE56" w14:textId="77777777" w:rsidR="00D32946" w:rsidRDefault="00D32946" w:rsidP="00356DA8">
      <w:pPr>
        <w:rPr>
          <w:b/>
          <w:bCs/>
          <w:sz w:val="24"/>
          <w:szCs w:val="24"/>
          <w:lang w:eastAsia="en-IN"/>
        </w:rPr>
      </w:pPr>
    </w:p>
    <w:p w14:paraId="70CD989C" w14:textId="77777777" w:rsidR="00D32946" w:rsidRDefault="00D32946" w:rsidP="00356DA8">
      <w:pPr>
        <w:rPr>
          <w:b/>
          <w:bCs/>
          <w:sz w:val="24"/>
          <w:szCs w:val="24"/>
          <w:lang w:eastAsia="en-IN"/>
        </w:rPr>
      </w:pPr>
    </w:p>
    <w:p w14:paraId="1F2A280F" w14:textId="77777777" w:rsidR="00D32946" w:rsidRDefault="00D32946" w:rsidP="00356DA8">
      <w:pPr>
        <w:rPr>
          <w:b/>
          <w:bCs/>
          <w:sz w:val="24"/>
          <w:szCs w:val="24"/>
          <w:lang w:eastAsia="en-IN"/>
        </w:rPr>
      </w:pPr>
    </w:p>
    <w:p w14:paraId="16AA4D98" w14:textId="77777777" w:rsidR="00D32946" w:rsidRDefault="00D32946" w:rsidP="00356DA8">
      <w:pPr>
        <w:rPr>
          <w:b/>
          <w:bCs/>
          <w:sz w:val="24"/>
          <w:szCs w:val="24"/>
          <w:lang w:eastAsia="en-IN"/>
        </w:rPr>
      </w:pPr>
    </w:p>
    <w:p w14:paraId="33B0B11B" w14:textId="77777777" w:rsidR="00D32946" w:rsidRDefault="00D32946" w:rsidP="00356DA8">
      <w:pPr>
        <w:rPr>
          <w:b/>
          <w:bCs/>
          <w:sz w:val="24"/>
          <w:szCs w:val="24"/>
          <w:lang w:eastAsia="en-IN"/>
        </w:rPr>
      </w:pPr>
    </w:p>
    <w:p w14:paraId="08530BA1" w14:textId="77777777" w:rsidR="00D32946" w:rsidRDefault="00D32946" w:rsidP="00356DA8">
      <w:pPr>
        <w:rPr>
          <w:b/>
          <w:bCs/>
          <w:sz w:val="24"/>
          <w:szCs w:val="24"/>
          <w:lang w:eastAsia="en-IN"/>
        </w:rPr>
      </w:pPr>
    </w:p>
    <w:p w14:paraId="7C23004E" w14:textId="77777777" w:rsidR="00D32946" w:rsidRDefault="00D32946" w:rsidP="00356DA8">
      <w:pPr>
        <w:rPr>
          <w:b/>
          <w:bCs/>
          <w:sz w:val="24"/>
          <w:szCs w:val="24"/>
          <w:lang w:eastAsia="en-IN"/>
        </w:rPr>
      </w:pPr>
    </w:p>
    <w:p w14:paraId="6A3900F3" w14:textId="77777777" w:rsidR="00D32946" w:rsidRDefault="00D32946" w:rsidP="00356DA8">
      <w:pPr>
        <w:rPr>
          <w:b/>
          <w:bCs/>
          <w:sz w:val="24"/>
          <w:szCs w:val="24"/>
          <w:lang w:eastAsia="en-IN"/>
        </w:rPr>
      </w:pPr>
    </w:p>
    <w:p w14:paraId="49D28D6C" w14:textId="77777777" w:rsidR="00D32946" w:rsidRDefault="00D32946" w:rsidP="00356DA8">
      <w:pPr>
        <w:rPr>
          <w:b/>
          <w:bCs/>
          <w:sz w:val="24"/>
          <w:szCs w:val="24"/>
          <w:lang w:eastAsia="en-IN"/>
        </w:rPr>
      </w:pPr>
    </w:p>
    <w:p w14:paraId="5DFA147B" w14:textId="77777777" w:rsidR="00D32946" w:rsidRDefault="00D32946" w:rsidP="00D32946">
      <w:pPr>
        <w:pStyle w:val="Heading1"/>
        <w:rPr>
          <w:lang w:eastAsia="en-IN"/>
        </w:rPr>
      </w:pPr>
    </w:p>
    <w:p w14:paraId="275F89BC" w14:textId="2D8838DC" w:rsidR="00356DA8" w:rsidRDefault="00356DA8" w:rsidP="00D32946">
      <w:pPr>
        <w:pStyle w:val="Heading1"/>
        <w:rPr>
          <w:rFonts w:ascii="Times New Roman" w:hAnsi="Times New Roman" w:cs="Times New Roman"/>
          <w:lang w:eastAsia="en-IN"/>
        </w:rPr>
      </w:pPr>
      <w:r w:rsidRPr="006452DC">
        <w:rPr>
          <w:rFonts w:ascii="Times New Roman" w:hAnsi="Times New Roman" w:cs="Times New Roman"/>
          <w:lang w:eastAsia="en-IN"/>
        </w:rPr>
        <w:t>Bibliography</w:t>
      </w:r>
    </w:p>
    <w:p w14:paraId="1C3E3CA6" w14:textId="77777777" w:rsidR="00D32946" w:rsidRPr="00D32946" w:rsidRDefault="00D32946" w:rsidP="00D32946">
      <w:pPr>
        <w:pStyle w:val="BodyText"/>
        <w:rPr>
          <w:lang w:eastAsia="en-IN"/>
        </w:rPr>
      </w:pPr>
    </w:p>
    <w:p w14:paraId="1733ABD2" w14:textId="77777777" w:rsidR="00356DA8" w:rsidRPr="006452DC" w:rsidRDefault="00356DA8" w:rsidP="00811D76">
      <w:pPr>
        <w:widowControl/>
        <w:numPr>
          <w:ilvl w:val="0"/>
          <w:numId w:val="20"/>
        </w:numPr>
        <w:suppressAutoHyphens w:val="0"/>
        <w:autoSpaceDE/>
        <w:spacing w:after="160" w:line="259" w:lineRule="auto"/>
        <w:jc w:val="both"/>
        <w:rPr>
          <w:sz w:val="24"/>
          <w:szCs w:val="24"/>
          <w:lang w:eastAsia="en-IN"/>
        </w:rPr>
      </w:pPr>
      <w:r w:rsidRPr="006452DC">
        <w:rPr>
          <w:sz w:val="24"/>
          <w:szCs w:val="24"/>
          <w:lang w:eastAsia="en-IN"/>
        </w:rPr>
        <w:t xml:space="preserve">Python Software Foundation. </w:t>
      </w:r>
      <w:r w:rsidRPr="006452DC">
        <w:rPr>
          <w:i/>
          <w:iCs/>
          <w:sz w:val="24"/>
          <w:szCs w:val="24"/>
          <w:lang w:eastAsia="en-IN"/>
        </w:rPr>
        <w:t>Python Language Reference, version 3.</w:t>
      </w:r>
      <w:r w:rsidRPr="006452DC">
        <w:rPr>
          <w:sz w:val="24"/>
          <w:szCs w:val="24"/>
          <w:lang w:eastAsia="en-IN"/>
        </w:rPr>
        <w:t xml:space="preserve"> Available at: </w:t>
      </w:r>
      <w:hyperlink r:id="rId11" w:tgtFrame="_new" w:history="1">
        <w:r w:rsidRPr="006452DC">
          <w:rPr>
            <w:rStyle w:val="Hyperlink"/>
            <w:sz w:val="24"/>
            <w:szCs w:val="24"/>
            <w:lang w:eastAsia="en-IN"/>
          </w:rPr>
          <w:t>https://docs.python.org/3/</w:t>
        </w:r>
      </w:hyperlink>
    </w:p>
    <w:p w14:paraId="34534572" w14:textId="77777777" w:rsidR="00356DA8" w:rsidRPr="006452DC" w:rsidRDefault="00356DA8" w:rsidP="00811D76">
      <w:pPr>
        <w:widowControl/>
        <w:numPr>
          <w:ilvl w:val="0"/>
          <w:numId w:val="20"/>
        </w:numPr>
        <w:suppressAutoHyphens w:val="0"/>
        <w:autoSpaceDE/>
        <w:spacing w:after="160" w:line="259" w:lineRule="auto"/>
        <w:jc w:val="both"/>
        <w:rPr>
          <w:sz w:val="24"/>
          <w:szCs w:val="24"/>
          <w:lang w:eastAsia="en-IN"/>
        </w:rPr>
      </w:pPr>
      <w:r w:rsidRPr="006452DC">
        <w:rPr>
          <w:sz w:val="24"/>
          <w:szCs w:val="24"/>
          <w:lang w:eastAsia="en-IN"/>
        </w:rPr>
        <w:t xml:space="preserve">Pyttsx3 Developers. </w:t>
      </w:r>
      <w:r w:rsidRPr="006452DC">
        <w:rPr>
          <w:i/>
          <w:iCs/>
          <w:sz w:val="24"/>
          <w:szCs w:val="24"/>
          <w:lang w:eastAsia="en-IN"/>
        </w:rPr>
        <w:t>pyttsx3: Text-to-speech conversion library in Python.</w:t>
      </w:r>
      <w:r w:rsidRPr="006452DC">
        <w:rPr>
          <w:sz w:val="24"/>
          <w:szCs w:val="24"/>
          <w:lang w:eastAsia="en-IN"/>
        </w:rPr>
        <w:t xml:space="preserve"> Available at: </w:t>
      </w:r>
      <w:hyperlink r:id="rId12" w:tgtFrame="_new" w:history="1">
        <w:r w:rsidRPr="006452DC">
          <w:rPr>
            <w:rStyle w:val="Hyperlink"/>
            <w:sz w:val="24"/>
            <w:szCs w:val="24"/>
            <w:lang w:eastAsia="en-IN"/>
          </w:rPr>
          <w:t>https://pyttsx3.readthedocs.io/</w:t>
        </w:r>
      </w:hyperlink>
    </w:p>
    <w:p w14:paraId="799BFC0E" w14:textId="77777777" w:rsidR="00356DA8" w:rsidRPr="006452DC" w:rsidRDefault="00356DA8" w:rsidP="00811D76">
      <w:pPr>
        <w:widowControl/>
        <w:numPr>
          <w:ilvl w:val="0"/>
          <w:numId w:val="20"/>
        </w:numPr>
        <w:suppressAutoHyphens w:val="0"/>
        <w:autoSpaceDE/>
        <w:spacing w:after="160" w:line="259" w:lineRule="auto"/>
        <w:jc w:val="both"/>
        <w:rPr>
          <w:sz w:val="24"/>
          <w:szCs w:val="24"/>
          <w:lang w:eastAsia="en-IN"/>
        </w:rPr>
      </w:pPr>
      <w:r w:rsidRPr="006452DC">
        <w:rPr>
          <w:sz w:val="24"/>
          <w:szCs w:val="24"/>
          <w:lang w:eastAsia="en-IN"/>
        </w:rPr>
        <w:t xml:space="preserve">Uberi. </w:t>
      </w:r>
      <w:r w:rsidRPr="006452DC">
        <w:rPr>
          <w:i/>
          <w:iCs/>
          <w:sz w:val="24"/>
          <w:szCs w:val="24"/>
          <w:lang w:eastAsia="en-IN"/>
        </w:rPr>
        <w:t>SpeechRecognition: Library for performing speech recognition, with support for several engines and APIs.</w:t>
      </w:r>
      <w:r w:rsidRPr="006452DC">
        <w:rPr>
          <w:sz w:val="24"/>
          <w:szCs w:val="24"/>
          <w:lang w:eastAsia="en-IN"/>
        </w:rPr>
        <w:t xml:space="preserve"> Available at: </w:t>
      </w:r>
      <w:hyperlink r:id="rId13" w:tgtFrame="_new" w:history="1">
        <w:r w:rsidRPr="006452DC">
          <w:rPr>
            <w:rStyle w:val="Hyperlink"/>
            <w:sz w:val="24"/>
            <w:szCs w:val="24"/>
            <w:lang w:eastAsia="en-IN"/>
          </w:rPr>
          <w:t>https://pypi.org/project/SpeechRecognition/</w:t>
        </w:r>
      </w:hyperlink>
    </w:p>
    <w:p w14:paraId="70219686" w14:textId="77777777" w:rsidR="00356DA8" w:rsidRPr="006452DC" w:rsidRDefault="00356DA8" w:rsidP="00811D76">
      <w:pPr>
        <w:widowControl/>
        <w:numPr>
          <w:ilvl w:val="0"/>
          <w:numId w:val="20"/>
        </w:numPr>
        <w:suppressAutoHyphens w:val="0"/>
        <w:autoSpaceDE/>
        <w:spacing w:after="160" w:line="259" w:lineRule="auto"/>
        <w:jc w:val="both"/>
        <w:rPr>
          <w:sz w:val="24"/>
          <w:szCs w:val="24"/>
          <w:lang w:eastAsia="en-IN"/>
        </w:rPr>
      </w:pPr>
      <w:r w:rsidRPr="006452DC">
        <w:rPr>
          <w:sz w:val="24"/>
          <w:szCs w:val="24"/>
          <w:lang w:eastAsia="en-IN"/>
        </w:rPr>
        <w:t xml:space="preserve">Wikipedia Developers. </w:t>
      </w:r>
      <w:r w:rsidRPr="006452DC">
        <w:rPr>
          <w:i/>
          <w:iCs/>
          <w:sz w:val="24"/>
          <w:szCs w:val="24"/>
          <w:lang w:eastAsia="en-IN"/>
        </w:rPr>
        <w:t>wikipedia: A Python library that makes it easy to access and parse data from Wikipedia.</w:t>
      </w:r>
      <w:r w:rsidRPr="006452DC">
        <w:rPr>
          <w:sz w:val="24"/>
          <w:szCs w:val="24"/>
          <w:lang w:eastAsia="en-IN"/>
        </w:rPr>
        <w:t xml:space="preserve"> Available at: </w:t>
      </w:r>
      <w:hyperlink r:id="rId14" w:tgtFrame="_new" w:history="1">
        <w:r w:rsidRPr="006452DC">
          <w:rPr>
            <w:rStyle w:val="Hyperlink"/>
            <w:sz w:val="24"/>
            <w:szCs w:val="24"/>
            <w:lang w:eastAsia="en-IN"/>
          </w:rPr>
          <w:t>https://pypi.org/project/wikipedia/</w:t>
        </w:r>
      </w:hyperlink>
    </w:p>
    <w:p w14:paraId="5398932E" w14:textId="77777777" w:rsidR="00356DA8" w:rsidRPr="006452DC" w:rsidRDefault="00356DA8" w:rsidP="00811D76">
      <w:pPr>
        <w:widowControl/>
        <w:numPr>
          <w:ilvl w:val="0"/>
          <w:numId w:val="20"/>
        </w:numPr>
        <w:suppressAutoHyphens w:val="0"/>
        <w:autoSpaceDE/>
        <w:spacing w:after="160" w:line="259" w:lineRule="auto"/>
        <w:jc w:val="both"/>
        <w:rPr>
          <w:sz w:val="24"/>
          <w:szCs w:val="24"/>
          <w:lang w:eastAsia="en-IN"/>
        </w:rPr>
      </w:pPr>
      <w:r w:rsidRPr="006452DC">
        <w:rPr>
          <w:sz w:val="24"/>
          <w:szCs w:val="24"/>
          <w:lang w:eastAsia="en-IN"/>
        </w:rPr>
        <w:t xml:space="preserve">Python OS Library Documentation. </w:t>
      </w:r>
      <w:r w:rsidRPr="006452DC">
        <w:rPr>
          <w:i/>
          <w:iCs/>
          <w:sz w:val="24"/>
          <w:szCs w:val="24"/>
          <w:lang w:eastAsia="en-IN"/>
        </w:rPr>
        <w:t>os — Miscellaneous operating system interfaces.</w:t>
      </w:r>
      <w:r w:rsidRPr="006452DC">
        <w:rPr>
          <w:sz w:val="24"/>
          <w:szCs w:val="24"/>
          <w:lang w:eastAsia="en-IN"/>
        </w:rPr>
        <w:t xml:space="preserve"> Available at: </w:t>
      </w:r>
      <w:hyperlink r:id="rId15" w:tgtFrame="_new" w:history="1">
        <w:r w:rsidRPr="006452DC">
          <w:rPr>
            <w:rStyle w:val="Hyperlink"/>
            <w:sz w:val="24"/>
            <w:szCs w:val="24"/>
            <w:lang w:eastAsia="en-IN"/>
          </w:rPr>
          <w:t>https://docs.python.org/3/library/os.html</w:t>
        </w:r>
      </w:hyperlink>
    </w:p>
    <w:p w14:paraId="1F533955" w14:textId="77777777" w:rsidR="00356DA8" w:rsidRPr="006452DC" w:rsidRDefault="00356DA8" w:rsidP="00811D76">
      <w:pPr>
        <w:widowControl/>
        <w:numPr>
          <w:ilvl w:val="0"/>
          <w:numId w:val="20"/>
        </w:numPr>
        <w:suppressAutoHyphens w:val="0"/>
        <w:autoSpaceDE/>
        <w:spacing w:after="160" w:line="259" w:lineRule="auto"/>
        <w:jc w:val="both"/>
        <w:rPr>
          <w:sz w:val="24"/>
          <w:szCs w:val="24"/>
          <w:lang w:eastAsia="en-IN"/>
        </w:rPr>
      </w:pPr>
      <w:r w:rsidRPr="006452DC">
        <w:rPr>
          <w:sz w:val="24"/>
          <w:szCs w:val="24"/>
          <w:lang w:eastAsia="en-IN"/>
        </w:rPr>
        <w:t xml:space="preserve">Python Webbrowser Documentation. </w:t>
      </w:r>
      <w:r w:rsidRPr="006452DC">
        <w:rPr>
          <w:i/>
          <w:iCs/>
          <w:sz w:val="24"/>
          <w:szCs w:val="24"/>
          <w:lang w:eastAsia="en-IN"/>
        </w:rPr>
        <w:t>webbrowser — Convenient Web-browser controller.</w:t>
      </w:r>
      <w:r w:rsidRPr="006452DC">
        <w:rPr>
          <w:sz w:val="24"/>
          <w:szCs w:val="24"/>
          <w:lang w:eastAsia="en-IN"/>
        </w:rPr>
        <w:t xml:space="preserve"> Available at: </w:t>
      </w:r>
      <w:hyperlink r:id="rId16" w:tgtFrame="_new" w:history="1">
        <w:r w:rsidRPr="006452DC">
          <w:rPr>
            <w:rStyle w:val="Hyperlink"/>
            <w:sz w:val="24"/>
            <w:szCs w:val="24"/>
            <w:lang w:eastAsia="en-IN"/>
          </w:rPr>
          <w:t>https://docs.python.org/3/library/webbrowser.html</w:t>
        </w:r>
      </w:hyperlink>
    </w:p>
    <w:p w14:paraId="56CB41C0" w14:textId="77777777" w:rsidR="00356DA8" w:rsidRPr="006452DC" w:rsidRDefault="00356DA8" w:rsidP="00811D76">
      <w:pPr>
        <w:widowControl/>
        <w:numPr>
          <w:ilvl w:val="0"/>
          <w:numId w:val="20"/>
        </w:numPr>
        <w:suppressAutoHyphens w:val="0"/>
        <w:autoSpaceDE/>
        <w:spacing w:after="160" w:line="259" w:lineRule="auto"/>
        <w:jc w:val="both"/>
        <w:rPr>
          <w:sz w:val="24"/>
          <w:szCs w:val="24"/>
          <w:lang w:eastAsia="en-IN"/>
        </w:rPr>
      </w:pPr>
      <w:r w:rsidRPr="006452DC">
        <w:rPr>
          <w:sz w:val="24"/>
          <w:szCs w:val="24"/>
          <w:lang w:eastAsia="en-IN"/>
        </w:rPr>
        <w:t xml:space="preserve">Ankit Mehta. </w:t>
      </w:r>
      <w:r w:rsidRPr="006452DC">
        <w:rPr>
          <w:i/>
          <w:iCs/>
          <w:sz w:val="24"/>
          <w:szCs w:val="24"/>
          <w:lang w:eastAsia="en-IN"/>
        </w:rPr>
        <w:t>pywhatkit: Library for performing WhatsApp automation, YouTube search, and more.</w:t>
      </w:r>
      <w:r w:rsidRPr="006452DC">
        <w:rPr>
          <w:sz w:val="24"/>
          <w:szCs w:val="24"/>
          <w:lang w:eastAsia="en-IN"/>
        </w:rPr>
        <w:t xml:space="preserve"> Available at: </w:t>
      </w:r>
      <w:hyperlink r:id="rId17" w:tgtFrame="_new" w:history="1">
        <w:r w:rsidRPr="006452DC">
          <w:rPr>
            <w:rStyle w:val="Hyperlink"/>
            <w:sz w:val="24"/>
            <w:szCs w:val="24"/>
            <w:lang w:eastAsia="en-IN"/>
          </w:rPr>
          <w:t>https://pypi.org/project/pywhatkit/</w:t>
        </w:r>
      </w:hyperlink>
    </w:p>
    <w:p w14:paraId="4EA654B7" w14:textId="77777777" w:rsidR="00356DA8" w:rsidRPr="006452DC" w:rsidRDefault="00356DA8" w:rsidP="00811D76">
      <w:pPr>
        <w:widowControl/>
        <w:numPr>
          <w:ilvl w:val="0"/>
          <w:numId w:val="20"/>
        </w:numPr>
        <w:suppressAutoHyphens w:val="0"/>
        <w:autoSpaceDE/>
        <w:spacing w:after="160" w:line="259" w:lineRule="auto"/>
        <w:jc w:val="both"/>
        <w:rPr>
          <w:sz w:val="24"/>
          <w:szCs w:val="24"/>
          <w:lang w:eastAsia="en-IN"/>
        </w:rPr>
      </w:pPr>
      <w:r w:rsidRPr="006452DC">
        <w:rPr>
          <w:sz w:val="24"/>
          <w:szCs w:val="24"/>
          <w:lang w:eastAsia="en-IN"/>
        </w:rPr>
        <w:t xml:space="preserve">Jyoti Pathak. </w:t>
      </w:r>
      <w:r w:rsidRPr="006452DC">
        <w:rPr>
          <w:i/>
          <w:iCs/>
          <w:sz w:val="24"/>
          <w:szCs w:val="24"/>
          <w:lang w:eastAsia="en-IN"/>
        </w:rPr>
        <w:t>pyjokes: One line jokes for programmers (jokes-as-a-service).</w:t>
      </w:r>
      <w:r w:rsidRPr="006452DC">
        <w:rPr>
          <w:sz w:val="24"/>
          <w:szCs w:val="24"/>
          <w:lang w:eastAsia="en-IN"/>
        </w:rPr>
        <w:t xml:space="preserve"> Available at: </w:t>
      </w:r>
      <w:hyperlink r:id="rId18" w:tgtFrame="_new" w:history="1">
        <w:r w:rsidRPr="006452DC">
          <w:rPr>
            <w:rStyle w:val="Hyperlink"/>
            <w:sz w:val="24"/>
            <w:szCs w:val="24"/>
            <w:lang w:eastAsia="en-IN"/>
          </w:rPr>
          <w:t>https://pypi.org/project/pyjokes/</w:t>
        </w:r>
      </w:hyperlink>
    </w:p>
    <w:p w14:paraId="5E0CD4E2" w14:textId="77777777" w:rsidR="00356DA8" w:rsidRPr="006452DC" w:rsidRDefault="00356DA8" w:rsidP="00811D76">
      <w:pPr>
        <w:widowControl/>
        <w:numPr>
          <w:ilvl w:val="0"/>
          <w:numId w:val="20"/>
        </w:numPr>
        <w:suppressAutoHyphens w:val="0"/>
        <w:autoSpaceDE/>
        <w:spacing w:after="160" w:line="259" w:lineRule="auto"/>
        <w:jc w:val="both"/>
        <w:rPr>
          <w:sz w:val="24"/>
          <w:szCs w:val="24"/>
          <w:lang w:eastAsia="en-IN"/>
        </w:rPr>
      </w:pPr>
      <w:r w:rsidRPr="006452DC">
        <w:rPr>
          <w:sz w:val="24"/>
          <w:szCs w:val="24"/>
          <w:lang w:eastAsia="en-IN"/>
        </w:rPr>
        <w:t xml:space="preserve">Plyer Developers. </w:t>
      </w:r>
      <w:r w:rsidRPr="006452DC">
        <w:rPr>
          <w:i/>
          <w:iCs/>
          <w:sz w:val="24"/>
          <w:szCs w:val="24"/>
          <w:lang w:eastAsia="en-IN"/>
        </w:rPr>
        <w:t>plyer: Platform-independent Python wrapper for platform-dependent APIs.</w:t>
      </w:r>
      <w:r w:rsidRPr="006452DC">
        <w:rPr>
          <w:sz w:val="24"/>
          <w:szCs w:val="24"/>
          <w:lang w:eastAsia="en-IN"/>
        </w:rPr>
        <w:t xml:space="preserve"> Available at: </w:t>
      </w:r>
      <w:hyperlink r:id="rId19" w:tgtFrame="_new" w:history="1">
        <w:r w:rsidRPr="006452DC">
          <w:rPr>
            <w:rStyle w:val="Hyperlink"/>
            <w:sz w:val="24"/>
            <w:szCs w:val="24"/>
            <w:lang w:eastAsia="en-IN"/>
          </w:rPr>
          <w:t>https://pypi.org/project/plyer/</w:t>
        </w:r>
      </w:hyperlink>
    </w:p>
    <w:p w14:paraId="2D4FCB3A" w14:textId="77777777" w:rsidR="00356DA8" w:rsidRPr="006452DC" w:rsidRDefault="00356DA8" w:rsidP="00811D76">
      <w:pPr>
        <w:widowControl/>
        <w:numPr>
          <w:ilvl w:val="0"/>
          <w:numId w:val="20"/>
        </w:numPr>
        <w:suppressAutoHyphens w:val="0"/>
        <w:autoSpaceDE/>
        <w:spacing w:after="160" w:line="259" w:lineRule="auto"/>
        <w:jc w:val="both"/>
        <w:rPr>
          <w:sz w:val="24"/>
          <w:szCs w:val="24"/>
          <w:lang w:eastAsia="en-IN"/>
        </w:rPr>
      </w:pPr>
      <w:r w:rsidRPr="006452DC">
        <w:rPr>
          <w:sz w:val="24"/>
          <w:szCs w:val="24"/>
          <w:lang w:eastAsia="en-IN"/>
        </w:rPr>
        <w:t xml:space="preserve">Tkinter Documentation. </w:t>
      </w:r>
      <w:r w:rsidRPr="006452DC">
        <w:rPr>
          <w:i/>
          <w:iCs/>
          <w:sz w:val="24"/>
          <w:szCs w:val="24"/>
          <w:lang w:eastAsia="en-IN"/>
        </w:rPr>
        <w:t>tkinter — Python interface to Tcl/Tk GUI toolkit.</w:t>
      </w:r>
      <w:r w:rsidRPr="006452DC">
        <w:rPr>
          <w:sz w:val="24"/>
          <w:szCs w:val="24"/>
          <w:lang w:eastAsia="en-IN"/>
        </w:rPr>
        <w:t xml:space="preserve"> Available at: </w:t>
      </w:r>
      <w:hyperlink r:id="rId20" w:tgtFrame="_new" w:history="1">
        <w:r w:rsidRPr="006452DC">
          <w:rPr>
            <w:rStyle w:val="Hyperlink"/>
            <w:sz w:val="24"/>
            <w:szCs w:val="24"/>
            <w:lang w:eastAsia="en-IN"/>
          </w:rPr>
          <w:t>https://docs.python.org/3/library/tkinter.html</w:t>
        </w:r>
      </w:hyperlink>
    </w:p>
    <w:p w14:paraId="693443D7" w14:textId="77777777" w:rsidR="00356DA8" w:rsidRPr="006452DC" w:rsidRDefault="00356DA8" w:rsidP="00811D76">
      <w:pPr>
        <w:widowControl/>
        <w:numPr>
          <w:ilvl w:val="0"/>
          <w:numId w:val="20"/>
        </w:numPr>
        <w:suppressAutoHyphens w:val="0"/>
        <w:autoSpaceDE/>
        <w:spacing w:after="160" w:line="259" w:lineRule="auto"/>
        <w:jc w:val="both"/>
        <w:rPr>
          <w:sz w:val="24"/>
          <w:szCs w:val="24"/>
          <w:lang w:eastAsia="en-IN"/>
        </w:rPr>
      </w:pPr>
      <w:r w:rsidRPr="006452DC">
        <w:rPr>
          <w:sz w:val="24"/>
          <w:szCs w:val="24"/>
          <w:lang w:eastAsia="en-IN"/>
        </w:rPr>
        <w:t xml:space="preserve">Alex Clark &amp; Pillow Contributors. </w:t>
      </w:r>
      <w:r w:rsidRPr="006452DC">
        <w:rPr>
          <w:i/>
          <w:iCs/>
          <w:sz w:val="24"/>
          <w:szCs w:val="24"/>
          <w:lang w:eastAsia="en-IN"/>
        </w:rPr>
        <w:t>Pillow (PIL Fork): Python Imaging Library.</w:t>
      </w:r>
      <w:r w:rsidRPr="006452DC">
        <w:rPr>
          <w:sz w:val="24"/>
          <w:szCs w:val="24"/>
          <w:lang w:eastAsia="en-IN"/>
        </w:rPr>
        <w:t xml:space="preserve"> Available at: </w:t>
      </w:r>
      <w:hyperlink r:id="rId21" w:tgtFrame="_new" w:history="1">
        <w:r w:rsidRPr="006452DC">
          <w:rPr>
            <w:rStyle w:val="Hyperlink"/>
            <w:sz w:val="24"/>
            <w:szCs w:val="24"/>
            <w:lang w:eastAsia="en-IN"/>
          </w:rPr>
          <w:t>https://pillow.readthedocs.io/en/stable/</w:t>
        </w:r>
      </w:hyperlink>
    </w:p>
    <w:p w14:paraId="7134853B" w14:textId="4E54EA45" w:rsidR="00356DA8" w:rsidRPr="006452DC" w:rsidRDefault="00356DA8" w:rsidP="00811D76">
      <w:pPr>
        <w:widowControl/>
        <w:numPr>
          <w:ilvl w:val="0"/>
          <w:numId w:val="20"/>
        </w:numPr>
        <w:suppressAutoHyphens w:val="0"/>
        <w:autoSpaceDE/>
        <w:spacing w:after="160" w:line="259" w:lineRule="auto"/>
        <w:jc w:val="both"/>
        <w:rPr>
          <w:sz w:val="24"/>
          <w:szCs w:val="24"/>
          <w:lang w:eastAsia="en-IN"/>
        </w:rPr>
      </w:pPr>
      <w:r w:rsidRPr="006452DC">
        <w:rPr>
          <w:sz w:val="24"/>
          <w:szCs w:val="24"/>
          <w:lang w:eastAsia="en-IN"/>
        </w:rPr>
        <w:t xml:space="preserve">Python Threading Documentation. </w:t>
      </w:r>
      <w:r w:rsidRPr="006452DC">
        <w:rPr>
          <w:i/>
          <w:iCs/>
          <w:sz w:val="24"/>
          <w:szCs w:val="24"/>
          <w:lang w:eastAsia="en-IN"/>
        </w:rPr>
        <w:t>threading — Thread-based parallelism.</w:t>
      </w:r>
      <w:r w:rsidRPr="006452DC">
        <w:rPr>
          <w:sz w:val="24"/>
          <w:szCs w:val="24"/>
          <w:lang w:eastAsia="en-IN"/>
        </w:rPr>
        <w:t xml:space="preserve"> Available at: </w:t>
      </w:r>
      <w:hyperlink r:id="rId22" w:tgtFrame="_new" w:history="1">
        <w:r w:rsidRPr="006452DC">
          <w:rPr>
            <w:rStyle w:val="Hyperlink"/>
            <w:sz w:val="24"/>
            <w:szCs w:val="24"/>
            <w:lang w:eastAsia="en-IN"/>
          </w:rPr>
          <w:t>https://docs.python.org/3/library/threading.html</w:t>
        </w:r>
      </w:hyperlink>
    </w:p>
    <w:p w14:paraId="07CEEF1B" w14:textId="77777777" w:rsidR="00D32946" w:rsidRDefault="00D32946" w:rsidP="00D32946">
      <w:pPr>
        <w:jc w:val="both"/>
        <w:rPr>
          <w:sz w:val="24"/>
          <w:szCs w:val="24"/>
          <w:lang w:eastAsia="en-IN"/>
        </w:rPr>
      </w:pPr>
    </w:p>
    <w:p w14:paraId="2679606D" w14:textId="77777777" w:rsidR="00D32946" w:rsidRDefault="00D32946" w:rsidP="00D32946">
      <w:pPr>
        <w:jc w:val="both"/>
        <w:rPr>
          <w:sz w:val="24"/>
          <w:szCs w:val="24"/>
          <w:lang w:eastAsia="en-IN"/>
        </w:rPr>
      </w:pPr>
    </w:p>
    <w:p w14:paraId="3657A17B" w14:textId="77777777" w:rsidR="00D32946" w:rsidRDefault="00D32946" w:rsidP="00D32946">
      <w:pPr>
        <w:jc w:val="both"/>
        <w:rPr>
          <w:sz w:val="24"/>
          <w:szCs w:val="24"/>
          <w:lang w:eastAsia="en-IN"/>
        </w:rPr>
      </w:pPr>
    </w:p>
    <w:p w14:paraId="11B3C713" w14:textId="77777777" w:rsidR="00D32946" w:rsidRDefault="00D32946" w:rsidP="00356DA8">
      <w:pPr>
        <w:rPr>
          <w:sz w:val="24"/>
          <w:szCs w:val="24"/>
          <w:lang w:eastAsia="en-IN"/>
        </w:rPr>
      </w:pPr>
    </w:p>
    <w:p w14:paraId="5B362C65" w14:textId="77777777" w:rsidR="00D32946" w:rsidRDefault="00D32946" w:rsidP="00356DA8">
      <w:pPr>
        <w:rPr>
          <w:sz w:val="24"/>
          <w:szCs w:val="24"/>
          <w:lang w:eastAsia="en-IN"/>
        </w:rPr>
      </w:pPr>
    </w:p>
    <w:p w14:paraId="0EA0C996" w14:textId="77777777" w:rsidR="00D32946" w:rsidRDefault="00D32946" w:rsidP="00356DA8">
      <w:pPr>
        <w:rPr>
          <w:sz w:val="24"/>
          <w:szCs w:val="24"/>
          <w:lang w:eastAsia="en-IN"/>
        </w:rPr>
      </w:pPr>
    </w:p>
    <w:p w14:paraId="583E7AC6" w14:textId="77777777" w:rsidR="00D32946" w:rsidRDefault="00D32946" w:rsidP="00356DA8">
      <w:pPr>
        <w:rPr>
          <w:sz w:val="24"/>
          <w:szCs w:val="24"/>
          <w:lang w:eastAsia="en-IN"/>
        </w:rPr>
      </w:pPr>
    </w:p>
    <w:p w14:paraId="37A89BAE" w14:textId="77777777" w:rsidR="00D32946" w:rsidRDefault="00D32946" w:rsidP="00356DA8">
      <w:pPr>
        <w:rPr>
          <w:sz w:val="24"/>
          <w:szCs w:val="24"/>
          <w:lang w:eastAsia="en-IN"/>
        </w:rPr>
      </w:pPr>
    </w:p>
    <w:p w14:paraId="113A5B85" w14:textId="77777777" w:rsidR="00D32946" w:rsidRDefault="00D32946" w:rsidP="00356DA8">
      <w:pPr>
        <w:rPr>
          <w:sz w:val="24"/>
          <w:szCs w:val="24"/>
          <w:lang w:eastAsia="en-IN"/>
        </w:rPr>
      </w:pPr>
    </w:p>
    <w:p w14:paraId="50399E6A" w14:textId="77777777" w:rsidR="00D32946" w:rsidRDefault="00D32946" w:rsidP="00356DA8">
      <w:pPr>
        <w:rPr>
          <w:sz w:val="24"/>
          <w:szCs w:val="24"/>
          <w:lang w:eastAsia="en-IN"/>
        </w:rPr>
      </w:pPr>
    </w:p>
    <w:p w14:paraId="245D9F17" w14:textId="77777777" w:rsidR="00D32946" w:rsidRDefault="00D32946" w:rsidP="00356DA8">
      <w:pPr>
        <w:rPr>
          <w:sz w:val="24"/>
          <w:szCs w:val="24"/>
          <w:lang w:eastAsia="en-IN"/>
        </w:rPr>
      </w:pPr>
    </w:p>
    <w:p w14:paraId="06E8268B" w14:textId="700F6916" w:rsidR="00356DA8" w:rsidRPr="00D32946" w:rsidRDefault="00356DA8" w:rsidP="00D32946">
      <w:pPr>
        <w:pStyle w:val="Heading1"/>
        <w:rPr>
          <w:rFonts w:ascii="Times New Roman" w:hAnsi="Times New Roman" w:cs="Times New Roman"/>
          <w:lang w:eastAsia="en-IN"/>
        </w:rPr>
      </w:pPr>
      <w:r w:rsidRPr="00D32946">
        <w:rPr>
          <w:rFonts w:ascii="Times New Roman" w:hAnsi="Times New Roman" w:cs="Times New Roman"/>
          <w:lang w:eastAsia="en-IN"/>
        </w:rPr>
        <w:lastRenderedPageBreak/>
        <w:t>Appendix: (Source Code)</w:t>
      </w:r>
    </w:p>
    <w:p w14:paraId="131B4A96" w14:textId="77777777" w:rsidR="00356DA8" w:rsidRPr="006452DC" w:rsidRDefault="00356DA8" w:rsidP="00356DA8">
      <w:pPr>
        <w:rPr>
          <w:sz w:val="24"/>
          <w:szCs w:val="24"/>
          <w:lang w:eastAsia="en-IN"/>
        </w:rPr>
      </w:pPr>
      <w:r w:rsidRPr="006452DC">
        <w:rPr>
          <w:sz w:val="24"/>
          <w:szCs w:val="24"/>
          <w:lang w:eastAsia="en-IN"/>
        </w:rPr>
        <w:t>A. Full Source Code</w:t>
      </w:r>
    </w:p>
    <w:p w14:paraId="190916CA" w14:textId="7AE1EBB6" w:rsidR="00356DA8" w:rsidRPr="006452DC" w:rsidRDefault="00356DA8" w:rsidP="00356DA8">
      <w:pPr>
        <w:rPr>
          <w:sz w:val="24"/>
          <w:szCs w:val="24"/>
          <w:lang w:eastAsia="en-IN"/>
        </w:rPr>
      </w:pPr>
    </w:p>
    <w:p w14:paraId="0CBC0300" w14:textId="77777777" w:rsidR="00356DA8" w:rsidRPr="006452DC" w:rsidRDefault="00356DA8" w:rsidP="00356DA8">
      <w:pPr>
        <w:rPr>
          <w:sz w:val="24"/>
          <w:szCs w:val="24"/>
          <w:lang w:eastAsia="en-IN"/>
        </w:rPr>
      </w:pPr>
      <w:r w:rsidRPr="006452DC">
        <w:rPr>
          <w:sz w:val="24"/>
          <w:szCs w:val="24"/>
          <w:lang w:eastAsia="en-IN"/>
        </w:rPr>
        <w:t>import pyttsx3</w:t>
      </w:r>
    </w:p>
    <w:p w14:paraId="23CBD2A5" w14:textId="77777777" w:rsidR="00356DA8" w:rsidRPr="006452DC" w:rsidRDefault="00356DA8" w:rsidP="00356DA8">
      <w:pPr>
        <w:rPr>
          <w:sz w:val="24"/>
          <w:szCs w:val="24"/>
          <w:lang w:eastAsia="en-IN"/>
        </w:rPr>
      </w:pPr>
      <w:r w:rsidRPr="006452DC">
        <w:rPr>
          <w:sz w:val="24"/>
          <w:szCs w:val="24"/>
          <w:lang w:eastAsia="en-IN"/>
        </w:rPr>
        <w:t>import datetime</w:t>
      </w:r>
    </w:p>
    <w:p w14:paraId="5D5CCDE5" w14:textId="77777777" w:rsidR="00356DA8" w:rsidRPr="006452DC" w:rsidRDefault="00356DA8" w:rsidP="00356DA8">
      <w:pPr>
        <w:rPr>
          <w:sz w:val="24"/>
          <w:szCs w:val="24"/>
          <w:lang w:eastAsia="en-IN"/>
        </w:rPr>
      </w:pPr>
      <w:r w:rsidRPr="006452DC">
        <w:rPr>
          <w:sz w:val="24"/>
          <w:szCs w:val="24"/>
          <w:lang w:eastAsia="en-IN"/>
        </w:rPr>
        <w:t>import speech_recognition as sr</w:t>
      </w:r>
    </w:p>
    <w:p w14:paraId="4C53AEBF" w14:textId="77777777" w:rsidR="00356DA8" w:rsidRPr="006452DC" w:rsidRDefault="00356DA8" w:rsidP="00356DA8">
      <w:pPr>
        <w:rPr>
          <w:sz w:val="24"/>
          <w:szCs w:val="24"/>
          <w:lang w:eastAsia="en-IN"/>
        </w:rPr>
      </w:pPr>
      <w:r w:rsidRPr="006452DC">
        <w:rPr>
          <w:sz w:val="24"/>
          <w:szCs w:val="24"/>
          <w:lang w:eastAsia="en-IN"/>
        </w:rPr>
        <w:t>import wikipedia</w:t>
      </w:r>
    </w:p>
    <w:p w14:paraId="4163A616" w14:textId="77777777" w:rsidR="00356DA8" w:rsidRPr="006452DC" w:rsidRDefault="00356DA8" w:rsidP="00356DA8">
      <w:pPr>
        <w:rPr>
          <w:sz w:val="24"/>
          <w:szCs w:val="24"/>
          <w:lang w:eastAsia="en-IN"/>
        </w:rPr>
      </w:pPr>
      <w:r w:rsidRPr="006452DC">
        <w:rPr>
          <w:sz w:val="24"/>
          <w:szCs w:val="24"/>
          <w:lang w:eastAsia="en-IN"/>
        </w:rPr>
        <w:t>import os</w:t>
      </w:r>
    </w:p>
    <w:p w14:paraId="26E76586" w14:textId="77777777" w:rsidR="00356DA8" w:rsidRPr="006452DC" w:rsidRDefault="00356DA8" w:rsidP="00356DA8">
      <w:pPr>
        <w:rPr>
          <w:sz w:val="24"/>
          <w:szCs w:val="24"/>
          <w:lang w:eastAsia="en-IN"/>
        </w:rPr>
      </w:pPr>
      <w:r w:rsidRPr="006452DC">
        <w:rPr>
          <w:sz w:val="24"/>
          <w:szCs w:val="24"/>
          <w:lang w:eastAsia="en-IN"/>
        </w:rPr>
        <w:t>import webbrowser</w:t>
      </w:r>
    </w:p>
    <w:p w14:paraId="162E7CC1" w14:textId="77777777" w:rsidR="00356DA8" w:rsidRPr="006452DC" w:rsidRDefault="00356DA8" w:rsidP="00356DA8">
      <w:pPr>
        <w:rPr>
          <w:sz w:val="24"/>
          <w:szCs w:val="24"/>
          <w:lang w:eastAsia="en-IN"/>
        </w:rPr>
      </w:pPr>
      <w:r w:rsidRPr="006452DC">
        <w:rPr>
          <w:sz w:val="24"/>
          <w:szCs w:val="24"/>
          <w:lang w:eastAsia="en-IN"/>
        </w:rPr>
        <w:t>import pyjokes</w:t>
      </w:r>
    </w:p>
    <w:p w14:paraId="1074BF00" w14:textId="77777777" w:rsidR="00356DA8" w:rsidRPr="006452DC" w:rsidRDefault="00356DA8" w:rsidP="00356DA8">
      <w:pPr>
        <w:rPr>
          <w:sz w:val="24"/>
          <w:szCs w:val="24"/>
          <w:lang w:eastAsia="en-IN"/>
        </w:rPr>
      </w:pPr>
      <w:r w:rsidRPr="006452DC">
        <w:rPr>
          <w:sz w:val="24"/>
          <w:szCs w:val="24"/>
          <w:lang w:eastAsia="en-IN"/>
        </w:rPr>
        <w:t>import pywhatkit as kit</w:t>
      </w:r>
    </w:p>
    <w:p w14:paraId="69D01008" w14:textId="77777777" w:rsidR="00356DA8" w:rsidRPr="006452DC" w:rsidRDefault="00356DA8" w:rsidP="00356DA8">
      <w:pPr>
        <w:rPr>
          <w:sz w:val="24"/>
          <w:szCs w:val="24"/>
          <w:lang w:eastAsia="en-IN"/>
        </w:rPr>
      </w:pPr>
      <w:r w:rsidRPr="006452DC">
        <w:rPr>
          <w:sz w:val="24"/>
          <w:szCs w:val="24"/>
          <w:lang w:eastAsia="en-IN"/>
        </w:rPr>
        <w:t>import time</w:t>
      </w:r>
    </w:p>
    <w:p w14:paraId="6E03E31D" w14:textId="77777777" w:rsidR="00356DA8" w:rsidRPr="006452DC" w:rsidRDefault="00356DA8" w:rsidP="00356DA8">
      <w:pPr>
        <w:rPr>
          <w:sz w:val="24"/>
          <w:szCs w:val="24"/>
          <w:lang w:eastAsia="en-IN"/>
        </w:rPr>
      </w:pPr>
      <w:r w:rsidRPr="006452DC">
        <w:rPr>
          <w:sz w:val="24"/>
          <w:szCs w:val="24"/>
          <w:lang w:eastAsia="en-IN"/>
        </w:rPr>
        <w:t>from plyer import notification</w:t>
      </w:r>
    </w:p>
    <w:p w14:paraId="262CB211" w14:textId="77777777" w:rsidR="00356DA8" w:rsidRPr="006452DC" w:rsidRDefault="00356DA8" w:rsidP="00356DA8">
      <w:pPr>
        <w:rPr>
          <w:sz w:val="24"/>
          <w:szCs w:val="24"/>
          <w:lang w:eastAsia="en-IN"/>
        </w:rPr>
      </w:pPr>
      <w:r w:rsidRPr="006452DC">
        <w:rPr>
          <w:sz w:val="24"/>
          <w:szCs w:val="24"/>
          <w:lang w:eastAsia="en-IN"/>
        </w:rPr>
        <w:t>import tkinter as tk</w:t>
      </w:r>
    </w:p>
    <w:p w14:paraId="1BB80A9F" w14:textId="77777777" w:rsidR="00356DA8" w:rsidRPr="006452DC" w:rsidRDefault="00356DA8" w:rsidP="00356DA8">
      <w:pPr>
        <w:rPr>
          <w:sz w:val="24"/>
          <w:szCs w:val="24"/>
          <w:lang w:eastAsia="en-IN"/>
        </w:rPr>
      </w:pPr>
      <w:r w:rsidRPr="006452DC">
        <w:rPr>
          <w:sz w:val="24"/>
          <w:szCs w:val="24"/>
          <w:lang w:eastAsia="en-IN"/>
        </w:rPr>
        <w:t>from tkinter import ttk</w:t>
      </w:r>
    </w:p>
    <w:p w14:paraId="7E7C446F" w14:textId="77777777" w:rsidR="00356DA8" w:rsidRPr="006452DC" w:rsidRDefault="00356DA8" w:rsidP="00356DA8">
      <w:pPr>
        <w:rPr>
          <w:sz w:val="24"/>
          <w:szCs w:val="24"/>
          <w:lang w:eastAsia="en-IN"/>
        </w:rPr>
      </w:pPr>
      <w:r w:rsidRPr="006452DC">
        <w:rPr>
          <w:sz w:val="24"/>
          <w:szCs w:val="24"/>
          <w:lang w:eastAsia="en-IN"/>
        </w:rPr>
        <w:t>from tkinter import LEFT, BOTH, SUNKEN</w:t>
      </w:r>
    </w:p>
    <w:p w14:paraId="005A4BE4" w14:textId="77777777" w:rsidR="00356DA8" w:rsidRPr="006452DC" w:rsidRDefault="00356DA8" w:rsidP="00356DA8">
      <w:pPr>
        <w:rPr>
          <w:sz w:val="24"/>
          <w:szCs w:val="24"/>
          <w:lang w:eastAsia="en-IN"/>
        </w:rPr>
      </w:pPr>
      <w:r w:rsidRPr="006452DC">
        <w:rPr>
          <w:sz w:val="24"/>
          <w:szCs w:val="24"/>
          <w:lang w:eastAsia="en-IN"/>
        </w:rPr>
        <w:t>from PIL import Image, ImageTk</w:t>
      </w:r>
    </w:p>
    <w:p w14:paraId="231E1D28" w14:textId="77777777" w:rsidR="00356DA8" w:rsidRPr="006452DC" w:rsidRDefault="00356DA8" w:rsidP="00356DA8">
      <w:pPr>
        <w:rPr>
          <w:sz w:val="24"/>
          <w:szCs w:val="24"/>
          <w:lang w:eastAsia="en-IN"/>
        </w:rPr>
      </w:pPr>
      <w:r w:rsidRPr="006452DC">
        <w:rPr>
          <w:sz w:val="24"/>
          <w:szCs w:val="24"/>
          <w:lang w:eastAsia="en-IN"/>
        </w:rPr>
        <w:t>from threading import Thread</w:t>
      </w:r>
    </w:p>
    <w:p w14:paraId="55514B44" w14:textId="77777777" w:rsidR="00356DA8" w:rsidRPr="006452DC" w:rsidRDefault="00356DA8" w:rsidP="00356DA8">
      <w:pPr>
        <w:rPr>
          <w:sz w:val="24"/>
          <w:szCs w:val="24"/>
          <w:lang w:eastAsia="en-IN"/>
        </w:rPr>
      </w:pPr>
    </w:p>
    <w:p w14:paraId="2AC15FB9" w14:textId="77777777" w:rsidR="00356DA8" w:rsidRPr="006452DC" w:rsidRDefault="00356DA8" w:rsidP="00356DA8">
      <w:pPr>
        <w:rPr>
          <w:sz w:val="24"/>
          <w:szCs w:val="24"/>
          <w:lang w:eastAsia="en-IN"/>
        </w:rPr>
      </w:pPr>
      <w:r w:rsidRPr="006452DC">
        <w:rPr>
          <w:sz w:val="24"/>
          <w:szCs w:val="24"/>
          <w:lang w:eastAsia="en-IN"/>
        </w:rPr>
        <w:t>BG_COLOR = "#D2C6E2"</w:t>
      </w:r>
    </w:p>
    <w:p w14:paraId="578204E3" w14:textId="77777777" w:rsidR="00356DA8" w:rsidRPr="006452DC" w:rsidRDefault="00356DA8" w:rsidP="00356DA8">
      <w:pPr>
        <w:rPr>
          <w:sz w:val="24"/>
          <w:szCs w:val="24"/>
          <w:lang w:eastAsia="en-IN"/>
        </w:rPr>
      </w:pPr>
      <w:r w:rsidRPr="006452DC">
        <w:rPr>
          <w:sz w:val="24"/>
          <w:szCs w:val="24"/>
          <w:lang w:eastAsia="en-IN"/>
        </w:rPr>
        <w:t>BUTTON_COLOR = "#F9F4F2"</w:t>
      </w:r>
    </w:p>
    <w:p w14:paraId="320259A6" w14:textId="77777777" w:rsidR="00356DA8" w:rsidRPr="006452DC" w:rsidRDefault="00356DA8" w:rsidP="00356DA8">
      <w:pPr>
        <w:rPr>
          <w:sz w:val="24"/>
          <w:szCs w:val="24"/>
          <w:lang w:eastAsia="en-IN"/>
        </w:rPr>
      </w:pPr>
      <w:r w:rsidRPr="006452DC">
        <w:rPr>
          <w:sz w:val="24"/>
          <w:szCs w:val="24"/>
          <w:lang w:eastAsia="en-IN"/>
        </w:rPr>
        <w:t>BUTTON_FONT = ("Arial", 14, "bold")</w:t>
      </w:r>
    </w:p>
    <w:p w14:paraId="1F35FF56" w14:textId="77777777" w:rsidR="00356DA8" w:rsidRPr="006452DC" w:rsidRDefault="00356DA8" w:rsidP="00356DA8">
      <w:pPr>
        <w:rPr>
          <w:sz w:val="24"/>
          <w:szCs w:val="24"/>
          <w:lang w:eastAsia="en-IN"/>
        </w:rPr>
      </w:pPr>
      <w:r w:rsidRPr="006452DC">
        <w:rPr>
          <w:sz w:val="24"/>
          <w:szCs w:val="24"/>
          <w:lang w:eastAsia="en-IN"/>
        </w:rPr>
        <w:t>BUTTON_FOREGROUND = "black"</w:t>
      </w:r>
    </w:p>
    <w:p w14:paraId="75914B66" w14:textId="77777777" w:rsidR="00356DA8" w:rsidRPr="006452DC" w:rsidRDefault="00356DA8" w:rsidP="00356DA8">
      <w:pPr>
        <w:rPr>
          <w:sz w:val="24"/>
          <w:szCs w:val="24"/>
          <w:lang w:eastAsia="en-IN"/>
        </w:rPr>
      </w:pPr>
      <w:r w:rsidRPr="006452DC">
        <w:rPr>
          <w:sz w:val="24"/>
          <w:szCs w:val="24"/>
          <w:lang w:eastAsia="en-IN"/>
        </w:rPr>
        <w:t>HEADING_FONT = ("white", 24, "bold")</w:t>
      </w:r>
    </w:p>
    <w:p w14:paraId="62067AFE" w14:textId="77777777" w:rsidR="00356DA8" w:rsidRPr="006452DC" w:rsidRDefault="00356DA8" w:rsidP="00356DA8">
      <w:pPr>
        <w:rPr>
          <w:sz w:val="24"/>
          <w:szCs w:val="24"/>
          <w:lang w:eastAsia="en-IN"/>
        </w:rPr>
      </w:pPr>
      <w:r w:rsidRPr="006452DC">
        <w:rPr>
          <w:sz w:val="24"/>
          <w:szCs w:val="24"/>
          <w:lang w:eastAsia="en-IN"/>
        </w:rPr>
        <w:t>INSTRUCTION_FONT = ("Helvetica", 14)</w:t>
      </w:r>
    </w:p>
    <w:p w14:paraId="2DA954B1" w14:textId="77777777" w:rsidR="00356DA8" w:rsidRPr="006452DC" w:rsidRDefault="00356DA8" w:rsidP="00356DA8">
      <w:pPr>
        <w:rPr>
          <w:sz w:val="24"/>
          <w:szCs w:val="24"/>
          <w:lang w:eastAsia="en-IN"/>
        </w:rPr>
      </w:pPr>
    </w:p>
    <w:p w14:paraId="5422CBCA" w14:textId="77777777" w:rsidR="00356DA8" w:rsidRPr="006452DC" w:rsidRDefault="00356DA8" w:rsidP="00356DA8">
      <w:pPr>
        <w:rPr>
          <w:sz w:val="24"/>
          <w:szCs w:val="24"/>
          <w:lang w:eastAsia="en-IN"/>
        </w:rPr>
      </w:pPr>
      <w:r w:rsidRPr="006452DC">
        <w:rPr>
          <w:sz w:val="24"/>
          <w:szCs w:val="24"/>
          <w:lang w:eastAsia="en-IN"/>
        </w:rPr>
        <w:t>engine = pyttsx3.init('sapi5')</w:t>
      </w:r>
    </w:p>
    <w:p w14:paraId="55F0D4C8" w14:textId="77777777" w:rsidR="00356DA8" w:rsidRPr="006452DC" w:rsidRDefault="00356DA8" w:rsidP="00356DA8">
      <w:pPr>
        <w:rPr>
          <w:sz w:val="24"/>
          <w:szCs w:val="24"/>
          <w:lang w:eastAsia="en-IN"/>
        </w:rPr>
      </w:pPr>
      <w:r w:rsidRPr="006452DC">
        <w:rPr>
          <w:sz w:val="24"/>
          <w:szCs w:val="24"/>
          <w:lang w:eastAsia="en-IN"/>
        </w:rPr>
        <w:t>voices = engine.getProperty('voices')</w:t>
      </w:r>
    </w:p>
    <w:p w14:paraId="131FD2AD" w14:textId="77777777" w:rsidR="00356DA8" w:rsidRPr="006452DC" w:rsidRDefault="00356DA8" w:rsidP="00356DA8">
      <w:pPr>
        <w:rPr>
          <w:sz w:val="24"/>
          <w:szCs w:val="24"/>
          <w:lang w:eastAsia="en-IN"/>
        </w:rPr>
      </w:pPr>
      <w:r w:rsidRPr="006452DC">
        <w:rPr>
          <w:sz w:val="24"/>
          <w:szCs w:val="24"/>
          <w:lang w:eastAsia="en-IN"/>
        </w:rPr>
        <w:t>engine.setProperty('voice', voices[0].id)</w:t>
      </w:r>
    </w:p>
    <w:p w14:paraId="46E1FE67" w14:textId="77777777" w:rsidR="00356DA8" w:rsidRPr="006452DC" w:rsidRDefault="00356DA8" w:rsidP="00356DA8">
      <w:pPr>
        <w:rPr>
          <w:sz w:val="24"/>
          <w:szCs w:val="24"/>
          <w:lang w:eastAsia="en-IN"/>
        </w:rPr>
      </w:pPr>
    </w:p>
    <w:p w14:paraId="66E9A12A" w14:textId="77777777" w:rsidR="00356DA8" w:rsidRPr="006452DC" w:rsidRDefault="00356DA8" w:rsidP="00356DA8">
      <w:pPr>
        <w:rPr>
          <w:sz w:val="24"/>
          <w:szCs w:val="24"/>
          <w:lang w:eastAsia="en-IN"/>
        </w:rPr>
      </w:pPr>
      <w:r w:rsidRPr="006452DC">
        <w:rPr>
          <w:sz w:val="24"/>
          <w:szCs w:val="24"/>
          <w:lang w:eastAsia="en-IN"/>
        </w:rPr>
        <w:t>def speak(audio):</w:t>
      </w:r>
    </w:p>
    <w:p w14:paraId="2BD8A9BE" w14:textId="77777777" w:rsidR="00356DA8" w:rsidRPr="006452DC" w:rsidRDefault="00356DA8" w:rsidP="00356DA8">
      <w:pPr>
        <w:rPr>
          <w:sz w:val="24"/>
          <w:szCs w:val="24"/>
          <w:lang w:eastAsia="en-IN"/>
        </w:rPr>
      </w:pPr>
      <w:r w:rsidRPr="006452DC">
        <w:rPr>
          <w:sz w:val="24"/>
          <w:szCs w:val="24"/>
          <w:lang w:eastAsia="en-IN"/>
        </w:rPr>
        <w:t xml:space="preserve">    engine.say(audio)</w:t>
      </w:r>
    </w:p>
    <w:p w14:paraId="31F49D90" w14:textId="516D119A" w:rsidR="00356DA8" w:rsidRPr="006452DC" w:rsidRDefault="00356DA8" w:rsidP="00356DA8">
      <w:pPr>
        <w:rPr>
          <w:sz w:val="24"/>
          <w:szCs w:val="24"/>
          <w:lang w:eastAsia="en-IN"/>
        </w:rPr>
      </w:pPr>
      <w:r w:rsidRPr="006452DC">
        <w:rPr>
          <w:sz w:val="24"/>
          <w:szCs w:val="24"/>
          <w:lang w:eastAsia="en-IN"/>
        </w:rPr>
        <w:t xml:space="preserve">    engine.runAndWait()</w:t>
      </w:r>
    </w:p>
    <w:p w14:paraId="104D785B" w14:textId="77777777" w:rsidR="00356DA8" w:rsidRPr="006452DC" w:rsidRDefault="00356DA8" w:rsidP="00356DA8">
      <w:pPr>
        <w:rPr>
          <w:sz w:val="24"/>
          <w:szCs w:val="24"/>
          <w:lang w:eastAsia="en-IN"/>
        </w:rPr>
      </w:pPr>
    </w:p>
    <w:p w14:paraId="070EE2C6" w14:textId="0C1687A6" w:rsidR="00356DA8" w:rsidRPr="006452DC" w:rsidRDefault="00356DA8" w:rsidP="00356DA8">
      <w:pPr>
        <w:rPr>
          <w:sz w:val="24"/>
          <w:szCs w:val="24"/>
          <w:lang w:eastAsia="en-IN"/>
        </w:rPr>
      </w:pPr>
      <w:r w:rsidRPr="006452DC">
        <w:rPr>
          <w:sz w:val="24"/>
          <w:szCs w:val="24"/>
          <w:lang w:eastAsia="en-IN"/>
        </w:rPr>
        <w:t>entry = None</w:t>
      </w:r>
    </w:p>
    <w:p w14:paraId="611E83BE" w14:textId="1AC8E070" w:rsidR="00356DA8" w:rsidRPr="006452DC" w:rsidRDefault="00356DA8" w:rsidP="00356DA8">
      <w:pPr>
        <w:rPr>
          <w:sz w:val="24"/>
          <w:szCs w:val="24"/>
          <w:lang w:eastAsia="en-IN"/>
        </w:rPr>
      </w:pPr>
      <w:r w:rsidRPr="006452DC">
        <w:rPr>
          <w:sz w:val="24"/>
          <w:szCs w:val="24"/>
          <w:lang w:eastAsia="en-IN"/>
        </w:rPr>
        <w:t>stop_flag = False</w:t>
      </w:r>
    </w:p>
    <w:p w14:paraId="6AB10A9B" w14:textId="0E64BCF6" w:rsidR="00356DA8" w:rsidRPr="006452DC" w:rsidRDefault="00356DA8" w:rsidP="00356DA8">
      <w:pPr>
        <w:rPr>
          <w:sz w:val="24"/>
          <w:szCs w:val="24"/>
          <w:lang w:eastAsia="en-IN"/>
        </w:rPr>
      </w:pPr>
    </w:p>
    <w:p w14:paraId="24F0BC72" w14:textId="2899D347" w:rsidR="00356DA8" w:rsidRPr="006452DC" w:rsidRDefault="00356DA8" w:rsidP="00356DA8">
      <w:pPr>
        <w:rPr>
          <w:sz w:val="24"/>
          <w:szCs w:val="24"/>
          <w:lang w:eastAsia="en-IN"/>
        </w:rPr>
      </w:pPr>
      <w:r w:rsidRPr="006452DC">
        <w:rPr>
          <w:sz w:val="24"/>
          <w:szCs w:val="24"/>
          <w:lang w:eastAsia="en-IN"/>
        </w:rPr>
        <w:t>def wish_time():</w:t>
      </w:r>
    </w:p>
    <w:p w14:paraId="427A169D" w14:textId="356C9960" w:rsidR="00356DA8" w:rsidRPr="006452DC" w:rsidRDefault="00356DA8" w:rsidP="00356DA8">
      <w:pPr>
        <w:rPr>
          <w:sz w:val="24"/>
          <w:szCs w:val="24"/>
          <w:lang w:eastAsia="en-IN"/>
        </w:rPr>
      </w:pPr>
      <w:r w:rsidRPr="006452DC">
        <w:rPr>
          <w:sz w:val="24"/>
          <w:szCs w:val="24"/>
          <w:lang w:eastAsia="en-IN"/>
        </w:rPr>
        <w:t xml:space="preserve">    global entry</w:t>
      </w:r>
    </w:p>
    <w:p w14:paraId="60C25D86" w14:textId="77777777" w:rsidR="00356DA8" w:rsidRPr="006452DC" w:rsidRDefault="00356DA8" w:rsidP="00356DA8">
      <w:pPr>
        <w:rPr>
          <w:sz w:val="24"/>
          <w:szCs w:val="24"/>
          <w:lang w:eastAsia="en-IN"/>
        </w:rPr>
      </w:pPr>
      <w:r w:rsidRPr="006452DC">
        <w:rPr>
          <w:sz w:val="24"/>
          <w:szCs w:val="24"/>
          <w:lang w:eastAsia="en-IN"/>
        </w:rPr>
        <w:t xml:space="preserve">    x = entry.get()</w:t>
      </w:r>
    </w:p>
    <w:p w14:paraId="1B8ACB61" w14:textId="4AE7D9D0" w:rsidR="00356DA8" w:rsidRPr="006452DC" w:rsidRDefault="00356DA8" w:rsidP="00356DA8">
      <w:pPr>
        <w:rPr>
          <w:sz w:val="24"/>
          <w:szCs w:val="24"/>
          <w:lang w:eastAsia="en-IN"/>
        </w:rPr>
      </w:pPr>
      <w:r w:rsidRPr="006452DC">
        <w:rPr>
          <w:sz w:val="24"/>
          <w:szCs w:val="24"/>
          <w:lang w:eastAsia="en-IN"/>
        </w:rPr>
        <w:t xml:space="preserve">    hour = int(datetime.datetime.now().hour)</w:t>
      </w:r>
    </w:p>
    <w:p w14:paraId="36A8F8B8" w14:textId="77777777" w:rsidR="00356DA8" w:rsidRPr="006452DC" w:rsidRDefault="00356DA8" w:rsidP="00356DA8">
      <w:pPr>
        <w:rPr>
          <w:sz w:val="24"/>
          <w:szCs w:val="24"/>
          <w:lang w:eastAsia="en-IN"/>
        </w:rPr>
      </w:pPr>
      <w:r w:rsidRPr="006452DC">
        <w:rPr>
          <w:sz w:val="24"/>
          <w:szCs w:val="24"/>
          <w:lang w:eastAsia="en-IN"/>
        </w:rPr>
        <w:t xml:space="preserve">    if 0 &lt;= hour &lt; 6:</w:t>
      </w:r>
    </w:p>
    <w:p w14:paraId="0B5A7254" w14:textId="50D5116C" w:rsidR="00356DA8" w:rsidRPr="006452DC" w:rsidRDefault="00356DA8" w:rsidP="00356DA8">
      <w:pPr>
        <w:rPr>
          <w:sz w:val="24"/>
          <w:szCs w:val="24"/>
          <w:lang w:eastAsia="en-IN"/>
        </w:rPr>
      </w:pPr>
      <w:r w:rsidRPr="006452DC">
        <w:rPr>
          <w:sz w:val="24"/>
          <w:szCs w:val="24"/>
          <w:lang w:eastAsia="en-IN"/>
        </w:rPr>
        <w:t xml:space="preserve">        speak('Good night! Sleep tight.')</w:t>
      </w:r>
    </w:p>
    <w:p w14:paraId="27E0BEEF" w14:textId="77777777" w:rsidR="00356DA8" w:rsidRPr="006452DC" w:rsidRDefault="00356DA8" w:rsidP="00356DA8">
      <w:pPr>
        <w:rPr>
          <w:sz w:val="24"/>
          <w:szCs w:val="24"/>
          <w:lang w:eastAsia="en-IN"/>
        </w:rPr>
      </w:pPr>
      <w:r w:rsidRPr="006452DC">
        <w:rPr>
          <w:sz w:val="24"/>
          <w:szCs w:val="24"/>
          <w:lang w:eastAsia="en-IN"/>
        </w:rPr>
        <w:t xml:space="preserve">    elif 6 &lt;= hour &lt; 12:</w:t>
      </w:r>
    </w:p>
    <w:p w14:paraId="74099610" w14:textId="46F92977" w:rsidR="00356DA8" w:rsidRPr="006452DC" w:rsidRDefault="00356DA8" w:rsidP="00356DA8">
      <w:pPr>
        <w:rPr>
          <w:sz w:val="24"/>
          <w:szCs w:val="24"/>
          <w:lang w:eastAsia="en-IN"/>
        </w:rPr>
      </w:pPr>
      <w:r w:rsidRPr="006452DC">
        <w:rPr>
          <w:sz w:val="24"/>
          <w:szCs w:val="24"/>
          <w:lang w:eastAsia="en-IN"/>
        </w:rPr>
        <w:t xml:space="preserve">        speak('Good morning!')</w:t>
      </w:r>
    </w:p>
    <w:p w14:paraId="2ECEC957" w14:textId="77777777" w:rsidR="00356DA8" w:rsidRPr="006452DC" w:rsidRDefault="00356DA8" w:rsidP="00356DA8">
      <w:pPr>
        <w:rPr>
          <w:sz w:val="24"/>
          <w:szCs w:val="24"/>
          <w:lang w:eastAsia="en-IN"/>
        </w:rPr>
      </w:pPr>
      <w:r w:rsidRPr="006452DC">
        <w:rPr>
          <w:sz w:val="24"/>
          <w:szCs w:val="24"/>
          <w:lang w:eastAsia="en-IN"/>
        </w:rPr>
        <w:t xml:space="preserve">    elif 12 &lt;= hour &lt; 18:</w:t>
      </w:r>
    </w:p>
    <w:p w14:paraId="4E0EED3D" w14:textId="063A7A24" w:rsidR="00356DA8" w:rsidRPr="006452DC" w:rsidRDefault="00356DA8" w:rsidP="00356DA8">
      <w:pPr>
        <w:rPr>
          <w:sz w:val="24"/>
          <w:szCs w:val="24"/>
          <w:lang w:eastAsia="en-IN"/>
        </w:rPr>
      </w:pPr>
      <w:r w:rsidRPr="006452DC">
        <w:rPr>
          <w:sz w:val="24"/>
          <w:szCs w:val="24"/>
          <w:lang w:eastAsia="en-IN"/>
        </w:rPr>
        <w:t xml:space="preserve">        speak('Good afternoon!')</w:t>
      </w:r>
    </w:p>
    <w:p w14:paraId="2DB026CF" w14:textId="3057A58C" w:rsidR="00356DA8" w:rsidRPr="006452DC" w:rsidRDefault="00356DA8" w:rsidP="00356DA8">
      <w:pPr>
        <w:rPr>
          <w:sz w:val="24"/>
          <w:szCs w:val="24"/>
          <w:lang w:eastAsia="en-IN"/>
        </w:rPr>
      </w:pPr>
      <w:r w:rsidRPr="006452DC">
        <w:rPr>
          <w:sz w:val="24"/>
          <w:szCs w:val="24"/>
          <w:lang w:eastAsia="en-IN"/>
        </w:rPr>
        <w:t xml:space="preserve">    else:</w:t>
      </w:r>
    </w:p>
    <w:p w14:paraId="59CDB162" w14:textId="77777777" w:rsidR="00356DA8" w:rsidRPr="006452DC" w:rsidRDefault="00356DA8" w:rsidP="00356DA8">
      <w:pPr>
        <w:rPr>
          <w:sz w:val="24"/>
          <w:szCs w:val="24"/>
          <w:lang w:eastAsia="en-IN"/>
        </w:rPr>
      </w:pPr>
      <w:r w:rsidRPr="006452DC">
        <w:rPr>
          <w:sz w:val="24"/>
          <w:szCs w:val="24"/>
          <w:lang w:eastAsia="en-IN"/>
        </w:rPr>
        <w:t xml:space="preserve">        speak('Good evening!')</w:t>
      </w:r>
    </w:p>
    <w:p w14:paraId="431AE2CE" w14:textId="26147BE6" w:rsidR="00356DA8" w:rsidRPr="006452DC" w:rsidRDefault="00356DA8" w:rsidP="00356DA8">
      <w:pPr>
        <w:rPr>
          <w:sz w:val="24"/>
          <w:szCs w:val="24"/>
          <w:lang w:eastAsia="en-IN"/>
        </w:rPr>
      </w:pPr>
      <w:r w:rsidRPr="006452DC">
        <w:rPr>
          <w:sz w:val="24"/>
          <w:szCs w:val="24"/>
          <w:lang w:eastAsia="en-IN"/>
        </w:rPr>
        <w:lastRenderedPageBreak/>
        <w:t xml:space="preserve">    speak(f"{x} How can I help you?")</w:t>
      </w:r>
    </w:p>
    <w:p w14:paraId="797BC961" w14:textId="77777777" w:rsidR="00356DA8" w:rsidRPr="006452DC" w:rsidRDefault="00356DA8" w:rsidP="00356DA8">
      <w:pPr>
        <w:rPr>
          <w:sz w:val="24"/>
          <w:szCs w:val="24"/>
          <w:lang w:eastAsia="en-IN"/>
        </w:rPr>
      </w:pPr>
    </w:p>
    <w:p w14:paraId="1CE9988F" w14:textId="77777777" w:rsidR="00356DA8" w:rsidRPr="006452DC" w:rsidRDefault="00356DA8" w:rsidP="00356DA8">
      <w:pPr>
        <w:rPr>
          <w:sz w:val="24"/>
          <w:szCs w:val="24"/>
          <w:lang w:eastAsia="en-IN"/>
        </w:rPr>
      </w:pPr>
      <w:r w:rsidRPr="006452DC">
        <w:rPr>
          <w:sz w:val="24"/>
          <w:szCs w:val="24"/>
          <w:lang w:eastAsia="en-IN"/>
        </w:rPr>
        <w:t>def take_command():</w:t>
      </w:r>
    </w:p>
    <w:p w14:paraId="488E656A" w14:textId="77777777" w:rsidR="00356DA8" w:rsidRPr="006452DC" w:rsidRDefault="00356DA8" w:rsidP="00356DA8">
      <w:pPr>
        <w:rPr>
          <w:sz w:val="24"/>
          <w:szCs w:val="24"/>
          <w:lang w:eastAsia="en-IN"/>
        </w:rPr>
      </w:pPr>
      <w:r w:rsidRPr="006452DC">
        <w:rPr>
          <w:sz w:val="24"/>
          <w:szCs w:val="24"/>
          <w:lang w:eastAsia="en-IN"/>
        </w:rPr>
        <w:t xml:space="preserve">    recognizer = sr.Recognizer()</w:t>
      </w:r>
    </w:p>
    <w:p w14:paraId="19D56794" w14:textId="77777777" w:rsidR="00356DA8" w:rsidRPr="006452DC" w:rsidRDefault="00356DA8" w:rsidP="00356DA8">
      <w:pPr>
        <w:rPr>
          <w:sz w:val="24"/>
          <w:szCs w:val="24"/>
          <w:lang w:eastAsia="en-IN"/>
        </w:rPr>
      </w:pPr>
      <w:r w:rsidRPr="006452DC">
        <w:rPr>
          <w:sz w:val="24"/>
          <w:szCs w:val="24"/>
          <w:lang w:eastAsia="en-IN"/>
        </w:rPr>
        <w:t xml:space="preserve">    with sr.Microphone() as source:</w:t>
      </w:r>
    </w:p>
    <w:p w14:paraId="2AF36AF7" w14:textId="77777777" w:rsidR="00356DA8" w:rsidRPr="006452DC" w:rsidRDefault="00356DA8" w:rsidP="00356DA8">
      <w:pPr>
        <w:rPr>
          <w:sz w:val="24"/>
          <w:szCs w:val="24"/>
          <w:lang w:eastAsia="en-IN"/>
        </w:rPr>
      </w:pPr>
      <w:r w:rsidRPr="006452DC">
        <w:rPr>
          <w:sz w:val="24"/>
          <w:szCs w:val="24"/>
          <w:lang w:eastAsia="en-IN"/>
        </w:rPr>
        <w:t xml:space="preserve">        print("Say something:")</w:t>
      </w:r>
    </w:p>
    <w:p w14:paraId="575B432C" w14:textId="77777777" w:rsidR="00356DA8" w:rsidRPr="006452DC" w:rsidRDefault="00356DA8" w:rsidP="00356DA8">
      <w:pPr>
        <w:rPr>
          <w:sz w:val="24"/>
          <w:szCs w:val="24"/>
          <w:lang w:eastAsia="en-IN"/>
        </w:rPr>
      </w:pPr>
      <w:r w:rsidRPr="006452DC">
        <w:rPr>
          <w:sz w:val="24"/>
          <w:szCs w:val="24"/>
          <w:lang w:eastAsia="en-IN"/>
        </w:rPr>
        <w:t xml:space="preserve">        speak("say something")</w:t>
      </w:r>
    </w:p>
    <w:p w14:paraId="632CC6B9" w14:textId="77777777" w:rsidR="00356DA8" w:rsidRPr="006452DC" w:rsidRDefault="00356DA8" w:rsidP="00356DA8">
      <w:pPr>
        <w:rPr>
          <w:sz w:val="24"/>
          <w:szCs w:val="24"/>
          <w:lang w:eastAsia="en-IN"/>
        </w:rPr>
      </w:pPr>
      <w:r w:rsidRPr="006452DC">
        <w:rPr>
          <w:sz w:val="24"/>
          <w:szCs w:val="24"/>
          <w:lang w:eastAsia="en-IN"/>
        </w:rPr>
        <w:t xml:space="preserve">        recognizer.pause_threshold = 0.8</w:t>
      </w:r>
    </w:p>
    <w:p w14:paraId="47D09BF2" w14:textId="77777777" w:rsidR="00356DA8" w:rsidRPr="006452DC" w:rsidRDefault="00356DA8" w:rsidP="00356DA8">
      <w:pPr>
        <w:rPr>
          <w:sz w:val="24"/>
          <w:szCs w:val="24"/>
          <w:lang w:eastAsia="en-IN"/>
        </w:rPr>
      </w:pPr>
      <w:r w:rsidRPr="006452DC">
        <w:rPr>
          <w:sz w:val="24"/>
          <w:szCs w:val="24"/>
          <w:lang w:eastAsia="en-IN"/>
        </w:rPr>
        <w:t xml:space="preserve">        recognizer.adjust_for_ambient_noise(source, duration=0.5)</w:t>
      </w:r>
    </w:p>
    <w:p w14:paraId="28FB6C9B" w14:textId="77777777" w:rsidR="00356DA8" w:rsidRPr="006452DC" w:rsidRDefault="00356DA8" w:rsidP="00356DA8">
      <w:pPr>
        <w:rPr>
          <w:sz w:val="24"/>
          <w:szCs w:val="24"/>
          <w:lang w:eastAsia="en-IN"/>
        </w:rPr>
      </w:pPr>
      <w:r w:rsidRPr="006452DC">
        <w:rPr>
          <w:sz w:val="24"/>
          <w:szCs w:val="24"/>
          <w:lang w:eastAsia="en-IN"/>
        </w:rPr>
        <w:t xml:space="preserve">        audio = recognizer.listen(source)</w:t>
      </w:r>
    </w:p>
    <w:p w14:paraId="50823A0B" w14:textId="77777777" w:rsidR="00356DA8" w:rsidRPr="006452DC" w:rsidRDefault="00356DA8" w:rsidP="00356DA8">
      <w:pPr>
        <w:rPr>
          <w:sz w:val="24"/>
          <w:szCs w:val="24"/>
          <w:lang w:eastAsia="en-IN"/>
        </w:rPr>
      </w:pPr>
      <w:r w:rsidRPr="006452DC">
        <w:rPr>
          <w:sz w:val="24"/>
          <w:szCs w:val="24"/>
          <w:lang w:eastAsia="en-IN"/>
        </w:rPr>
        <w:t xml:space="preserve">    try:</w:t>
      </w:r>
    </w:p>
    <w:p w14:paraId="2EF999A1" w14:textId="77777777" w:rsidR="00356DA8" w:rsidRPr="006452DC" w:rsidRDefault="00356DA8" w:rsidP="00356DA8">
      <w:pPr>
        <w:rPr>
          <w:sz w:val="24"/>
          <w:szCs w:val="24"/>
          <w:lang w:eastAsia="en-IN"/>
        </w:rPr>
      </w:pPr>
      <w:r w:rsidRPr="006452DC">
        <w:rPr>
          <w:sz w:val="24"/>
          <w:szCs w:val="24"/>
          <w:lang w:eastAsia="en-IN"/>
        </w:rPr>
        <w:t xml:space="preserve">        print("Recognizing...")</w:t>
      </w:r>
    </w:p>
    <w:p w14:paraId="388782F7" w14:textId="77777777" w:rsidR="00356DA8" w:rsidRPr="006452DC" w:rsidRDefault="00356DA8" w:rsidP="00356DA8">
      <w:pPr>
        <w:rPr>
          <w:sz w:val="24"/>
          <w:szCs w:val="24"/>
          <w:lang w:eastAsia="en-IN"/>
        </w:rPr>
      </w:pPr>
      <w:r w:rsidRPr="006452DC">
        <w:rPr>
          <w:sz w:val="24"/>
          <w:szCs w:val="24"/>
          <w:lang w:eastAsia="en-IN"/>
        </w:rPr>
        <w:t xml:space="preserve">        speak("recognizing")</w:t>
      </w:r>
    </w:p>
    <w:p w14:paraId="41B81087" w14:textId="77777777" w:rsidR="00356DA8" w:rsidRPr="006452DC" w:rsidRDefault="00356DA8" w:rsidP="00356DA8">
      <w:pPr>
        <w:rPr>
          <w:sz w:val="24"/>
          <w:szCs w:val="24"/>
          <w:lang w:eastAsia="en-IN"/>
        </w:rPr>
      </w:pPr>
      <w:r w:rsidRPr="006452DC">
        <w:rPr>
          <w:sz w:val="24"/>
          <w:szCs w:val="24"/>
          <w:lang w:eastAsia="en-IN"/>
        </w:rPr>
        <w:t xml:space="preserve">        query = recognizer.recognize_google(audio, language='en-in')</w:t>
      </w:r>
    </w:p>
    <w:p w14:paraId="4D5ED9DE" w14:textId="77777777" w:rsidR="00356DA8" w:rsidRPr="006452DC" w:rsidRDefault="00356DA8" w:rsidP="00356DA8">
      <w:pPr>
        <w:rPr>
          <w:sz w:val="24"/>
          <w:szCs w:val="24"/>
          <w:lang w:eastAsia="en-IN"/>
        </w:rPr>
      </w:pPr>
      <w:r w:rsidRPr="006452DC">
        <w:rPr>
          <w:sz w:val="24"/>
          <w:szCs w:val="24"/>
          <w:lang w:eastAsia="en-IN"/>
        </w:rPr>
        <w:t xml:space="preserve">        print(f"You said: {query}")</w:t>
      </w:r>
    </w:p>
    <w:p w14:paraId="4AD8F6C9" w14:textId="77777777" w:rsidR="00356DA8" w:rsidRPr="006452DC" w:rsidRDefault="00356DA8" w:rsidP="00356DA8">
      <w:pPr>
        <w:rPr>
          <w:sz w:val="24"/>
          <w:szCs w:val="24"/>
          <w:lang w:eastAsia="en-IN"/>
        </w:rPr>
      </w:pPr>
      <w:r w:rsidRPr="006452DC">
        <w:rPr>
          <w:sz w:val="24"/>
          <w:szCs w:val="24"/>
          <w:lang w:eastAsia="en-IN"/>
        </w:rPr>
        <w:t xml:space="preserve">    except Exception as e:</w:t>
      </w:r>
    </w:p>
    <w:p w14:paraId="00804E65" w14:textId="77777777" w:rsidR="00356DA8" w:rsidRPr="006452DC" w:rsidRDefault="00356DA8" w:rsidP="00356DA8">
      <w:pPr>
        <w:rPr>
          <w:sz w:val="24"/>
          <w:szCs w:val="24"/>
          <w:lang w:eastAsia="en-IN"/>
        </w:rPr>
      </w:pPr>
      <w:r w:rsidRPr="006452DC">
        <w:rPr>
          <w:sz w:val="24"/>
          <w:szCs w:val="24"/>
          <w:lang w:eastAsia="en-IN"/>
        </w:rPr>
        <w:t xml:space="preserve">        print("Say that again please...")</w:t>
      </w:r>
    </w:p>
    <w:p w14:paraId="554C3635" w14:textId="77777777" w:rsidR="00356DA8" w:rsidRPr="006452DC" w:rsidRDefault="00356DA8" w:rsidP="00356DA8">
      <w:pPr>
        <w:rPr>
          <w:sz w:val="24"/>
          <w:szCs w:val="24"/>
          <w:lang w:eastAsia="en-IN"/>
        </w:rPr>
      </w:pPr>
      <w:r w:rsidRPr="006452DC">
        <w:rPr>
          <w:sz w:val="24"/>
          <w:szCs w:val="24"/>
          <w:lang w:eastAsia="en-IN"/>
        </w:rPr>
        <w:t xml:space="preserve">        return "None"</w:t>
      </w:r>
    </w:p>
    <w:p w14:paraId="67C86DF6" w14:textId="77777777" w:rsidR="00356DA8" w:rsidRPr="006452DC" w:rsidRDefault="00356DA8" w:rsidP="00356DA8">
      <w:pPr>
        <w:rPr>
          <w:sz w:val="24"/>
          <w:szCs w:val="24"/>
          <w:lang w:eastAsia="en-IN"/>
        </w:rPr>
      </w:pPr>
      <w:r w:rsidRPr="006452DC">
        <w:rPr>
          <w:sz w:val="24"/>
          <w:szCs w:val="24"/>
          <w:lang w:eastAsia="en-IN"/>
        </w:rPr>
        <w:t xml:space="preserve">    return query</w:t>
      </w:r>
    </w:p>
    <w:p w14:paraId="0F2F7274" w14:textId="0107DF77" w:rsidR="00356DA8" w:rsidRPr="006452DC" w:rsidRDefault="00356DA8" w:rsidP="00356DA8">
      <w:pPr>
        <w:rPr>
          <w:sz w:val="24"/>
          <w:szCs w:val="24"/>
          <w:lang w:eastAsia="en-IN"/>
        </w:rPr>
      </w:pPr>
    </w:p>
    <w:p w14:paraId="2A4677D3" w14:textId="22386BAF" w:rsidR="00356DA8" w:rsidRPr="006452DC" w:rsidRDefault="00356DA8" w:rsidP="00356DA8">
      <w:pPr>
        <w:rPr>
          <w:sz w:val="24"/>
          <w:szCs w:val="24"/>
          <w:lang w:eastAsia="en-IN"/>
        </w:rPr>
      </w:pPr>
      <w:r w:rsidRPr="006452DC">
        <w:rPr>
          <w:sz w:val="24"/>
          <w:szCs w:val="24"/>
          <w:lang w:eastAsia="en-IN"/>
        </w:rPr>
        <w:t>def perform_task():</w:t>
      </w:r>
    </w:p>
    <w:p w14:paraId="6C6FAF85" w14:textId="77777777" w:rsidR="00356DA8" w:rsidRPr="006452DC" w:rsidRDefault="00356DA8" w:rsidP="00356DA8">
      <w:pPr>
        <w:rPr>
          <w:sz w:val="24"/>
          <w:szCs w:val="24"/>
          <w:lang w:eastAsia="en-IN"/>
        </w:rPr>
      </w:pPr>
      <w:r w:rsidRPr="006452DC">
        <w:rPr>
          <w:sz w:val="24"/>
          <w:szCs w:val="24"/>
          <w:lang w:eastAsia="en-IN"/>
        </w:rPr>
        <w:t xml:space="preserve">    global stop_flag</w:t>
      </w:r>
    </w:p>
    <w:p w14:paraId="13AD614D" w14:textId="09AF22AF" w:rsidR="00356DA8" w:rsidRPr="006452DC" w:rsidRDefault="00356DA8" w:rsidP="00356DA8">
      <w:pPr>
        <w:rPr>
          <w:sz w:val="24"/>
          <w:szCs w:val="24"/>
          <w:lang w:eastAsia="en-IN"/>
        </w:rPr>
      </w:pPr>
      <w:r w:rsidRPr="006452DC">
        <w:rPr>
          <w:sz w:val="24"/>
          <w:szCs w:val="24"/>
          <w:lang w:eastAsia="en-IN"/>
        </w:rPr>
        <w:t xml:space="preserve">    while not stop_flag:</w:t>
      </w:r>
    </w:p>
    <w:p w14:paraId="7D7A94AB" w14:textId="174FEE92" w:rsidR="00356DA8" w:rsidRPr="006452DC" w:rsidRDefault="00356DA8" w:rsidP="00356DA8">
      <w:pPr>
        <w:rPr>
          <w:sz w:val="24"/>
          <w:szCs w:val="24"/>
          <w:lang w:eastAsia="en-IN"/>
        </w:rPr>
      </w:pPr>
      <w:r w:rsidRPr="006452DC">
        <w:rPr>
          <w:sz w:val="24"/>
          <w:szCs w:val="24"/>
          <w:lang w:eastAsia="en-IN"/>
        </w:rPr>
        <w:t xml:space="preserve">        query = take_command().lower()</w:t>
      </w:r>
    </w:p>
    <w:p w14:paraId="62A6722F" w14:textId="77777777" w:rsidR="00356DA8" w:rsidRPr="006452DC" w:rsidRDefault="00356DA8" w:rsidP="00356DA8">
      <w:pPr>
        <w:rPr>
          <w:sz w:val="24"/>
          <w:szCs w:val="24"/>
          <w:lang w:eastAsia="en-IN"/>
        </w:rPr>
      </w:pPr>
      <w:r w:rsidRPr="006452DC">
        <w:rPr>
          <w:sz w:val="24"/>
          <w:szCs w:val="24"/>
          <w:lang w:eastAsia="en-IN"/>
        </w:rPr>
        <w:t xml:space="preserve">        if 'wikipedia' in query:</w:t>
      </w:r>
    </w:p>
    <w:p w14:paraId="26775DE7" w14:textId="35D90BC7" w:rsidR="00356DA8" w:rsidRPr="006452DC" w:rsidRDefault="00356DA8" w:rsidP="00356DA8">
      <w:pPr>
        <w:rPr>
          <w:sz w:val="24"/>
          <w:szCs w:val="24"/>
          <w:lang w:eastAsia="en-IN"/>
        </w:rPr>
      </w:pPr>
      <w:r w:rsidRPr="006452DC">
        <w:rPr>
          <w:sz w:val="24"/>
          <w:szCs w:val="24"/>
          <w:lang w:eastAsia="en-IN"/>
        </w:rPr>
        <w:t xml:space="preserve">            speak('Searching Wikipedia...')</w:t>
      </w:r>
    </w:p>
    <w:p w14:paraId="4C5A1ED0" w14:textId="3747C23D" w:rsidR="00356DA8" w:rsidRPr="006452DC" w:rsidRDefault="00356DA8" w:rsidP="00356DA8">
      <w:pPr>
        <w:rPr>
          <w:sz w:val="24"/>
          <w:szCs w:val="24"/>
          <w:lang w:eastAsia="en-IN"/>
        </w:rPr>
      </w:pPr>
      <w:r w:rsidRPr="006452DC">
        <w:rPr>
          <w:sz w:val="24"/>
          <w:szCs w:val="24"/>
          <w:lang w:eastAsia="en-IN"/>
        </w:rPr>
        <w:t xml:space="preserve">            query = query.replace("wikipedia", "")</w:t>
      </w:r>
    </w:p>
    <w:p w14:paraId="385CFEBC" w14:textId="77777777" w:rsidR="00356DA8" w:rsidRPr="006452DC" w:rsidRDefault="00356DA8" w:rsidP="00356DA8">
      <w:pPr>
        <w:rPr>
          <w:sz w:val="24"/>
          <w:szCs w:val="24"/>
          <w:lang w:eastAsia="en-IN"/>
        </w:rPr>
      </w:pPr>
      <w:r w:rsidRPr="006452DC">
        <w:rPr>
          <w:sz w:val="24"/>
          <w:szCs w:val="24"/>
          <w:lang w:eastAsia="en-IN"/>
        </w:rPr>
        <w:t xml:space="preserve">            try:</w:t>
      </w:r>
    </w:p>
    <w:p w14:paraId="62A53EB9" w14:textId="77777777" w:rsidR="00356DA8" w:rsidRPr="006452DC" w:rsidRDefault="00356DA8" w:rsidP="00356DA8">
      <w:pPr>
        <w:rPr>
          <w:sz w:val="24"/>
          <w:szCs w:val="24"/>
          <w:lang w:eastAsia="en-IN"/>
        </w:rPr>
      </w:pPr>
      <w:r w:rsidRPr="006452DC">
        <w:rPr>
          <w:sz w:val="24"/>
          <w:szCs w:val="24"/>
          <w:lang w:eastAsia="en-IN"/>
        </w:rPr>
        <w:t xml:space="preserve">                results = wikipedia.summary(query, sentences=2)</w:t>
      </w:r>
    </w:p>
    <w:p w14:paraId="78642388" w14:textId="77777777" w:rsidR="00356DA8" w:rsidRPr="006452DC" w:rsidRDefault="00356DA8" w:rsidP="00356DA8">
      <w:pPr>
        <w:rPr>
          <w:sz w:val="24"/>
          <w:szCs w:val="24"/>
          <w:lang w:eastAsia="en-IN"/>
        </w:rPr>
      </w:pPr>
      <w:r w:rsidRPr="006452DC">
        <w:rPr>
          <w:sz w:val="24"/>
          <w:szCs w:val="24"/>
          <w:lang w:eastAsia="en-IN"/>
        </w:rPr>
        <w:t xml:space="preserve">                speak("According to Wikipedia")</w:t>
      </w:r>
    </w:p>
    <w:p w14:paraId="34B420ED" w14:textId="77777777" w:rsidR="00356DA8" w:rsidRPr="006452DC" w:rsidRDefault="00356DA8" w:rsidP="00356DA8">
      <w:pPr>
        <w:rPr>
          <w:sz w:val="24"/>
          <w:szCs w:val="24"/>
          <w:lang w:eastAsia="en-IN"/>
        </w:rPr>
      </w:pPr>
      <w:r w:rsidRPr="006452DC">
        <w:rPr>
          <w:sz w:val="24"/>
          <w:szCs w:val="24"/>
          <w:lang w:eastAsia="en-IN"/>
        </w:rPr>
        <w:t xml:space="preserve">                print(results)</w:t>
      </w:r>
    </w:p>
    <w:p w14:paraId="7D5FFC23" w14:textId="77777777" w:rsidR="00356DA8" w:rsidRPr="006452DC" w:rsidRDefault="00356DA8" w:rsidP="00356DA8">
      <w:pPr>
        <w:rPr>
          <w:sz w:val="24"/>
          <w:szCs w:val="24"/>
          <w:lang w:eastAsia="en-IN"/>
        </w:rPr>
      </w:pPr>
      <w:r w:rsidRPr="006452DC">
        <w:rPr>
          <w:sz w:val="24"/>
          <w:szCs w:val="24"/>
          <w:lang w:eastAsia="en-IN"/>
        </w:rPr>
        <w:t xml:space="preserve">                speak(results)</w:t>
      </w:r>
    </w:p>
    <w:p w14:paraId="6658B4F6" w14:textId="77777777" w:rsidR="00356DA8" w:rsidRPr="006452DC" w:rsidRDefault="00356DA8" w:rsidP="00356DA8">
      <w:pPr>
        <w:rPr>
          <w:sz w:val="24"/>
          <w:szCs w:val="24"/>
          <w:lang w:eastAsia="en-IN"/>
        </w:rPr>
      </w:pPr>
      <w:r w:rsidRPr="006452DC">
        <w:rPr>
          <w:sz w:val="24"/>
          <w:szCs w:val="24"/>
          <w:lang w:eastAsia="en-IN"/>
        </w:rPr>
        <w:t xml:space="preserve">            except wikipedia.exceptions.DisambiguationError as e:</w:t>
      </w:r>
    </w:p>
    <w:p w14:paraId="74233115" w14:textId="77777777" w:rsidR="00356DA8" w:rsidRPr="006452DC" w:rsidRDefault="00356DA8" w:rsidP="00356DA8">
      <w:pPr>
        <w:rPr>
          <w:sz w:val="24"/>
          <w:szCs w:val="24"/>
          <w:lang w:eastAsia="en-IN"/>
        </w:rPr>
      </w:pPr>
      <w:r w:rsidRPr="006452DC">
        <w:rPr>
          <w:sz w:val="24"/>
          <w:szCs w:val="24"/>
          <w:lang w:eastAsia="en-IN"/>
        </w:rPr>
        <w:t xml:space="preserve">                print(f"There are multiple meanings for '{query}'. Please be more specific.")</w:t>
      </w:r>
    </w:p>
    <w:p w14:paraId="051EEC2B" w14:textId="77777777" w:rsidR="00356DA8" w:rsidRPr="006452DC" w:rsidRDefault="00356DA8" w:rsidP="00356DA8">
      <w:pPr>
        <w:rPr>
          <w:sz w:val="24"/>
          <w:szCs w:val="24"/>
          <w:lang w:eastAsia="en-IN"/>
        </w:rPr>
      </w:pPr>
      <w:r w:rsidRPr="006452DC">
        <w:rPr>
          <w:sz w:val="24"/>
          <w:szCs w:val="24"/>
          <w:lang w:eastAsia="en-IN"/>
        </w:rPr>
        <w:t xml:space="preserve">                speak(f"There are multiple meanings for '{query}'. Please be more specific.")</w:t>
      </w:r>
    </w:p>
    <w:p w14:paraId="0E56D2B7" w14:textId="77777777" w:rsidR="00356DA8" w:rsidRPr="006452DC" w:rsidRDefault="00356DA8" w:rsidP="00356DA8">
      <w:pPr>
        <w:rPr>
          <w:sz w:val="24"/>
          <w:szCs w:val="24"/>
          <w:lang w:eastAsia="en-IN"/>
        </w:rPr>
      </w:pPr>
      <w:r w:rsidRPr="006452DC">
        <w:rPr>
          <w:sz w:val="24"/>
          <w:szCs w:val="24"/>
          <w:lang w:eastAsia="en-IN"/>
        </w:rPr>
        <w:t xml:space="preserve">            except wikipedia.exceptions.PageError as e:</w:t>
      </w:r>
    </w:p>
    <w:p w14:paraId="33DE6696" w14:textId="77777777" w:rsidR="00356DA8" w:rsidRPr="006452DC" w:rsidRDefault="00356DA8" w:rsidP="00356DA8">
      <w:pPr>
        <w:rPr>
          <w:sz w:val="24"/>
          <w:szCs w:val="24"/>
          <w:lang w:eastAsia="en-IN"/>
        </w:rPr>
      </w:pPr>
      <w:r w:rsidRPr="006452DC">
        <w:rPr>
          <w:sz w:val="24"/>
          <w:szCs w:val="24"/>
          <w:lang w:eastAsia="en-IN"/>
        </w:rPr>
        <w:t xml:space="preserve">                print(f"'{query}' does not match any Wikipedia page. Please try again.")</w:t>
      </w:r>
    </w:p>
    <w:p w14:paraId="7612537E" w14:textId="77777777" w:rsidR="00356DA8" w:rsidRPr="006452DC" w:rsidRDefault="00356DA8" w:rsidP="00356DA8">
      <w:pPr>
        <w:rPr>
          <w:sz w:val="24"/>
          <w:szCs w:val="24"/>
          <w:lang w:eastAsia="en-IN"/>
        </w:rPr>
      </w:pPr>
      <w:r w:rsidRPr="006452DC">
        <w:rPr>
          <w:sz w:val="24"/>
          <w:szCs w:val="24"/>
          <w:lang w:eastAsia="en-IN"/>
        </w:rPr>
        <w:t xml:space="preserve">                speak(f"'{query}' does not match any Wikipedia page. Please try again.")</w:t>
      </w:r>
    </w:p>
    <w:p w14:paraId="381A0228" w14:textId="77777777" w:rsidR="00356DA8" w:rsidRPr="006452DC" w:rsidRDefault="00356DA8" w:rsidP="00356DA8">
      <w:pPr>
        <w:rPr>
          <w:sz w:val="24"/>
          <w:szCs w:val="24"/>
          <w:lang w:eastAsia="en-IN"/>
        </w:rPr>
      </w:pPr>
      <w:r w:rsidRPr="006452DC">
        <w:rPr>
          <w:sz w:val="24"/>
          <w:szCs w:val="24"/>
          <w:lang w:eastAsia="en-IN"/>
        </w:rPr>
        <w:t xml:space="preserve">        elif 'play' in query:</w:t>
      </w:r>
    </w:p>
    <w:p w14:paraId="58D19C42" w14:textId="77777777" w:rsidR="00356DA8" w:rsidRPr="006452DC" w:rsidRDefault="00356DA8" w:rsidP="00356DA8">
      <w:pPr>
        <w:rPr>
          <w:sz w:val="24"/>
          <w:szCs w:val="24"/>
          <w:lang w:eastAsia="en-IN"/>
        </w:rPr>
      </w:pPr>
      <w:r w:rsidRPr="006452DC">
        <w:rPr>
          <w:sz w:val="24"/>
          <w:szCs w:val="24"/>
          <w:lang w:eastAsia="en-IN"/>
        </w:rPr>
        <w:t xml:space="preserve">            song = query.replace('play', "")</w:t>
      </w:r>
    </w:p>
    <w:p w14:paraId="7C64871C" w14:textId="77777777" w:rsidR="00356DA8" w:rsidRPr="006452DC" w:rsidRDefault="00356DA8" w:rsidP="00356DA8">
      <w:pPr>
        <w:rPr>
          <w:sz w:val="24"/>
          <w:szCs w:val="24"/>
          <w:lang w:eastAsia="en-IN"/>
        </w:rPr>
      </w:pPr>
      <w:r w:rsidRPr="006452DC">
        <w:rPr>
          <w:sz w:val="24"/>
          <w:szCs w:val="24"/>
          <w:lang w:eastAsia="en-IN"/>
        </w:rPr>
        <w:t xml:space="preserve">            speak("Playing " + song)</w:t>
      </w:r>
    </w:p>
    <w:p w14:paraId="37A03608" w14:textId="77777777" w:rsidR="00356DA8" w:rsidRPr="006452DC" w:rsidRDefault="00356DA8" w:rsidP="00356DA8">
      <w:pPr>
        <w:rPr>
          <w:sz w:val="24"/>
          <w:szCs w:val="24"/>
          <w:lang w:eastAsia="en-IN"/>
        </w:rPr>
      </w:pPr>
      <w:r w:rsidRPr="006452DC">
        <w:rPr>
          <w:sz w:val="24"/>
          <w:szCs w:val="24"/>
          <w:lang w:eastAsia="en-IN"/>
        </w:rPr>
        <w:t xml:space="preserve">            kit.playonyt(song)</w:t>
      </w:r>
    </w:p>
    <w:p w14:paraId="1845AA4C" w14:textId="77777777" w:rsidR="00356DA8" w:rsidRPr="006452DC" w:rsidRDefault="00356DA8" w:rsidP="00356DA8">
      <w:pPr>
        <w:rPr>
          <w:sz w:val="24"/>
          <w:szCs w:val="24"/>
          <w:lang w:eastAsia="en-IN"/>
        </w:rPr>
      </w:pPr>
      <w:r w:rsidRPr="006452DC">
        <w:rPr>
          <w:sz w:val="24"/>
          <w:szCs w:val="24"/>
          <w:lang w:eastAsia="en-IN"/>
        </w:rPr>
        <w:t xml:space="preserve">        elif 'open youtube' in query:</w:t>
      </w:r>
    </w:p>
    <w:p w14:paraId="43A2F3D6" w14:textId="77777777" w:rsidR="00356DA8" w:rsidRPr="006452DC" w:rsidRDefault="00356DA8" w:rsidP="00356DA8">
      <w:pPr>
        <w:rPr>
          <w:sz w:val="24"/>
          <w:szCs w:val="24"/>
          <w:lang w:eastAsia="en-IN"/>
        </w:rPr>
      </w:pPr>
      <w:r w:rsidRPr="006452DC">
        <w:rPr>
          <w:sz w:val="24"/>
          <w:szCs w:val="24"/>
          <w:lang w:eastAsia="en-IN"/>
        </w:rPr>
        <w:t xml:space="preserve">            webbrowser.open("https://www.youtube.com/")</w:t>
      </w:r>
    </w:p>
    <w:p w14:paraId="5D71247E" w14:textId="77777777" w:rsidR="00356DA8" w:rsidRPr="006452DC" w:rsidRDefault="00356DA8" w:rsidP="00356DA8">
      <w:pPr>
        <w:rPr>
          <w:sz w:val="24"/>
          <w:szCs w:val="24"/>
          <w:lang w:eastAsia="en-IN"/>
        </w:rPr>
      </w:pPr>
      <w:r w:rsidRPr="006452DC">
        <w:rPr>
          <w:sz w:val="24"/>
          <w:szCs w:val="24"/>
          <w:lang w:eastAsia="en-IN"/>
        </w:rPr>
        <w:t xml:space="preserve">        elif 'open google' in query:</w:t>
      </w:r>
    </w:p>
    <w:p w14:paraId="5891E81D" w14:textId="77777777" w:rsidR="00356DA8" w:rsidRPr="006452DC" w:rsidRDefault="00356DA8" w:rsidP="00356DA8">
      <w:pPr>
        <w:rPr>
          <w:sz w:val="24"/>
          <w:szCs w:val="24"/>
          <w:lang w:eastAsia="en-IN"/>
        </w:rPr>
      </w:pPr>
      <w:r w:rsidRPr="006452DC">
        <w:rPr>
          <w:sz w:val="24"/>
          <w:szCs w:val="24"/>
          <w:lang w:eastAsia="en-IN"/>
        </w:rPr>
        <w:t xml:space="preserve">            webbrowser.open("https://www.google.com/")</w:t>
      </w:r>
    </w:p>
    <w:p w14:paraId="7082816A" w14:textId="77777777" w:rsidR="00356DA8" w:rsidRPr="006452DC" w:rsidRDefault="00356DA8" w:rsidP="00356DA8">
      <w:pPr>
        <w:rPr>
          <w:sz w:val="24"/>
          <w:szCs w:val="24"/>
          <w:lang w:eastAsia="en-IN"/>
        </w:rPr>
      </w:pPr>
      <w:r w:rsidRPr="006452DC">
        <w:rPr>
          <w:sz w:val="24"/>
          <w:szCs w:val="24"/>
          <w:lang w:eastAsia="en-IN"/>
        </w:rPr>
        <w:t xml:space="preserve">        elif 'search' in query:</w:t>
      </w:r>
    </w:p>
    <w:p w14:paraId="59ABBA64" w14:textId="77777777" w:rsidR="00356DA8" w:rsidRPr="006452DC" w:rsidRDefault="00356DA8" w:rsidP="00356DA8">
      <w:pPr>
        <w:rPr>
          <w:sz w:val="24"/>
          <w:szCs w:val="24"/>
          <w:lang w:eastAsia="en-IN"/>
        </w:rPr>
      </w:pPr>
      <w:r w:rsidRPr="006452DC">
        <w:rPr>
          <w:sz w:val="24"/>
          <w:szCs w:val="24"/>
          <w:lang w:eastAsia="en-IN"/>
        </w:rPr>
        <w:t xml:space="preserve">            s = query.replace('search', '')</w:t>
      </w:r>
    </w:p>
    <w:p w14:paraId="2C1A63F9" w14:textId="77777777" w:rsidR="00356DA8" w:rsidRPr="006452DC" w:rsidRDefault="00356DA8" w:rsidP="00356DA8">
      <w:pPr>
        <w:rPr>
          <w:sz w:val="24"/>
          <w:szCs w:val="24"/>
          <w:lang w:eastAsia="en-IN"/>
        </w:rPr>
      </w:pPr>
      <w:r w:rsidRPr="006452DC">
        <w:rPr>
          <w:sz w:val="24"/>
          <w:szCs w:val="24"/>
          <w:lang w:eastAsia="en-IN"/>
        </w:rPr>
        <w:t xml:space="preserve">            kit.search(s)</w:t>
      </w:r>
    </w:p>
    <w:p w14:paraId="0B7A128A" w14:textId="481FA4F3" w:rsidR="00356DA8" w:rsidRPr="006452DC" w:rsidRDefault="00356DA8" w:rsidP="00356DA8">
      <w:pPr>
        <w:rPr>
          <w:sz w:val="24"/>
          <w:szCs w:val="24"/>
          <w:lang w:eastAsia="en-IN"/>
        </w:rPr>
      </w:pPr>
      <w:r w:rsidRPr="006452DC">
        <w:rPr>
          <w:sz w:val="24"/>
          <w:szCs w:val="24"/>
          <w:lang w:eastAsia="en-IN"/>
        </w:rPr>
        <w:t xml:space="preserve">        elif 'the time' in query:</w:t>
      </w:r>
    </w:p>
    <w:p w14:paraId="6525EBC2" w14:textId="77777777" w:rsidR="00356DA8" w:rsidRPr="006452DC" w:rsidRDefault="00356DA8" w:rsidP="00356DA8">
      <w:pPr>
        <w:rPr>
          <w:sz w:val="24"/>
          <w:szCs w:val="24"/>
          <w:lang w:eastAsia="en-IN"/>
        </w:rPr>
      </w:pPr>
      <w:r w:rsidRPr="006452DC">
        <w:rPr>
          <w:sz w:val="24"/>
          <w:szCs w:val="24"/>
          <w:lang w:eastAsia="en-IN"/>
        </w:rPr>
        <w:lastRenderedPageBreak/>
        <w:t xml:space="preserve">            str_time = datetime.datetime.now().strftime("%H:%M:%S")</w:t>
      </w:r>
    </w:p>
    <w:p w14:paraId="7AD25115" w14:textId="46F25EAF" w:rsidR="00356DA8" w:rsidRPr="006452DC" w:rsidRDefault="00356DA8" w:rsidP="00356DA8">
      <w:pPr>
        <w:rPr>
          <w:sz w:val="24"/>
          <w:szCs w:val="24"/>
          <w:lang w:eastAsia="en-IN"/>
        </w:rPr>
      </w:pPr>
      <w:r w:rsidRPr="006452DC">
        <w:rPr>
          <w:sz w:val="24"/>
          <w:szCs w:val="24"/>
          <w:lang w:eastAsia="en-IN"/>
        </w:rPr>
        <w:t xml:space="preserve">            speak(f"Sir, the time is {str_time}")</w:t>
      </w:r>
    </w:p>
    <w:p w14:paraId="717D8A23" w14:textId="77777777" w:rsidR="00356DA8" w:rsidRPr="006452DC" w:rsidRDefault="00356DA8" w:rsidP="00356DA8">
      <w:pPr>
        <w:rPr>
          <w:sz w:val="24"/>
          <w:szCs w:val="24"/>
          <w:lang w:eastAsia="en-IN"/>
        </w:rPr>
      </w:pPr>
      <w:r w:rsidRPr="006452DC">
        <w:rPr>
          <w:sz w:val="24"/>
          <w:szCs w:val="24"/>
          <w:lang w:eastAsia="en-IN"/>
        </w:rPr>
        <w:t xml:space="preserve">        elif 'open code' in query:</w:t>
      </w:r>
    </w:p>
    <w:p w14:paraId="78295620" w14:textId="77777777" w:rsidR="00356DA8" w:rsidRPr="006452DC" w:rsidRDefault="00356DA8" w:rsidP="00356DA8">
      <w:pPr>
        <w:rPr>
          <w:sz w:val="24"/>
          <w:szCs w:val="24"/>
          <w:lang w:eastAsia="en-IN"/>
        </w:rPr>
      </w:pPr>
      <w:r w:rsidRPr="006452DC">
        <w:rPr>
          <w:sz w:val="24"/>
          <w:szCs w:val="24"/>
          <w:lang w:eastAsia="en-IN"/>
        </w:rPr>
        <w:t xml:space="preserve">            code_path = "C:\\Users\\Pranit\\Desktop\\chop\\main2.py"</w:t>
      </w:r>
    </w:p>
    <w:p w14:paraId="64D9FBBD" w14:textId="77777777" w:rsidR="00356DA8" w:rsidRPr="006452DC" w:rsidRDefault="00356DA8" w:rsidP="00356DA8">
      <w:pPr>
        <w:rPr>
          <w:sz w:val="24"/>
          <w:szCs w:val="24"/>
          <w:lang w:eastAsia="en-IN"/>
        </w:rPr>
      </w:pPr>
      <w:r w:rsidRPr="006452DC">
        <w:rPr>
          <w:sz w:val="24"/>
          <w:szCs w:val="24"/>
          <w:lang w:eastAsia="en-IN"/>
        </w:rPr>
        <w:t xml:space="preserve">            os.startfile(code_path)</w:t>
      </w:r>
    </w:p>
    <w:p w14:paraId="199B7414" w14:textId="77777777" w:rsidR="00356DA8" w:rsidRPr="006452DC" w:rsidRDefault="00356DA8" w:rsidP="00356DA8">
      <w:pPr>
        <w:rPr>
          <w:sz w:val="24"/>
          <w:szCs w:val="24"/>
          <w:lang w:eastAsia="en-IN"/>
        </w:rPr>
      </w:pPr>
      <w:r w:rsidRPr="006452DC">
        <w:rPr>
          <w:sz w:val="24"/>
          <w:szCs w:val="24"/>
          <w:lang w:eastAsia="en-IN"/>
        </w:rPr>
        <w:t xml:space="preserve">        elif 'joke' in query:</w:t>
      </w:r>
    </w:p>
    <w:p w14:paraId="7BC0E4C0" w14:textId="77777777" w:rsidR="00356DA8" w:rsidRPr="006452DC" w:rsidRDefault="00356DA8" w:rsidP="00356DA8">
      <w:pPr>
        <w:rPr>
          <w:sz w:val="24"/>
          <w:szCs w:val="24"/>
          <w:lang w:eastAsia="en-IN"/>
        </w:rPr>
      </w:pPr>
      <w:r w:rsidRPr="006452DC">
        <w:rPr>
          <w:sz w:val="24"/>
          <w:szCs w:val="24"/>
          <w:lang w:eastAsia="en-IN"/>
        </w:rPr>
        <w:t xml:space="preserve">            speak(pyjokes.get_joke())</w:t>
      </w:r>
    </w:p>
    <w:p w14:paraId="32149083" w14:textId="563AB491" w:rsidR="00356DA8" w:rsidRPr="006452DC" w:rsidRDefault="00356DA8" w:rsidP="00356DA8">
      <w:pPr>
        <w:rPr>
          <w:sz w:val="24"/>
          <w:szCs w:val="24"/>
          <w:lang w:eastAsia="en-IN"/>
        </w:rPr>
      </w:pPr>
      <w:r w:rsidRPr="006452DC">
        <w:rPr>
          <w:sz w:val="24"/>
          <w:szCs w:val="24"/>
          <w:lang w:eastAsia="en-IN"/>
        </w:rPr>
        <w:t xml:space="preserve">        elif "where is" in query:</w:t>
      </w:r>
    </w:p>
    <w:p w14:paraId="59F8C7AE" w14:textId="77777777" w:rsidR="00356DA8" w:rsidRPr="006452DC" w:rsidRDefault="00356DA8" w:rsidP="00356DA8">
      <w:pPr>
        <w:rPr>
          <w:sz w:val="24"/>
          <w:szCs w:val="24"/>
          <w:lang w:eastAsia="en-IN"/>
        </w:rPr>
      </w:pPr>
      <w:r w:rsidRPr="006452DC">
        <w:rPr>
          <w:sz w:val="24"/>
          <w:szCs w:val="24"/>
          <w:lang w:eastAsia="en-IN"/>
        </w:rPr>
        <w:t xml:space="preserve">            query = query.replace("where is", "")</w:t>
      </w:r>
    </w:p>
    <w:p w14:paraId="3811531A" w14:textId="77777777" w:rsidR="00356DA8" w:rsidRPr="006452DC" w:rsidRDefault="00356DA8" w:rsidP="00356DA8">
      <w:pPr>
        <w:rPr>
          <w:sz w:val="24"/>
          <w:szCs w:val="24"/>
          <w:lang w:eastAsia="en-IN"/>
        </w:rPr>
      </w:pPr>
      <w:r w:rsidRPr="006452DC">
        <w:rPr>
          <w:sz w:val="24"/>
          <w:szCs w:val="24"/>
          <w:lang w:eastAsia="en-IN"/>
        </w:rPr>
        <w:t xml:space="preserve">            location = query</w:t>
      </w:r>
    </w:p>
    <w:p w14:paraId="0BADCDB6" w14:textId="77777777" w:rsidR="00356DA8" w:rsidRPr="006452DC" w:rsidRDefault="00356DA8" w:rsidP="00356DA8">
      <w:pPr>
        <w:rPr>
          <w:sz w:val="24"/>
          <w:szCs w:val="24"/>
          <w:lang w:eastAsia="en-IN"/>
        </w:rPr>
      </w:pPr>
      <w:r w:rsidRPr="006452DC">
        <w:rPr>
          <w:sz w:val="24"/>
          <w:szCs w:val="24"/>
          <w:lang w:eastAsia="en-IN"/>
        </w:rPr>
        <w:t xml:space="preserve">            speak("User asked to Locate")</w:t>
      </w:r>
    </w:p>
    <w:p w14:paraId="25B97A9D" w14:textId="77777777" w:rsidR="00356DA8" w:rsidRPr="006452DC" w:rsidRDefault="00356DA8" w:rsidP="00356DA8">
      <w:pPr>
        <w:rPr>
          <w:sz w:val="24"/>
          <w:szCs w:val="24"/>
          <w:lang w:eastAsia="en-IN"/>
        </w:rPr>
      </w:pPr>
      <w:r w:rsidRPr="006452DC">
        <w:rPr>
          <w:sz w:val="24"/>
          <w:szCs w:val="24"/>
          <w:lang w:eastAsia="en-IN"/>
        </w:rPr>
        <w:t xml:space="preserve">            speak(location)</w:t>
      </w:r>
    </w:p>
    <w:p w14:paraId="57A1950D" w14:textId="353D4CC8" w:rsidR="00356DA8" w:rsidRPr="006452DC" w:rsidRDefault="00356DA8" w:rsidP="00356DA8">
      <w:pPr>
        <w:rPr>
          <w:sz w:val="24"/>
          <w:szCs w:val="24"/>
          <w:lang w:eastAsia="en-IN"/>
        </w:rPr>
      </w:pPr>
      <w:r w:rsidRPr="006452DC">
        <w:rPr>
          <w:sz w:val="24"/>
          <w:szCs w:val="24"/>
          <w:lang w:eastAsia="en-IN"/>
        </w:rPr>
        <w:t xml:space="preserve">            webbrowser.open("https://www.google.nl/maps/place/" + location.replace(" ", "+"))</w:t>
      </w:r>
    </w:p>
    <w:p w14:paraId="6CE00084" w14:textId="6A2706B8" w:rsidR="00356DA8" w:rsidRPr="006452DC" w:rsidRDefault="00356DA8" w:rsidP="00356DA8">
      <w:pPr>
        <w:rPr>
          <w:sz w:val="24"/>
          <w:szCs w:val="24"/>
          <w:lang w:eastAsia="en-IN"/>
        </w:rPr>
      </w:pPr>
      <w:r w:rsidRPr="006452DC">
        <w:rPr>
          <w:sz w:val="24"/>
          <w:szCs w:val="24"/>
          <w:lang w:eastAsia="en-IN"/>
        </w:rPr>
        <w:t xml:space="preserve">        elif 'exit' in query:</w:t>
      </w:r>
    </w:p>
    <w:p w14:paraId="6880BE43" w14:textId="1604D2B1" w:rsidR="00356DA8" w:rsidRPr="006452DC" w:rsidRDefault="00356DA8" w:rsidP="00356DA8">
      <w:pPr>
        <w:rPr>
          <w:sz w:val="24"/>
          <w:szCs w:val="24"/>
          <w:lang w:eastAsia="en-IN"/>
        </w:rPr>
      </w:pPr>
      <w:r w:rsidRPr="006452DC">
        <w:rPr>
          <w:sz w:val="24"/>
          <w:szCs w:val="24"/>
          <w:lang w:eastAsia="en-IN"/>
        </w:rPr>
        <w:t xml:space="preserve">            speak("thanks for giving your time")</w:t>
      </w:r>
    </w:p>
    <w:p w14:paraId="2E10095A" w14:textId="77777777" w:rsidR="00356DA8" w:rsidRPr="006452DC" w:rsidRDefault="00356DA8" w:rsidP="00356DA8">
      <w:pPr>
        <w:rPr>
          <w:sz w:val="24"/>
          <w:szCs w:val="24"/>
          <w:lang w:eastAsia="en-IN"/>
        </w:rPr>
      </w:pPr>
      <w:r w:rsidRPr="006452DC">
        <w:rPr>
          <w:sz w:val="24"/>
          <w:szCs w:val="24"/>
          <w:lang w:eastAsia="en-IN"/>
        </w:rPr>
        <w:t xml:space="preserve">            stop_voice_assistant()</w:t>
      </w:r>
    </w:p>
    <w:p w14:paraId="38438296" w14:textId="77777777" w:rsidR="00356DA8" w:rsidRPr="006452DC" w:rsidRDefault="00356DA8" w:rsidP="00356DA8">
      <w:pPr>
        <w:rPr>
          <w:sz w:val="24"/>
          <w:szCs w:val="24"/>
          <w:lang w:eastAsia="en-IN"/>
        </w:rPr>
      </w:pPr>
    </w:p>
    <w:p w14:paraId="10F57383" w14:textId="77777777" w:rsidR="00356DA8" w:rsidRPr="006452DC" w:rsidRDefault="00356DA8" w:rsidP="00356DA8">
      <w:pPr>
        <w:rPr>
          <w:sz w:val="24"/>
          <w:szCs w:val="24"/>
          <w:lang w:eastAsia="en-IN"/>
        </w:rPr>
      </w:pPr>
      <w:r w:rsidRPr="006452DC">
        <w:rPr>
          <w:sz w:val="24"/>
          <w:szCs w:val="24"/>
          <w:lang w:eastAsia="en-IN"/>
        </w:rPr>
        <w:t>def stop_voice_assistant():</w:t>
      </w:r>
    </w:p>
    <w:p w14:paraId="335D12DA" w14:textId="77777777" w:rsidR="00356DA8" w:rsidRPr="006452DC" w:rsidRDefault="00356DA8" w:rsidP="00356DA8">
      <w:pPr>
        <w:rPr>
          <w:sz w:val="24"/>
          <w:szCs w:val="24"/>
          <w:lang w:eastAsia="en-IN"/>
        </w:rPr>
      </w:pPr>
      <w:r w:rsidRPr="006452DC">
        <w:rPr>
          <w:sz w:val="24"/>
          <w:szCs w:val="24"/>
          <w:lang w:eastAsia="en-IN"/>
        </w:rPr>
        <w:t xml:space="preserve">    global stop_flag</w:t>
      </w:r>
    </w:p>
    <w:p w14:paraId="14A8F9C2" w14:textId="77777777" w:rsidR="00356DA8" w:rsidRPr="006452DC" w:rsidRDefault="00356DA8" w:rsidP="00356DA8">
      <w:pPr>
        <w:rPr>
          <w:sz w:val="24"/>
          <w:szCs w:val="24"/>
          <w:lang w:eastAsia="en-IN"/>
        </w:rPr>
      </w:pPr>
      <w:r w:rsidRPr="006452DC">
        <w:rPr>
          <w:sz w:val="24"/>
          <w:szCs w:val="24"/>
          <w:lang w:eastAsia="en-IN"/>
        </w:rPr>
        <w:t xml:space="preserve">    speak("Stopping the Voice Assistant.")</w:t>
      </w:r>
    </w:p>
    <w:p w14:paraId="318242AC" w14:textId="77777777" w:rsidR="00356DA8" w:rsidRPr="006452DC" w:rsidRDefault="00356DA8" w:rsidP="00356DA8">
      <w:pPr>
        <w:rPr>
          <w:sz w:val="24"/>
          <w:szCs w:val="24"/>
          <w:lang w:eastAsia="en-IN"/>
        </w:rPr>
      </w:pPr>
      <w:r w:rsidRPr="006452DC">
        <w:rPr>
          <w:sz w:val="24"/>
          <w:szCs w:val="24"/>
          <w:lang w:eastAsia="en-IN"/>
        </w:rPr>
        <w:t xml:space="preserve">    stop_flag = True</w:t>
      </w:r>
    </w:p>
    <w:p w14:paraId="6D4486FD" w14:textId="77777777" w:rsidR="00356DA8" w:rsidRPr="006452DC" w:rsidRDefault="00356DA8" w:rsidP="00356DA8">
      <w:pPr>
        <w:rPr>
          <w:sz w:val="24"/>
          <w:szCs w:val="24"/>
          <w:lang w:eastAsia="en-IN"/>
        </w:rPr>
      </w:pPr>
    </w:p>
    <w:p w14:paraId="78FB9530" w14:textId="77777777" w:rsidR="00356DA8" w:rsidRPr="006452DC" w:rsidRDefault="00356DA8" w:rsidP="00356DA8">
      <w:pPr>
        <w:rPr>
          <w:sz w:val="24"/>
          <w:szCs w:val="24"/>
          <w:lang w:eastAsia="en-IN"/>
        </w:rPr>
      </w:pPr>
      <w:r w:rsidRPr="006452DC">
        <w:rPr>
          <w:sz w:val="24"/>
          <w:szCs w:val="24"/>
          <w:lang w:eastAsia="en-IN"/>
        </w:rPr>
        <w:t>def start_voice_assistant():</w:t>
      </w:r>
    </w:p>
    <w:p w14:paraId="66974740" w14:textId="77777777" w:rsidR="00356DA8" w:rsidRPr="006452DC" w:rsidRDefault="00356DA8" w:rsidP="00356DA8">
      <w:pPr>
        <w:rPr>
          <w:sz w:val="24"/>
          <w:szCs w:val="24"/>
          <w:lang w:eastAsia="en-IN"/>
        </w:rPr>
      </w:pPr>
      <w:r w:rsidRPr="006452DC">
        <w:rPr>
          <w:sz w:val="24"/>
          <w:szCs w:val="24"/>
          <w:lang w:eastAsia="en-IN"/>
        </w:rPr>
        <w:t xml:space="preserve">    global stop_flag</w:t>
      </w:r>
    </w:p>
    <w:p w14:paraId="549542FB" w14:textId="77777777" w:rsidR="00356DA8" w:rsidRPr="006452DC" w:rsidRDefault="00356DA8" w:rsidP="00356DA8">
      <w:pPr>
        <w:rPr>
          <w:sz w:val="24"/>
          <w:szCs w:val="24"/>
          <w:lang w:eastAsia="en-IN"/>
        </w:rPr>
      </w:pPr>
      <w:r w:rsidRPr="006452DC">
        <w:rPr>
          <w:sz w:val="24"/>
          <w:szCs w:val="24"/>
          <w:lang w:eastAsia="en-IN"/>
        </w:rPr>
        <w:t xml:space="preserve">    wish_time()</w:t>
      </w:r>
    </w:p>
    <w:p w14:paraId="7D378420" w14:textId="77777777" w:rsidR="00356DA8" w:rsidRPr="006452DC" w:rsidRDefault="00356DA8" w:rsidP="00356DA8">
      <w:pPr>
        <w:rPr>
          <w:sz w:val="24"/>
          <w:szCs w:val="24"/>
          <w:lang w:eastAsia="en-IN"/>
        </w:rPr>
      </w:pPr>
      <w:r w:rsidRPr="006452DC">
        <w:rPr>
          <w:sz w:val="24"/>
          <w:szCs w:val="24"/>
          <w:lang w:eastAsia="en-IN"/>
        </w:rPr>
        <w:t xml:space="preserve">    perform_task()</w:t>
      </w:r>
    </w:p>
    <w:p w14:paraId="55D4C3DF" w14:textId="77777777" w:rsidR="00356DA8" w:rsidRPr="006452DC" w:rsidRDefault="00356DA8" w:rsidP="00356DA8">
      <w:pPr>
        <w:rPr>
          <w:sz w:val="24"/>
          <w:szCs w:val="24"/>
          <w:lang w:eastAsia="en-IN"/>
        </w:rPr>
      </w:pPr>
      <w:r w:rsidRPr="006452DC">
        <w:rPr>
          <w:sz w:val="24"/>
          <w:szCs w:val="24"/>
          <w:lang w:eastAsia="en-IN"/>
        </w:rPr>
        <w:t xml:space="preserve">    stop_flag = False</w:t>
      </w:r>
    </w:p>
    <w:p w14:paraId="5E6B32C7" w14:textId="77777777" w:rsidR="00356DA8" w:rsidRPr="006452DC" w:rsidRDefault="00356DA8" w:rsidP="00356DA8">
      <w:pPr>
        <w:rPr>
          <w:sz w:val="24"/>
          <w:szCs w:val="24"/>
          <w:lang w:eastAsia="en-IN"/>
        </w:rPr>
      </w:pPr>
    </w:p>
    <w:p w14:paraId="5187E44B" w14:textId="77777777" w:rsidR="00356DA8" w:rsidRPr="006452DC" w:rsidRDefault="00356DA8" w:rsidP="00356DA8">
      <w:pPr>
        <w:rPr>
          <w:sz w:val="24"/>
          <w:szCs w:val="24"/>
          <w:lang w:eastAsia="en-IN"/>
        </w:rPr>
      </w:pPr>
      <w:r w:rsidRPr="006452DC">
        <w:rPr>
          <w:sz w:val="24"/>
          <w:szCs w:val="24"/>
          <w:lang w:eastAsia="en-IN"/>
        </w:rPr>
        <w:t>def main():</w:t>
      </w:r>
    </w:p>
    <w:p w14:paraId="654DEF94" w14:textId="77777777" w:rsidR="00356DA8" w:rsidRPr="006452DC" w:rsidRDefault="00356DA8" w:rsidP="00356DA8">
      <w:pPr>
        <w:rPr>
          <w:sz w:val="24"/>
          <w:szCs w:val="24"/>
          <w:lang w:eastAsia="en-IN"/>
        </w:rPr>
      </w:pPr>
      <w:r w:rsidRPr="006452DC">
        <w:rPr>
          <w:sz w:val="24"/>
          <w:szCs w:val="24"/>
          <w:lang w:eastAsia="en-IN"/>
        </w:rPr>
        <w:t xml:space="preserve">    root = tk.Tk()</w:t>
      </w:r>
    </w:p>
    <w:p w14:paraId="79ECF4E7" w14:textId="77777777" w:rsidR="00356DA8" w:rsidRPr="006452DC" w:rsidRDefault="00356DA8" w:rsidP="00356DA8">
      <w:pPr>
        <w:rPr>
          <w:sz w:val="24"/>
          <w:szCs w:val="24"/>
          <w:lang w:eastAsia="en-IN"/>
        </w:rPr>
      </w:pPr>
      <w:r w:rsidRPr="006452DC">
        <w:rPr>
          <w:sz w:val="24"/>
          <w:szCs w:val="24"/>
          <w:lang w:eastAsia="en-IN"/>
        </w:rPr>
        <w:t xml:space="preserve">    root.title("Voice Assistant")</w:t>
      </w:r>
    </w:p>
    <w:p w14:paraId="127C3097" w14:textId="77777777" w:rsidR="00356DA8" w:rsidRPr="006452DC" w:rsidRDefault="00356DA8" w:rsidP="00356DA8">
      <w:pPr>
        <w:rPr>
          <w:sz w:val="24"/>
          <w:szCs w:val="24"/>
          <w:lang w:eastAsia="en-IN"/>
        </w:rPr>
      </w:pPr>
      <w:r w:rsidRPr="006452DC">
        <w:rPr>
          <w:sz w:val="24"/>
          <w:szCs w:val="24"/>
          <w:lang w:eastAsia="en-IN"/>
        </w:rPr>
        <w:t xml:space="preserve">    root.geometry("500x700")</w:t>
      </w:r>
    </w:p>
    <w:p w14:paraId="4160CF45" w14:textId="62D95F08" w:rsidR="00356DA8" w:rsidRPr="006452DC" w:rsidRDefault="00356DA8" w:rsidP="00356DA8">
      <w:pPr>
        <w:rPr>
          <w:sz w:val="24"/>
          <w:szCs w:val="24"/>
          <w:lang w:eastAsia="en-IN"/>
        </w:rPr>
      </w:pPr>
      <w:r w:rsidRPr="006452DC">
        <w:rPr>
          <w:sz w:val="24"/>
          <w:szCs w:val="24"/>
          <w:lang w:eastAsia="en-IN"/>
        </w:rPr>
        <w:t xml:space="preserve">    root.configure(bg=BG_COLOR)</w:t>
      </w:r>
    </w:p>
    <w:p w14:paraId="39FC6FAB" w14:textId="01A3E456" w:rsidR="00356DA8" w:rsidRPr="006452DC" w:rsidRDefault="00356DA8" w:rsidP="00356DA8">
      <w:pPr>
        <w:rPr>
          <w:sz w:val="24"/>
          <w:szCs w:val="24"/>
          <w:lang w:eastAsia="en-IN"/>
        </w:rPr>
      </w:pPr>
    </w:p>
    <w:p w14:paraId="2454D8A7" w14:textId="699F7E43" w:rsidR="00356DA8" w:rsidRPr="006452DC" w:rsidRDefault="00356DA8" w:rsidP="00356DA8">
      <w:pPr>
        <w:rPr>
          <w:sz w:val="24"/>
          <w:szCs w:val="24"/>
          <w:lang w:eastAsia="en-IN"/>
        </w:rPr>
      </w:pPr>
      <w:r w:rsidRPr="006452DC">
        <w:rPr>
          <w:sz w:val="24"/>
          <w:szCs w:val="24"/>
          <w:lang w:eastAsia="en-IN"/>
        </w:rPr>
        <w:t xml:space="preserve">    def on_button_click():</w:t>
      </w:r>
    </w:p>
    <w:p w14:paraId="660836DD" w14:textId="705DCE71" w:rsidR="00356DA8" w:rsidRPr="006452DC" w:rsidRDefault="00356DA8" w:rsidP="00356DA8">
      <w:pPr>
        <w:rPr>
          <w:sz w:val="24"/>
          <w:szCs w:val="24"/>
          <w:lang w:eastAsia="en-IN"/>
        </w:rPr>
      </w:pPr>
      <w:r w:rsidRPr="006452DC">
        <w:rPr>
          <w:sz w:val="24"/>
          <w:szCs w:val="24"/>
          <w:lang w:eastAsia="en-IN"/>
        </w:rPr>
        <w:t xml:space="preserve">        global stop_flag</w:t>
      </w:r>
    </w:p>
    <w:p w14:paraId="642D9EF7" w14:textId="73230066" w:rsidR="00356DA8" w:rsidRPr="006452DC" w:rsidRDefault="00356DA8" w:rsidP="00356DA8">
      <w:pPr>
        <w:rPr>
          <w:sz w:val="24"/>
          <w:szCs w:val="24"/>
          <w:lang w:eastAsia="en-IN"/>
        </w:rPr>
      </w:pPr>
      <w:r w:rsidRPr="006452DC">
        <w:rPr>
          <w:sz w:val="24"/>
          <w:szCs w:val="24"/>
          <w:lang w:eastAsia="en-IN"/>
        </w:rPr>
        <w:t xml:space="preserve">        if not stop_flag:</w:t>
      </w:r>
    </w:p>
    <w:p w14:paraId="45384C09" w14:textId="0783316B" w:rsidR="00356DA8" w:rsidRPr="006452DC" w:rsidRDefault="00356DA8" w:rsidP="00356DA8">
      <w:pPr>
        <w:rPr>
          <w:sz w:val="24"/>
          <w:szCs w:val="24"/>
          <w:lang w:eastAsia="en-IN"/>
        </w:rPr>
      </w:pPr>
      <w:r w:rsidRPr="006452DC">
        <w:rPr>
          <w:sz w:val="24"/>
          <w:szCs w:val="24"/>
          <w:lang w:eastAsia="en-IN"/>
        </w:rPr>
        <w:t xml:space="preserve">            stop_flag = False</w:t>
      </w:r>
    </w:p>
    <w:p w14:paraId="1BC9DB1A" w14:textId="7C0FA844" w:rsidR="00356DA8" w:rsidRPr="006452DC" w:rsidRDefault="00356DA8" w:rsidP="00356DA8">
      <w:pPr>
        <w:rPr>
          <w:sz w:val="24"/>
          <w:szCs w:val="24"/>
          <w:lang w:eastAsia="en-IN"/>
        </w:rPr>
      </w:pPr>
      <w:r w:rsidRPr="006452DC">
        <w:rPr>
          <w:sz w:val="24"/>
          <w:szCs w:val="24"/>
          <w:lang w:eastAsia="en-IN"/>
        </w:rPr>
        <w:t xml:space="preserve">            Thread(target=start_voice_assistant).start()</w:t>
      </w:r>
    </w:p>
    <w:p w14:paraId="29E72227" w14:textId="096FC441" w:rsidR="00356DA8" w:rsidRPr="006452DC" w:rsidRDefault="00356DA8" w:rsidP="00356DA8">
      <w:pPr>
        <w:rPr>
          <w:sz w:val="24"/>
          <w:szCs w:val="24"/>
          <w:lang w:eastAsia="en-IN"/>
        </w:rPr>
      </w:pPr>
      <w:r w:rsidRPr="006452DC">
        <w:rPr>
          <w:sz w:val="24"/>
          <w:szCs w:val="24"/>
          <w:lang w:eastAsia="en-IN"/>
        </w:rPr>
        <w:t xml:space="preserve">        else:</w:t>
      </w:r>
    </w:p>
    <w:p w14:paraId="2316045E" w14:textId="77777777" w:rsidR="00356DA8" w:rsidRPr="006452DC" w:rsidRDefault="00356DA8" w:rsidP="00356DA8">
      <w:pPr>
        <w:rPr>
          <w:sz w:val="24"/>
          <w:szCs w:val="24"/>
          <w:lang w:eastAsia="en-IN"/>
        </w:rPr>
      </w:pPr>
      <w:r w:rsidRPr="006452DC">
        <w:rPr>
          <w:sz w:val="24"/>
          <w:szCs w:val="24"/>
          <w:lang w:eastAsia="en-IN"/>
        </w:rPr>
        <w:t xml:space="preserve">            stop_voice_assistant()</w:t>
      </w:r>
    </w:p>
    <w:p w14:paraId="1EB24798" w14:textId="77777777" w:rsidR="00356DA8" w:rsidRPr="006452DC" w:rsidRDefault="00356DA8" w:rsidP="00356DA8">
      <w:pPr>
        <w:rPr>
          <w:sz w:val="24"/>
          <w:szCs w:val="24"/>
          <w:lang w:eastAsia="en-IN"/>
        </w:rPr>
      </w:pPr>
    </w:p>
    <w:p w14:paraId="38714399" w14:textId="77777777" w:rsidR="00356DA8" w:rsidRPr="006452DC" w:rsidRDefault="00356DA8" w:rsidP="00356DA8">
      <w:pPr>
        <w:rPr>
          <w:sz w:val="24"/>
          <w:szCs w:val="24"/>
          <w:lang w:eastAsia="en-IN"/>
        </w:rPr>
      </w:pPr>
      <w:r w:rsidRPr="006452DC">
        <w:rPr>
          <w:sz w:val="24"/>
          <w:szCs w:val="24"/>
          <w:lang w:eastAsia="en-IN"/>
        </w:rPr>
        <w:t xml:space="preserve">    background_image = Image.open("a wallpaper for voice assistant.jpg")</w:t>
      </w:r>
    </w:p>
    <w:p w14:paraId="6C3B12F4" w14:textId="58A45104" w:rsidR="00356DA8" w:rsidRPr="006452DC" w:rsidRDefault="00356DA8" w:rsidP="00356DA8">
      <w:pPr>
        <w:rPr>
          <w:sz w:val="24"/>
          <w:szCs w:val="24"/>
          <w:lang w:eastAsia="en-IN"/>
        </w:rPr>
      </w:pPr>
      <w:r w:rsidRPr="006452DC">
        <w:rPr>
          <w:sz w:val="24"/>
          <w:szCs w:val="24"/>
          <w:lang w:eastAsia="en-IN"/>
        </w:rPr>
        <w:t xml:space="preserve">    background_photo = ImageTk.PhotoImage(background_image)</w:t>
      </w:r>
    </w:p>
    <w:p w14:paraId="31531AB2" w14:textId="77777777" w:rsidR="00356DA8" w:rsidRPr="006452DC" w:rsidRDefault="00356DA8" w:rsidP="00356DA8">
      <w:pPr>
        <w:rPr>
          <w:sz w:val="24"/>
          <w:szCs w:val="24"/>
          <w:lang w:eastAsia="en-IN"/>
        </w:rPr>
      </w:pPr>
      <w:r w:rsidRPr="006452DC">
        <w:rPr>
          <w:sz w:val="24"/>
          <w:szCs w:val="24"/>
          <w:lang w:eastAsia="en-IN"/>
        </w:rPr>
        <w:t xml:space="preserve">    background_label = ttk.Label(root, image=background_photo)</w:t>
      </w:r>
    </w:p>
    <w:p w14:paraId="5C33E279" w14:textId="77777777" w:rsidR="00356DA8" w:rsidRPr="006452DC" w:rsidRDefault="00356DA8" w:rsidP="00356DA8">
      <w:pPr>
        <w:rPr>
          <w:sz w:val="24"/>
          <w:szCs w:val="24"/>
          <w:lang w:eastAsia="en-IN"/>
        </w:rPr>
      </w:pPr>
      <w:r w:rsidRPr="006452DC">
        <w:rPr>
          <w:sz w:val="24"/>
          <w:szCs w:val="24"/>
          <w:lang w:eastAsia="en-IN"/>
        </w:rPr>
        <w:t xml:space="preserve">    background_label.place(x=0, y=0, relwidth=1, relheight=1)</w:t>
      </w:r>
    </w:p>
    <w:p w14:paraId="4D84248E" w14:textId="77777777" w:rsidR="00356DA8" w:rsidRPr="006452DC" w:rsidRDefault="00356DA8" w:rsidP="00356DA8">
      <w:pPr>
        <w:rPr>
          <w:sz w:val="24"/>
          <w:szCs w:val="24"/>
          <w:lang w:eastAsia="en-IN"/>
        </w:rPr>
      </w:pPr>
    </w:p>
    <w:p w14:paraId="617B4B4D" w14:textId="4E45CA81" w:rsidR="00356DA8" w:rsidRPr="006452DC" w:rsidRDefault="00356DA8" w:rsidP="00356DA8">
      <w:pPr>
        <w:rPr>
          <w:sz w:val="24"/>
          <w:szCs w:val="24"/>
          <w:lang w:eastAsia="en-IN"/>
        </w:rPr>
      </w:pPr>
      <w:r w:rsidRPr="006452DC">
        <w:rPr>
          <w:sz w:val="24"/>
          <w:szCs w:val="24"/>
          <w:lang w:eastAsia="en-IN"/>
        </w:rPr>
        <w:t xml:space="preserve">    f1 = ttk.Frame(root)</w:t>
      </w:r>
    </w:p>
    <w:p w14:paraId="5204C281" w14:textId="77777777" w:rsidR="00356DA8" w:rsidRPr="006452DC" w:rsidRDefault="00356DA8" w:rsidP="00356DA8">
      <w:pPr>
        <w:rPr>
          <w:sz w:val="24"/>
          <w:szCs w:val="24"/>
          <w:lang w:eastAsia="en-IN"/>
        </w:rPr>
      </w:pPr>
      <w:r w:rsidRPr="006452DC">
        <w:rPr>
          <w:sz w:val="24"/>
          <w:szCs w:val="24"/>
          <w:lang w:eastAsia="en-IN"/>
        </w:rPr>
        <w:t xml:space="preserve">    f1.pack(pady=100)</w:t>
      </w:r>
    </w:p>
    <w:p w14:paraId="1BA6C088" w14:textId="77777777" w:rsidR="00356DA8" w:rsidRPr="006452DC" w:rsidRDefault="00356DA8" w:rsidP="00356DA8">
      <w:pPr>
        <w:rPr>
          <w:sz w:val="24"/>
          <w:szCs w:val="24"/>
          <w:lang w:eastAsia="en-IN"/>
        </w:rPr>
      </w:pPr>
    </w:p>
    <w:p w14:paraId="6734E9EF" w14:textId="77777777" w:rsidR="00356DA8" w:rsidRPr="006452DC" w:rsidRDefault="00356DA8" w:rsidP="00356DA8">
      <w:pPr>
        <w:rPr>
          <w:sz w:val="24"/>
          <w:szCs w:val="24"/>
          <w:lang w:eastAsia="en-IN"/>
        </w:rPr>
      </w:pPr>
      <w:r w:rsidRPr="006452DC">
        <w:rPr>
          <w:sz w:val="24"/>
          <w:szCs w:val="24"/>
          <w:lang w:eastAsia="en-IN"/>
        </w:rPr>
        <w:lastRenderedPageBreak/>
        <w:t xml:space="preserve">    image2 = Image.open("a mic which have vibrations.jpg")</w:t>
      </w:r>
    </w:p>
    <w:p w14:paraId="73FF6F6E" w14:textId="77777777" w:rsidR="00356DA8" w:rsidRPr="006452DC" w:rsidRDefault="00356DA8" w:rsidP="00356DA8">
      <w:pPr>
        <w:rPr>
          <w:sz w:val="24"/>
          <w:szCs w:val="24"/>
          <w:lang w:eastAsia="en-IN"/>
        </w:rPr>
      </w:pPr>
      <w:r w:rsidRPr="006452DC">
        <w:rPr>
          <w:sz w:val="24"/>
          <w:szCs w:val="24"/>
          <w:lang w:eastAsia="en-IN"/>
        </w:rPr>
        <w:t xml:space="preserve">    resized_image = image2.resize((220, 160))</w:t>
      </w:r>
    </w:p>
    <w:p w14:paraId="2962C799" w14:textId="0C4D64F6" w:rsidR="00356DA8" w:rsidRPr="006452DC" w:rsidRDefault="00356DA8" w:rsidP="00356DA8">
      <w:pPr>
        <w:rPr>
          <w:sz w:val="24"/>
          <w:szCs w:val="24"/>
          <w:lang w:eastAsia="en-IN"/>
        </w:rPr>
      </w:pPr>
      <w:r w:rsidRPr="006452DC">
        <w:rPr>
          <w:sz w:val="24"/>
          <w:szCs w:val="24"/>
          <w:lang w:eastAsia="en-IN"/>
        </w:rPr>
        <w:t xml:space="preserve">    p2 = ImageTk.PhotoImage(resized_image)</w:t>
      </w:r>
    </w:p>
    <w:p w14:paraId="4D8FFD24" w14:textId="77777777" w:rsidR="00356DA8" w:rsidRPr="006452DC" w:rsidRDefault="00356DA8" w:rsidP="00356DA8">
      <w:pPr>
        <w:rPr>
          <w:sz w:val="24"/>
          <w:szCs w:val="24"/>
          <w:lang w:eastAsia="en-IN"/>
        </w:rPr>
      </w:pPr>
      <w:r w:rsidRPr="006452DC">
        <w:rPr>
          <w:sz w:val="24"/>
          <w:szCs w:val="24"/>
          <w:lang w:eastAsia="en-IN"/>
        </w:rPr>
        <w:t xml:space="preserve">    l2 = ttk.Label(f1, image=p2, relief=SUNKEN)</w:t>
      </w:r>
    </w:p>
    <w:p w14:paraId="27EF2FA3" w14:textId="77777777" w:rsidR="00356DA8" w:rsidRPr="006452DC" w:rsidRDefault="00356DA8" w:rsidP="00356DA8">
      <w:pPr>
        <w:rPr>
          <w:sz w:val="24"/>
          <w:szCs w:val="24"/>
          <w:lang w:eastAsia="en-IN"/>
        </w:rPr>
      </w:pPr>
      <w:r w:rsidRPr="006452DC">
        <w:rPr>
          <w:sz w:val="24"/>
          <w:szCs w:val="24"/>
          <w:lang w:eastAsia="en-IN"/>
        </w:rPr>
        <w:t xml:space="preserve">    l2.pack(side="top", fill="both")</w:t>
      </w:r>
    </w:p>
    <w:p w14:paraId="1E0346BA" w14:textId="77777777" w:rsidR="00356DA8" w:rsidRPr="006452DC" w:rsidRDefault="00356DA8" w:rsidP="00356DA8">
      <w:pPr>
        <w:rPr>
          <w:sz w:val="24"/>
          <w:szCs w:val="24"/>
          <w:lang w:eastAsia="en-IN"/>
        </w:rPr>
      </w:pPr>
    </w:p>
    <w:p w14:paraId="7EBCFE1F" w14:textId="77777777" w:rsidR="00356DA8" w:rsidRPr="006452DC" w:rsidRDefault="00356DA8" w:rsidP="00356DA8">
      <w:pPr>
        <w:rPr>
          <w:sz w:val="24"/>
          <w:szCs w:val="24"/>
          <w:lang w:eastAsia="en-IN"/>
        </w:rPr>
      </w:pPr>
      <w:r w:rsidRPr="006452DC">
        <w:rPr>
          <w:sz w:val="24"/>
          <w:szCs w:val="24"/>
          <w:lang w:eastAsia="en-IN"/>
        </w:rPr>
        <w:t xml:space="preserve">    heading_label = ttk.Label(root, text="Voice Assistant", font=HEADING_FONT, background=BG_COLOR)</w:t>
      </w:r>
    </w:p>
    <w:p w14:paraId="336DE013" w14:textId="77777777" w:rsidR="00356DA8" w:rsidRPr="006452DC" w:rsidRDefault="00356DA8" w:rsidP="00356DA8">
      <w:pPr>
        <w:rPr>
          <w:sz w:val="24"/>
          <w:szCs w:val="24"/>
          <w:lang w:eastAsia="en-IN"/>
        </w:rPr>
      </w:pPr>
      <w:r w:rsidRPr="006452DC">
        <w:rPr>
          <w:sz w:val="24"/>
          <w:szCs w:val="24"/>
          <w:lang w:eastAsia="en-IN"/>
        </w:rPr>
        <w:t xml:space="preserve">    heading_label.pack(pady=20)</w:t>
      </w:r>
    </w:p>
    <w:p w14:paraId="193A19A3" w14:textId="77777777" w:rsidR="00356DA8" w:rsidRPr="006452DC" w:rsidRDefault="00356DA8" w:rsidP="00356DA8">
      <w:pPr>
        <w:rPr>
          <w:sz w:val="24"/>
          <w:szCs w:val="24"/>
          <w:lang w:eastAsia="en-IN"/>
        </w:rPr>
      </w:pPr>
    </w:p>
    <w:p w14:paraId="64F648CC" w14:textId="77777777" w:rsidR="00356DA8" w:rsidRPr="006452DC" w:rsidRDefault="00356DA8" w:rsidP="00356DA8">
      <w:pPr>
        <w:rPr>
          <w:sz w:val="24"/>
          <w:szCs w:val="24"/>
          <w:lang w:eastAsia="en-IN"/>
        </w:rPr>
      </w:pPr>
      <w:r w:rsidRPr="006452DC">
        <w:rPr>
          <w:sz w:val="24"/>
          <w:szCs w:val="24"/>
          <w:lang w:eastAsia="en-IN"/>
        </w:rPr>
        <w:t xml:space="preserve">    global entry</w:t>
      </w:r>
    </w:p>
    <w:p w14:paraId="575397FE" w14:textId="77777777" w:rsidR="00356DA8" w:rsidRPr="006452DC" w:rsidRDefault="00356DA8" w:rsidP="00356DA8">
      <w:pPr>
        <w:rPr>
          <w:sz w:val="24"/>
          <w:szCs w:val="24"/>
          <w:lang w:eastAsia="en-IN"/>
        </w:rPr>
      </w:pPr>
      <w:r w:rsidRPr="006452DC">
        <w:rPr>
          <w:sz w:val="24"/>
          <w:szCs w:val="24"/>
          <w:lang w:eastAsia="en-IN"/>
        </w:rPr>
        <w:t xml:space="preserve">    f1 = ttk.Frame(root)</w:t>
      </w:r>
    </w:p>
    <w:p w14:paraId="3CFADBF7" w14:textId="77777777" w:rsidR="00356DA8" w:rsidRPr="006452DC" w:rsidRDefault="00356DA8" w:rsidP="00356DA8">
      <w:pPr>
        <w:rPr>
          <w:sz w:val="24"/>
          <w:szCs w:val="24"/>
          <w:lang w:eastAsia="en-IN"/>
        </w:rPr>
      </w:pPr>
      <w:r w:rsidRPr="006452DC">
        <w:rPr>
          <w:sz w:val="24"/>
          <w:szCs w:val="24"/>
          <w:lang w:eastAsia="en-IN"/>
        </w:rPr>
        <w:t xml:space="preserve">    f1.pack()</w:t>
      </w:r>
    </w:p>
    <w:p w14:paraId="7ED573C2" w14:textId="77777777" w:rsidR="00356DA8" w:rsidRPr="006452DC" w:rsidRDefault="00356DA8" w:rsidP="00356DA8">
      <w:pPr>
        <w:rPr>
          <w:sz w:val="24"/>
          <w:szCs w:val="24"/>
          <w:lang w:eastAsia="en-IN"/>
        </w:rPr>
      </w:pPr>
      <w:r w:rsidRPr="006452DC">
        <w:rPr>
          <w:sz w:val="24"/>
          <w:szCs w:val="24"/>
          <w:lang w:eastAsia="en-IN"/>
        </w:rPr>
        <w:t xml:space="preserve">    l1 = ttk.Label(f1, text="Enter Your Name", font=INSTRUCTION_FONT, background=BG_COLOR)</w:t>
      </w:r>
    </w:p>
    <w:p w14:paraId="5DC6E24B" w14:textId="77777777" w:rsidR="00356DA8" w:rsidRPr="006452DC" w:rsidRDefault="00356DA8" w:rsidP="00356DA8">
      <w:pPr>
        <w:rPr>
          <w:sz w:val="24"/>
          <w:szCs w:val="24"/>
          <w:lang w:eastAsia="en-IN"/>
        </w:rPr>
      </w:pPr>
      <w:r w:rsidRPr="006452DC">
        <w:rPr>
          <w:sz w:val="24"/>
          <w:szCs w:val="24"/>
          <w:lang w:eastAsia="en-IN"/>
        </w:rPr>
        <w:t xml:space="preserve">    l1.pack(side=LEFT, fill=BOTH)</w:t>
      </w:r>
    </w:p>
    <w:p w14:paraId="31E44B29" w14:textId="77777777" w:rsidR="00356DA8" w:rsidRPr="006452DC" w:rsidRDefault="00356DA8" w:rsidP="00356DA8">
      <w:pPr>
        <w:rPr>
          <w:sz w:val="24"/>
          <w:szCs w:val="24"/>
          <w:lang w:eastAsia="en-IN"/>
        </w:rPr>
      </w:pPr>
      <w:r w:rsidRPr="006452DC">
        <w:rPr>
          <w:sz w:val="24"/>
          <w:szCs w:val="24"/>
          <w:lang w:eastAsia="en-IN"/>
        </w:rPr>
        <w:t xml:space="preserve">    entry = ttk.Entry(f1, width=30)</w:t>
      </w:r>
    </w:p>
    <w:p w14:paraId="1E243DA9" w14:textId="77777777" w:rsidR="00356DA8" w:rsidRPr="006452DC" w:rsidRDefault="00356DA8" w:rsidP="00356DA8">
      <w:pPr>
        <w:rPr>
          <w:sz w:val="24"/>
          <w:szCs w:val="24"/>
          <w:lang w:eastAsia="en-IN"/>
        </w:rPr>
      </w:pPr>
      <w:r w:rsidRPr="006452DC">
        <w:rPr>
          <w:sz w:val="24"/>
          <w:szCs w:val="24"/>
          <w:lang w:eastAsia="en-IN"/>
        </w:rPr>
        <w:t xml:space="preserve">    entry.pack(pady=10)</w:t>
      </w:r>
    </w:p>
    <w:p w14:paraId="6F5E4718" w14:textId="77777777" w:rsidR="00356DA8" w:rsidRPr="006452DC" w:rsidRDefault="00356DA8" w:rsidP="00356DA8">
      <w:pPr>
        <w:rPr>
          <w:sz w:val="24"/>
          <w:szCs w:val="24"/>
          <w:lang w:eastAsia="en-IN"/>
        </w:rPr>
      </w:pPr>
    </w:p>
    <w:p w14:paraId="0EDA6799" w14:textId="77777777" w:rsidR="00356DA8" w:rsidRPr="006452DC" w:rsidRDefault="00356DA8" w:rsidP="00356DA8">
      <w:pPr>
        <w:rPr>
          <w:sz w:val="24"/>
          <w:szCs w:val="24"/>
          <w:lang w:eastAsia="en-IN"/>
        </w:rPr>
      </w:pPr>
      <w:r w:rsidRPr="006452DC">
        <w:rPr>
          <w:sz w:val="24"/>
          <w:szCs w:val="24"/>
          <w:lang w:eastAsia="en-IN"/>
        </w:rPr>
        <w:t xml:space="preserve">    instruction_label = ttk.Label(root, text="Click the button below to start the Voice Assistant.",</w:t>
      </w:r>
    </w:p>
    <w:p w14:paraId="6BC50011" w14:textId="77777777" w:rsidR="00356DA8" w:rsidRPr="006452DC" w:rsidRDefault="00356DA8" w:rsidP="00356DA8">
      <w:pPr>
        <w:rPr>
          <w:sz w:val="24"/>
          <w:szCs w:val="24"/>
          <w:lang w:eastAsia="en-IN"/>
        </w:rPr>
      </w:pPr>
      <w:r w:rsidRPr="006452DC">
        <w:rPr>
          <w:sz w:val="24"/>
          <w:szCs w:val="24"/>
          <w:lang w:eastAsia="en-IN"/>
        </w:rPr>
        <w:t xml:space="preserve">                                  font=INSTRUCTION_FONT, background=BG_COLOR)</w:t>
      </w:r>
    </w:p>
    <w:p w14:paraId="7FA081CF" w14:textId="77777777" w:rsidR="00356DA8" w:rsidRPr="006452DC" w:rsidRDefault="00356DA8" w:rsidP="00356DA8">
      <w:pPr>
        <w:rPr>
          <w:sz w:val="24"/>
          <w:szCs w:val="24"/>
          <w:lang w:eastAsia="en-IN"/>
        </w:rPr>
      </w:pPr>
      <w:r w:rsidRPr="006452DC">
        <w:rPr>
          <w:sz w:val="24"/>
          <w:szCs w:val="24"/>
          <w:lang w:eastAsia="en-IN"/>
        </w:rPr>
        <w:t xml:space="preserve">    instruction_label.pack(pady=10)</w:t>
      </w:r>
    </w:p>
    <w:p w14:paraId="4BA0E94B" w14:textId="77777777" w:rsidR="00356DA8" w:rsidRPr="006452DC" w:rsidRDefault="00356DA8" w:rsidP="00356DA8">
      <w:pPr>
        <w:rPr>
          <w:sz w:val="24"/>
          <w:szCs w:val="24"/>
          <w:lang w:eastAsia="en-IN"/>
        </w:rPr>
      </w:pPr>
    </w:p>
    <w:p w14:paraId="7722CF44" w14:textId="77777777" w:rsidR="00356DA8" w:rsidRPr="006452DC" w:rsidRDefault="00356DA8" w:rsidP="00356DA8">
      <w:pPr>
        <w:rPr>
          <w:sz w:val="24"/>
          <w:szCs w:val="24"/>
          <w:lang w:eastAsia="en-IN"/>
        </w:rPr>
      </w:pPr>
      <w:r w:rsidRPr="006452DC">
        <w:rPr>
          <w:sz w:val="24"/>
          <w:szCs w:val="24"/>
          <w:lang w:eastAsia="en-IN"/>
        </w:rPr>
        <w:t xml:space="preserve">    button = ttk.Button(root, text="Start Voice Assistant", command=on_button_click,</w:t>
      </w:r>
    </w:p>
    <w:p w14:paraId="0D76488F" w14:textId="77777777" w:rsidR="00356DA8" w:rsidRPr="006452DC" w:rsidRDefault="00356DA8" w:rsidP="00356DA8">
      <w:pPr>
        <w:rPr>
          <w:sz w:val="24"/>
          <w:szCs w:val="24"/>
          <w:lang w:eastAsia="en-IN"/>
        </w:rPr>
      </w:pPr>
      <w:r w:rsidRPr="006452DC">
        <w:rPr>
          <w:sz w:val="24"/>
          <w:szCs w:val="24"/>
          <w:lang w:eastAsia="en-IN"/>
        </w:rPr>
        <w:t xml:space="preserve">                        style="VoiceAssistant.TButton")</w:t>
      </w:r>
    </w:p>
    <w:p w14:paraId="0DCA5C4F" w14:textId="77777777" w:rsidR="00356DA8" w:rsidRPr="006452DC" w:rsidRDefault="00356DA8" w:rsidP="00356DA8">
      <w:pPr>
        <w:rPr>
          <w:sz w:val="24"/>
          <w:szCs w:val="24"/>
          <w:lang w:eastAsia="en-IN"/>
        </w:rPr>
      </w:pPr>
      <w:r w:rsidRPr="006452DC">
        <w:rPr>
          <w:sz w:val="24"/>
          <w:szCs w:val="24"/>
          <w:lang w:eastAsia="en-IN"/>
        </w:rPr>
        <w:t xml:space="preserve">    button.pack(pady=20)</w:t>
      </w:r>
    </w:p>
    <w:p w14:paraId="27440BAE" w14:textId="77777777" w:rsidR="00356DA8" w:rsidRPr="006452DC" w:rsidRDefault="00356DA8" w:rsidP="00356DA8">
      <w:pPr>
        <w:rPr>
          <w:sz w:val="24"/>
          <w:szCs w:val="24"/>
          <w:lang w:eastAsia="en-IN"/>
        </w:rPr>
      </w:pPr>
    </w:p>
    <w:p w14:paraId="7880E8E6" w14:textId="77777777" w:rsidR="00356DA8" w:rsidRPr="006452DC" w:rsidRDefault="00356DA8" w:rsidP="00356DA8">
      <w:pPr>
        <w:rPr>
          <w:sz w:val="24"/>
          <w:szCs w:val="24"/>
          <w:lang w:eastAsia="en-IN"/>
        </w:rPr>
      </w:pPr>
      <w:r w:rsidRPr="006452DC">
        <w:rPr>
          <w:sz w:val="24"/>
          <w:szCs w:val="24"/>
          <w:lang w:eastAsia="en-IN"/>
        </w:rPr>
        <w:t xml:space="preserve">    style = ttk.Style(root)</w:t>
      </w:r>
    </w:p>
    <w:p w14:paraId="0473C5D5" w14:textId="77777777" w:rsidR="00356DA8" w:rsidRPr="006452DC" w:rsidRDefault="00356DA8" w:rsidP="00356DA8">
      <w:pPr>
        <w:rPr>
          <w:sz w:val="24"/>
          <w:szCs w:val="24"/>
          <w:lang w:eastAsia="en-IN"/>
        </w:rPr>
      </w:pPr>
      <w:r w:rsidRPr="006452DC">
        <w:rPr>
          <w:sz w:val="24"/>
          <w:szCs w:val="24"/>
          <w:lang w:eastAsia="en-IN"/>
        </w:rPr>
        <w:t xml:space="preserve">    style.configure("VoiceAssistant.TButton", font=BUTTON_FONT, background=BUTTON_COLOR, foreground=BUTTON_FOREGROUND)</w:t>
      </w:r>
    </w:p>
    <w:p w14:paraId="68791CAC" w14:textId="77777777" w:rsidR="00356DA8" w:rsidRPr="006452DC" w:rsidRDefault="00356DA8" w:rsidP="00356DA8">
      <w:pPr>
        <w:rPr>
          <w:sz w:val="24"/>
          <w:szCs w:val="24"/>
          <w:lang w:eastAsia="en-IN"/>
        </w:rPr>
      </w:pPr>
    </w:p>
    <w:p w14:paraId="094DD757" w14:textId="77777777" w:rsidR="00356DA8" w:rsidRPr="006452DC" w:rsidRDefault="00356DA8" w:rsidP="00356DA8">
      <w:pPr>
        <w:rPr>
          <w:sz w:val="24"/>
          <w:szCs w:val="24"/>
          <w:lang w:eastAsia="en-IN"/>
        </w:rPr>
      </w:pPr>
      <w:r w:rsidRPr="006452DC">
        <w:rPr>
          <w:sz w:val="24"/>
          <w:szCs w:val="24"/>
          <w:lang w:eastAsia="en-IN"/>
        </w:rPr>
        <w:t xml:space="preserve">    root.mainloop()</w:t>
      </w:r>
    </w:p>
    <w:p w14:paraId="0A4AEAD1" w14:textId="77777777" w:rsidR="00356DA8" w:rsidRPr="006452DC" w:rsidRDefault="00356DA8" w:rsidP="00356DA8">
      <w:pPr>
        <w:rPr>
          <w:sz w:val="24"/>
          <w:szCs w:val="24"/>
          <w:lang w:eastAsia="en-IN"/>
        </w:rPr>
      </w:pPr>
    </w:p>
    <w:p w14:paraId="771F0EF7" w14:textId="77777777" w:rsidR="00356DA8" w:rsidRPr="006452DC" w:rsidRDefault="00356DA8" w:rsidP="00356DA8">
      <w:pPr>
        <w:rPr>
          <w:sz w:val="24"/>
          <w:szCs w:val="24"/>
          <w:lang w:eastAsia="en-IN"/>
        </w:rPr>
      </w:pPr>
      <w:r w:rsidRPr="006452DC">
        <w:rPr>
          <w:sz w:val="24"/>
          <w:szCs w:val="24"/>
          <w:lang w:eastAsia="en-IN"/>
        </w:rPr>
        <w:t>if __name__ == "__main__":</w:t>
      </w:r>
    </w:p>
    <w:p w14:paraId="7D8E1F06" w14:textId="77777777" w:rsidR="00356DA8" w:rsidRPr="006452DC" w:rsidRDefault="00356DA8" w:rsidP="00356DA8">
      <w:pPr>
        <w:rPr>
          <w:sz w:val="24"/>
          <w:szCs w:val="24"/>
          <w:lang w:eastAsia="en-IN"/>
        </w:rPr>
      </w:pPr>
      <w:r w:rsidRPr="006452DC">
        <w:rPr>
          <w:sz w:val="24"/>
          <w:szCs w:val="24"/>
          <w:lang w:eastAsia="en-IN"/>
        </w:rPr>
        <w:t xml:space="preserve">    main()</w:t>
      </w:r>
    </w:p>
    <w:p w14:paraId="50492EC7" w14:textId="77777777" w:rsidR="00356DA8" w:rsidRPr="006452DC" w:rsidRDefault="00356DA8" w:rsidP="00356DA8">
      <w:pPr>
        <w:rPr>
          <w:sz w:val="24"/>
          <w:szCs w:val="24"/>
          <w:lang w:eastAsia="en-IN"/>
        </w:rPr>
      </w:pPr>
    </w:p>
    <w:p w14:paraId="22945D0A" w14:textId="77777777" w:rsidR="00356DA8" w:rsidRPr="006452DC" w:rsidRDefault="00356DA8" w:rsidP="00356DA8">
      <w:pPr>
        <w:rPr>
          <w:sz w:val="24"/>
          <w:szCs w:val="24"/>
          <w:lang w:eastAsia="en-IN"/>
        </w:rPr>
      </w:pPr>
    </w:p>
    <w:p w14:paraId="30C20CD2" w14:textId="77777777" w:rsidR="00356DA8" w:rsidRPr="006452DC" w:rsidRDefault="00356DA8" w:rsidP="00356DA8">
      <w:pPr>
        <w:rPr>
          <w:sz w:val="24"/>
          <w:szCs w:val="24"/>
          <w:lang w:eastAsia="en-IN"/>
        </w:rPr>
      </w:pPr>
    </w:p>
    <w:p w14:paraId="1F729302" w14:textId="77777777" w:rsidR="00356DA8" w:rsidRPr="006452DC" w:rsidRDefault="00356DA8" w:rsidP="00356DA8">
      <w:pPr>
        <w:rPr>
          <w:sz w:val="24"/>
          <w:szCs w:val="24"/>
          <w:lang w:eastAsia="en-IN"/>
        </w:rPr>
      </w:pPr>
    </w:p>
    <w:p w14:paraId="097E687B" w14:textId="77777777" w:rsidR="00356DA8" w:rsidRDefault="00356DA8" w:rsidP="00356DA8">
      <w:pPr>
        <w:rPr>
          <w:sz w:val="24"/>
          <w:szCs w:val="24"/>
          <w:lang w:eastAsia="en-IN"/>
        </w:rPr>
      </w:pPr>
    </w:p>
    <w:p w14:paraId="300FABF2" w14:textId="77777777" w:rsidR="00D32946" w:rsidRDefault="00D32946" w:rsidP="00356DA8">
      <w:pPr>
        <w:rPr>
          <w:sz w:val="24"/>
          <w:szCs w:val="24"/>
          <w:lang w:eastAsia="en-IN"/>
        </w:rPr>
      </w:pPr>
    </w:p>
    <w:p w14:paraId="2599EF4B" w14:textId="77777777" w:rsidR="00D32946" w:rsidRPr="006452DC" w:rsidRDefault="00D32946" w:rsidP="00356DA8">
      <w:pPr>
        <w:rPr>
          <w:sz w:val="24"/>
          <w:szCs w:val="24"/>
          <w:lang w:eastAsia="en-IN"/>
        </w:rPr>
      </w:pPr>
    </w:p>
    <w:p w14:paraId="782BA00F" w14:textId="43AAB60A" w:rsidR="005865C5" w:rsidRDefault="005865C5" w:rsidP="00356DA8">
      <w:pPr>
        <w:rPr>
          <w:sz w:val="24"/>
          <w:szCs w:val="24"/>
          <w:lang w:eastAsia="en-IN"/>
        </w:rPr>
      </w:pPr>
    </w:p>
    <w:p w14:paraId="02516163" w14:textId="77777777" w:rsidR="005865C5" w:rsidRDefault="005865C5" w:rsidP="00356DA8">
      <w:pPr>
        <w:rPr>
          <w:sz w:val="24"/>
          <w:szCs w:val="24"/>
          <w:lang w:eastAsia="en-IN"/>
        </w:rPr>
      </w:pPr>
    </w:p>
    <w:p w14:paraId="4D75AB90" w14:textId="77777777" w:rsidR="005865C5" w:rsidRDefault="005865C5" w:rsidP="00356DA8">
      <w:pPr>
        <w:rPr>
          <w:sz w:val="24"/>
          <w:szCs w:val="24"/>
          <w:lang w:eastAsia="en-IN"/>
        </w:rPr>
      </w:pPr>
    </w:p>
    <w:p w14:paraId="5BA9A2E0" w14:textId="77777777" w:rsidR="005865C5" w:rsidRDefault="005865C5" w:rsidP="00356DA8">
      <w:pPr>
        <w:rPr>
          <w:sz w:val="24"/>
          <w:szCs w:val="24"/>
          <w:lang w:eastAsia="en-IN"/>
        </w:rPr>
      </w:pPr>
    </w:p>
    <w:p w14:paraId="72059BFE" w14:textId="77777777" w:rsidR="005865C5" w:rsidRPr="006452DC" w:rsidRDefault="005865C5" w:rsidP="00356DA8">
      <w:pPr>
        <w:rPr>
          <w:sz w:val="24"/>
          <w:szCs w:val="24"/>
          <w:lang w:eastAsia="en-IN"/>
        </w:rPr>
      </w:pPr>
    </w:p>
    <w:p w14:paraId="72BE00D7" w14:textId="77777777" w:rsidR="00356DA8" w:rsidRPr="006452DC" w:rsidRDefault="00356DA8" w:rsidP="00356DA8">
      <w:pPr>
        <w:rPr>
          <w:sz w:val="24"/>
          <w:szCs w:val="24"/>
          <w:lang w:eastAsia="en-IN"/>
        </w:rPr>
      </w:pPr>
    </w:p>
    <w:p w14:paraId="7E33330F" w14:textId="77777777" w:rsidR="00356DA8" w:rsidRPr="006452DC" w:rsidRDefault="00356DA8" w:rsidP="00356DA8">
      <w:pPr>
        <w:rPr>
          <w:sz w:val="24"/>
          <w:szCs w:val="24"/>
          <w:lang w:eastAsia="en-IN"/>
        </w:rPr>
      </w:pPr>
    </w:p>
    <w:p w14:paraId="0D3AC981" w14:textId="77777777" w:rsidR="00356DA8" w:rsidRDefault="00356DA8" w:rsidP="00D32946">
      <w:pPr>
        <w:pStyle w:val="Heading1"/>
        <w:rPr>
          <w:lang w:eastAsia="en-IN"/>
        </w:rPr>
      </w:pPr>
      <w:r w:rsidRPr="006452DC">
        <w:rPr>
          <w:lang w:eastAsia="en-IN"/>
        </w:rPr>
        <w:lastRenderedPageBreak/>
        <w:t>B. Additional Project Assets</w:t>
      </w:r>
    </w:p>
    <w:p w14:paraId="7D995890" w14:textId="77777777" w:rsidR="00D32946" w:rsidRPr="00D32946" w:rsidRDefault="00D32946" w:rsidP="00D32946">
      <w:pPr>
        <w:pStyle w:val="BodyText"/>
        <w:rPr>
          <w:lang w:eastAsia="en-IN"/>
        </w:rPr>
      </w:pPr>
    </w:p>
    <w:p w14:paraId="23510181" w14:textId="77777777" w:rsidR="00356DA8" w:rsidRPr="006452DC" w:rsidRDefault="00356DA8" w:rsidP="00D32946">
      <w:pPr>
        <w:jc w:val="both"/>
        <w:rPr>
          <w:sz w:val="24"/>
          <w:szCs w:val="24"/>
          <w:lang w:eastAsia="en-IN"/>
        </w:rPr>
      </w:pPr>
      <w:r w:rsidRPr="006452DC">
        <w:rPr>
          <w:sz w:val="24"/>
          <w:szCs w:val="24"/>
          <w:lang w:eastAsia="en-IN"/>
        </w:rPr>
        <w:t>1. a mic which have vibrations.jpg</w:t>
      </w:r>
    </w:p>
    <w:p w14:paraId="75B368B5" w14:textId="77777777" w:rsidR="00356DA8" w:rsidRPr="006452DC" w:rsidRDefault="00356DA8" w:rsidP="00811D76">
      <w:pPr>
        <w:widowControl/>
        <w:numPr>
          <w:ilvl w:val="0"/>
          <w:numId w:val="21"/>
        </w:numPr>
        <w:suppressAutoHyphens w:val="0"/>
        <w:autoSpaceDE/>
        <w:spacing w:after="160" w:line="259" w:lineRule="auto"/>
        <w:jc w:val="both"/>
        <w:rPr>
          <w:sz w:val="24"/>
          <w:szCs w:val="24"/>
          <w:lang w:eastAsia="en-IN"/>
        </w:rPr>
      </w:pPr>
      <w:r w:rsidRPr="006452DC">
        <w:rPr>
          <w:sz w:val="24"/>
          <w:szCs w:val="24"/>
          <w:lang w:eastAsia="en-IN"/>
        </w:rPr>
        <w:t>Purpose: A high-quality microphone image.</w:t>
      </w:r>
    </w:p>
    <w:p w14:paraId="7EC4E674" w14:textId="77777777" w:rsidR="00356DA8" w:rsidRPr="006452DC" w:rsidRDefault="00356DA8" w:rsidP="00811D76">
      <w:pPr>
        <w:widowControl/>
        <w:numPr>
          <w:ilvl w:val="0"/>
          <w:numId w:val="21"/>
        </w:numPr>
        <w:suppressAutoHyphens w:val="0"/>
        <w:autoSpaceDE/>
        <w:spacing w:after="160" w:line="259" w:lineRule="auto"/>
        <w:jc w:val="both"/>
        <w:rPr>
          <w:sz w:val="24"/>
          <w:szCs w:val="24"/>
          <w:lang w:eastAsia="en-IN"/>
        </w:rPr>
      </w:pPr>
      <w:r w:rsidRPr="006452DC">
        <w:rPr>
          <w:sz w:val="24"/>
          <w:szCs w:val="24"/>
          <w:lang w:eastAsia="en-IN"/>
        </w:rPr>
        <w:t>Usage: Displayed in the GUI as a visual indicator that the assistant is active.</w:t>
      </w:r>
    </w:p>
    <w:p w14:paraId="62C9F656" w14:textId="77777777" w:rsidR="00356DA8" w:rsidRPr="006452DC" w:rsidRDefault="00356DA8" w:rsidP="00D32946">
      <w:pPr>
        <w:jc w:val="both"/>
        <w:rPr>
          <w:sz w:val="24"/>
          <w:szCs w:val="24"/>
          <w:lang w:eastAsia="en-IN"/>
        </w:rPr>
      </w:pPr>
      <w:r w:rsidRPr="006452DC">
        <w:rPr>
          <w:sz w:val="24"/>
          <w:szCs w:val="24"/>
          <w:lang w:eastAsia="en-IN"/>
        </w:rPr>
        <w:t>2. a wallpaper for voice assistant.jpg</w:t>
      </w:r>
    </w:p>
    <w:p w14:paraId="78FC275E" w14:textId="77777777" w:rsidR="00356DA8" w:rsidRPr="006452DC" w:rsidRDefault="00356DA8" w:rsidP="00811D76">
      <w:pPr>
        <w:widowControl/>
        <w:numPr>
          <w:ilvl w:val="0"/>
          <w:numId w:val="22"/>
        </w:numPr>
        <w:suppressAutoHyphens w:val="0"/>
        <w:autoSpaceDE/>
        <w:spacing w:after="160" w:line="259" w:lineRule="auto"/>
        <w:jc w:val="both"/>
        <w:rPr>
          <w:sz w:val="24"/>
          <w:szCs w:val="24"/>
          <w:lang w:eastAsia="en-IN"/>
        </w:rPr>
      </w:pPr>
      <w:r w:rsidRPr="006452DC">
        <w:rPr>
          <w:sz w:val="24"/>
          <w:szCs w:val="24"/>
          <w:lang w:eastAsia="en-IN"/>
        </w:rPr>
        <w:t>Purpose: A soft-colored background used in the GUI to enhance aesthetics.</w:t>
      </w:r>
    </w:p>
    <w:p w14:paraId="7C7F3117" w14:textId="77777777" w:rsidR="00356DA8" w:rsidRPr="006452DC" w:rsidRDefault="00356DA8" w:rsidP="00811D76">
      <w:pPr>
        <w:widowControl/>
        <w:numPr>
          <w:ilvl w:val="0"/>
          <w:numId w:val="22"/>
        </w:numPr>
        <w:suppressAutoHyphens w:val="0"/>
        <w:autoSpaceDE/>
        <w:spacing w:after="160" w:line="259" w:lineRule="auto"/>
        <w:jc w:val="both"/>
        <w:rPr>
          <w:sz w:val="24"/>
          <w:szCs w:val="24"/>
          <w:lang w:eastAsia="en-IN"/>
        </w:rPr>
      </w:pPr>
      <w:r w:rsidRPr="006452DC">
        <w:rPr>
          <w:sz w:val="24"/>
          <w:szCs w:val="24"/>
          <w:lang w:eastAsia="en-IN"/>
        </w:rPr>
        <w:t>Usage: Acts as a full-sized wallpaper in the main Tkinter window.</w:t>
      </w:r>
    </w:p>
    <w:p w14:paraId="368B2795" w14:textId="77777777" w:rsidR="00356DA8" w:rsidRPr="006452DC" w:rsidRDefault="00356DA8" w:rsidP="00D32946">
      <w:pPr>
        <w:jc w:val="both"/>
        <w:rPr>
          <w:sz w:val="24"/>
          <w:szCs w:val="24"/>
          <w:lang w:eastAsia="en-IN"/>
        </w:rPr>
      </w:pPr>
    </w:p>
    <w:p w14:paraId="137A4C15" w14:textId="77777777" w:rsidR="00356DA8" w:rsidRPr="006452DC" w:rsidRDefault="00356DA8" w:rsidP="00D32946">
      <w:pPr>
        <w:jc w:val="both"/>
        <w:rPr>
          <w:sz w:val="24"/>
          <w:szCs w:val="24"/>
          <w:lang w:eastAsia="en-IN"/>
        </w:rPr>
      </w:pPr>
      <w:r w:rsidRPr="006452DC">
        <w:rPr>
          <w:sz w:val="24"/>
          <w:szCs w:val="24"/>
          <w:lang w:eastAsia="en-IN"/>
        </w:rPr>
        <w:t>C. Python Package Requirements</w:t>
      </w:r>
    </w:p>
    <w:p w14:paraId="55C58A02" w14:textId="77777777" w:rsidR="00356DA8" w:rsidRPr="006452DC" w:rsidRDefault="00356DA8" w:rsidP="00D32946">
      <w:pPr>
        <w:jc w:val="both"/>
        <w:rPr>
          <w:sz w:val="24"/>
          <w:szCs w:val="24"/>
          <w:lang w:eastAsia="en-IN"/>
        </w:rPr>
      </w:pPr>
      <w:r w:rsidRPr="006452DC">
        <w:rPr>
          <w:sz w:val="24"/>
          <w:szCs w:val="24"/>
          <w:lang w:eastAsia="en-IN"/>
        </w:rPr>
        <w:t>These are all the external Python libraries used in this project. To run the program, install them using pip:</w:t>
      </w:r>
    </w:p>
    <w:p w14:paraId="164C5A67" w14:textId="77777777" w:rsidR="00356DA8" w:rsidRPr="006452DC" w:rsidRDefault="00356DA8" w:rsidP="00D32946">
      <w:pPr>
        <w:jc w:val="both"/>
        <w:rPr>
          <w:sz w:val="24"/>
          <w:szCs w:val="24"/>
          <w:lang w:eastAsia="en-IN"/>
        </w:rPr>
      </w:pPr>
    </w:p>
    <w:p w14:paraId="0A34D592" w14:textId="77777777" w:rsidR="00356DA8" w:rsidRPr="006452DC" w:rsidRDefault="00356DA8" w:rsidP="00D32946">
      <w:pPr>
        <w:jc w:val="both"/>
        <w:rPr>
          <w:sz w:val="24"/>
          <w:szCs w:val="24"/>
          <w:lang w:eastAsia="en-IN"/>
        </w:rPr>
      </w:pPr>
      <w:r w:rsidRPr="006452DC">
        <w:rPr>
          <w:sz w:val="24"/>
          <w:szCs w:val="24"/>
          <w:lang w:eastAsia="en-IN"/>
        </w:rPr>
        <w:t>pip install pyttsx3</w:t>
      </w:r>
    </w:p>
    <w:p w14:paraId="27F205B3" w14:textId="77777777" w:rsidR="00356DA8" w:rsidRPr="006452DC" w:rsidRDefault="00356DA8" w:rsidP="00D32946">
      <w:pPr>
        <w:jc w:val="both"/>
        <w:rPr>
          <w:sz w:val="24"/>
          <w:szCs w:val="24"/>
          <w:lang w:eastAsia="en-IN"/>
        </w:rPr>
      </w:pPr>
      <w:r w:rsidRPr="006452DC">
        <w:rPr>
          <w:sz w:val="24"/>
          <w:szCs w:val="24"/>
          <w:lang w:eastAsia="en-IN"/>
        </w:rPr>
        <w:t>pip install SpeechRecognition</w:t>
      </w:r>
    </w:p>
    <w:p w14:paraId="0AD17EB2" w14:textId="77777777" w:rsidR="00356DA8" w:rsidRPr="006452DC" w:rsidRDefault="00356DA8" w:rsidP="00D32946">
      <w:pPr>
        <w:jc w:val="both"/>
        <w:rPr>
          <w:sz w:val="24"/>
          <w:szCs w:val="24"/>
          <w:lang w:eastAsia="en-IN"/>
        </w:rPr>
      </w:pPr>
      <w:r w:rsidRPr="006452DC">
        <w:rPr>
          <w:sz w:val="24"/>
          <w:szCs w:val="24"/>
          <w:lang w:eastAsia="en-IN"/>
        </w:rPr>
        <w:t>pip install wikipedia</w:t>
      </w:r>
    </w:p>
    <w:p w14:paraId="21F61DE6" w14:textId="77777777" w:rsidR="00356DA8" w:rsidRPr="006452DC" w:rsidRDefault="00356DA8" w:rsidP="00D32946">
      <w:pPr>
        <w:jc w:val="both"/>
        <w:rPr>
          <w:sz w:val="24"/>
          <w:szCs w:val="24"/>
          <w:lang w:eastAsia="en-IN"/>
        </w:rPr>
      </w:pPr>
      <w:r w:rsidRPr="006452DC">
        <w:rPr>
          <w:sz w:val="24"/>
          <w:szCs w:val="24"/>
          <w:lang w:eastAsia="en-IN"/>
        </w:rPr>
        <w:t>pip install pyjokes</w:t>
      </w:r>
    </w:p>
    <w:p w14:paraId="79E5D2F9" w14:textId="77777777" w:rsidR="00356DA8" w:rsidRPr="006452DC" w:rsidRDefault="00356DA8" w:rsidP="00D32946">
      <w:pPr>
        <w:jc w:val="both"/>
        <w:rPr>
          <w:sz w:val="24"/>
          <w:szCs w:val="24"/>
          <w:lang w:eastAsia="en-IN"/>
        </w:rPr>
      </w:pPr>
      <w:r w:rsidRPr="006452DC">
        <w:rPr>
          <w:sz w:val="24"/>
          <w:szCs w:val="24"/>
          <w:lang w:eastAsia="en-IN"/>
        </w:rPr>
        <w:t>pip install pywhatkit</w:t>
      </w:r>
    </w:p>
    <w:p w14:paraId="00DB932C" w14:textId="77777777" w:rsidR="00356DA8" w:rsidRPr="006452DC" w:rsidRDefault="00356DA8" w:rsidP="00D32946">
      <w:pPr>
        <w:jc w:val="both"/>
        <w:rPr>
          <w:sz w:val="24"/>
          <w:szCs w:val="24"/>
          <w:lang w:eastAsia="en-IN"/>
        </w:rPr>
      </w:pPr>
      <w:r w:rsidRPr="006452DC">
        <w:rPr>
          <w:sz w:val="24"/>
          <w:szCs w:val="24"/>
          <w:lang w:eastAsia="en-IN"/>
        </w:rPr>
        <w:t>pip install pillow</w:t>
      </w:r>
    </w:p>
    <w:p w14:paraId="02A9A414" w14:textId="77777777" w:rsidR="00356DA8" w:rsidRPr="006452DC" w:rsidRDefault="00356DA8" w:rsidP="00D32946">
      <w:pPr>
        <w:jc w:val="both"/>
        <w:rPr>
          <w:sz w:val="24"/>
          <w:szCs w:val="24"/>
          <w:lang w:eastAsia="en-IN"/>
        </w:rPr>
      </w:pPr>
      <w:r w:rsidRPr="006452DC">
        <w:rPr>
          <w:sz w:val="24"/>
          <w:szCs w:val="24"/>
          <w:lang w:eastAsia="en-IN"/>
        </w:rPr>
        <w:t>pip install plyer</w:t>
      </w:r>
    </w:p>
    <w:p w14:paraId="4108435F" w14:textId="77777777" w:rsidR="00356DA8" w:rsidRPr="006452DC" w:rsidRDefault="00356DA8" w:rsidP="00D32946">
      <w:pPr>
        <w:jc w:val="both"/>
        <w:rPr>
          <w:sz w:val="24"/>
          <w:szCs w:val="24"/>
          <w:lang w:eastAsia="en-IN"/>
        </w:rPr>
      </w:pPr>
    </w:p>
    <w:p w14:paraId="750D6A03" w14:textId="77777777" w:rsidR="00356DA8" w:rsidRPr="006452DC" w:rsidRDefault="00356DA8" w:rsidP="00D32946">
      <w:pPr>
        <w:jc w:val="both"/>
        <w:rPr>
          <w:sz w:val="24"/>
          <w:szCs w:val="24"/>
          <w:lang w:eastAsia="en-IN"/>
        </w:rPr>
      </w:pPr>
      <w:r w:rsidRPr="006452DC">
        <w:rPr>
          <w:sz w:val="24"/>
          <w:szCs w:val="24"/>
          <w:lang w:eastAsia="en-IN"/>
        </w:rPr>
        <w:t xml:space="preserve">D. Directory Structure </w:t>
      </w:r>
    </w:p>
    <w:p w14:paraId="1EA8E629" w14:textId="77777777" w:rsidR="00356DA8" w:rsidRPr="006452DC" w:rsidRDefault="00356DA8" w:rsidP="00D32946">
      <w:pPr>
        <w:jc w:val="both"/>
        <w:rPr>
          <w:sz w:val="24"/>
          <w:szCs w:val="24"/>
          <w:lang w:eastAsia="en-IN"/>
        </w:rPr>
      </w:pPr>
      <w:r w:rsidRPr="006452DC">
        <w:rPr>
          <w:sz w:val="24"/>
          <w:szCs w:val="24"/>
          <w:lang w:eastAsia="en-IN"/>
        </w:rPr>
        <w:t>VoiceAssistantProject/</w:t>
      </w:r>
    </w:p>
    <w:p w14:paraId="50926A1E" w14:textId="77777777" w:rsidR="00356DA8" w:rsidRPr="006452DC" w:rsidRDefault="00356DA8" w:rsidP="00D32946">
      <w:pPr>
        <w:jc w:val="both"/>
        <w:rPr>
          <w:sz w:val="24"/>
          <w:szCs w:val="24"/>
          <w:lang w:eastAsia="en-IN"/>
        </w:rPr>
      </w:pPr>
      <w:r w:rsidRPr="006452DC">
        <w:rPr>
          <w:sz w:val="24"/>
          <w:szCs w:val="24"/>
          <w:lang w:eastAsia="en-IN"/>
        </w:rPr>
        <w:t>│</w:t>
      </w:r>
    </w:p>
    <w:p w14:paraId="1BFDD5B8" w14:textId="77777777" w:rsidR="00356DA8" w:rsidRPr="006452DC" w:rsidRDefault="00356DA8" w:rsidP="00D32946">
      <w:pPr>
        <w:jc w:val="both"/>
        <w:rPr>
          <w:sz w:val="24"/>
          <w:szCs w:val="24"/>
          <w:lang w:eastAsia="en-IN"/>
        </w:rPr>
      </w:pPr>
      <w:r w:rsidRPr="006452DC">
        <w:rPr>
          <w:rFonts w:eastAsia="MS Gothic"/>
          <w:sz w:val="24"/>
          <w:szCs w:val="24"/>
          <w:lang w:eastAsia="en-IN"/>
        </w:rPr>
        <w:t>├</w:t>
      </w:r>
      <w:r w:rsidRPr="006452DC">
        <w:rPr>
          <w:sz w:val="24"/>
          <w:szCs w:val="24"/>
          <w:lang w:eastAsia="en-IN"/>
        </w:rPr>
        <w:t>── main2.py</w:t>
      </w:r>
    </w:p>
    <w:p w14:paraId="73FCBEFE" w14:textId="77777777" w:rsidR="00356DA8" w:rsidRPr="006452DC" w:rsidRDefault="00356DA8" w:rsidP="00D32946">
      <w:pPr>
        <w:jc w:val="both"/>
        <w:rPr>
          <w:sz w:val="24"/>
          <w:szCs w:val="24"/>
          <w:lang w:eastAsia="en-IN"/>
        </w:rPr>
      </w:pPr>
      <w:r w:rsidRPr="006452DC">
        <w:rPr>
          <w:rFonts w:eastAsia="MS Gothic"/>
          <w:sz w:val="24"/>
          <w:szCs w:val="24"/>
          <w:lang w:eastAsia="en-IN"/>
        </w:rPr>
        <w:t>├</w:t>
      </w:r>
      <w:r w:rsidRPr="006452DC">
        <w:rPr>
          <w:sz w:val="24"/>
          <w:szCs w:val="24"/>
          <w:lang w:eastAsia="en-IN"/>
        </w:rPr>
        <w:t>── a mic which have vibrations.jpg</w:t>
      </w:r>
    </w:p>
    <w:p w14:paraId="42381D98" w14:textId="77777777" w:rsidR="00356DA8" w:rsidRPr="006452DC" w:rsidRDefault="00356DA8" w:rsidP="00D32946">
      <w:pPr>
        <w:jc w:val="both"/>
        <w:rPr>
          <w:sz w:val="24"/>
          <w:szCs w:val="24"/>
          <w:lang w:eastAsia="en-IN"/>
        </w:rPr>
      </w:pPr>
      <w:r w:rsidRPr="006452DC">
        <w:rPr>
          <w:rFonts w:eastAsia="MS Gothic"/>
          <w:sz w:val="24"/>
          <w:szCs w:val="24"/>
          <w:lang w:eastAsia="en-IN"/>
        </w:rPr>
        <w:t>├</w:t>
      </w:r>
      <w:r w:rsidRPr="006452DC">
        <w:rPr>
          <w:sz w:val="24"/>
          <w:szCs w:val="24"/>
          <w:lang w:eastAsia="en-IN"/>
        </w:rPr>
        <w:t>── a wallpaper for voice assistant.jpg</w:t>
      </w:r>
    </w:p>
    <w:p w14:paraId="1482E768" w14:textId="36F6C45B" w:rsidR="00BE4302" w:rsidRDefault="00BE4302" w:rsidP="00356DA8">
      <w:pPr>
        <w:pStyle w:val="BodyText"/>
        <w:jc w:val="center"/>
        <w:rPr>
          <w:rFonts w:ascii="Calibri" w:hAnsi="Calibri" w:cs="Calibri"/>
          <w:sz w:val="32"/>
          <w:szCs w:val="32"/>
          <w:lang w:eastAsia="en-GB"/>
        </w:rPr>
      </w:pPr>
    </w:p>
    <w:p w14:paraId="33D79A9C" w14:textId="77777777" w:rsidR="00BE4302" w:rsidRDefault="00BE4302">
      <w:pPr>
        <w:widowControl/>
        <w:suppressAutoHyphens w:val="0"/>
        <w:autoSpaceDE/>
        <w:rPr>
          <w:rFonts w:ascii="Calibri" w:hAnsi="Calibri" w:cs="Calibri"/>
          <w:sz w:val="32"/>
          <w:szCs w:val="32"/>
          <w:lang w:eastAsia="en-GB"/>
        </w:rPr>
      </w:pPr>
      <w:r>
        <w:rPr>
          <w:rFonts w:ascii="Calibri" w:hAnsi="Calibri" w:cs="Calibri"/>
          <w:sz w:val="32"/>
          <w:szCs w:val="32"/>
          <w:lang w:eastAsia="en-GB"/>
        </w:rPr>
        <w:br w:type="page"/>
      </w:r>
    </w:p>
    <w:p w14:paraId="71530FA9" w14:textId="77777777" w:rsidR="00BE4302" w:rsidRPr="00D858DE" w:rsidRDefault="00BE4302" w:rsidP="00BE4302">
      <w:pPr>
        <w:pStyle w:val="BodyText"/>
        <w:jc w:val="center"/>
        <w:rPr>
          <w:rFonts w:ascii="Candara" w:hAnsi="Candara" w:cs="Calibri"/>
          <w:b/>
          <w:bCs/>
          <w:sz w:val="48"/>
          <w:szCs w:val="48"/>
          <w:lang w:eastAsia="en-GB"/>
        </w:rPr>
      </w:pPr>
      <w:r w:rsidRPr="00D858DE">
        <w:rPr>
          <w:rFonts w:ascii="Candara" w:hAnsi="Candara" w:cs="Calibri"/>
          <w:b/>
          <w:bCs/>
          <w:sz w:val="48"/>
          <w:szCs w:val="48"/>
          <w:lang w:eastAsia="en-GB"/>
        </w:rPr>
        <w:lastRenderedPageBreak/>
        <w:t>C.Voice Assistant User Manual</w:t>
      </w:r>
    </w:p>
    <w:p w14:paraId="1A8CC10E" w14:textId="77777777" w:rsidR="00BE4302" w:rsidRDefault="00BE4302" w:rsidP="00BE4302">
      <w:pPr>
        <w:pStyle w:val="BodyText"/>
        <w:jc w:val="center"/>
        <w:rPr>
          <w:rFonts w:ascii="Candara" w:hAnsi="Candara" w:cs="Calibri"/>
          <w:b/>
          <w:bCs/>
          <w:sz w:val="32"/>
          <w:szCs w:val="32"/>
          <w:lang w:eastAsia="en-GB"/>
        </w:rPr>
      </w:pPr>
    </w:p>
    <w:p w14:paraId="24D6F6E7" w14:textId="77777777" w:rsidR="00BE4302" w:rsidRDefault="00BE4302" w:rsidP="00BE4302">
      <w:pPr>
        <w:pStyle w:val="BodyText"/>
        <w:jc w:val="center"/>
        <w:rPr>
          <w:rFonts w:ascii="Candara" w:hAnsi="Candara" w:cs="Calibri"/>
          <w:b/>
          <w:bCs/>
          <w:sz w:val="32"/>
          <w:szCs w:val="32"/>
          <w:lang w:eastAsia="en-GB"/>
        </w:rPr>
      </w:pPr>
    </w:p>
    <w:p w14:paraId="65CAB3F6" w14:textId="77777777" w:rsidR="00BE4302" w:rsidRPr="00AC7B37" w:rsidRDefault="00BE4302" w:rsidP="00BE4302">
      <w:pPr>
        <w:pStyle w:val="BodyText"/>
        <w:rPr>
          <w:sz w:val="32"/>
          <w:szCs w:val="32"/>
          <w:lang w:val="en-IN" w:eastAsia="en-GB"/>
        </w:rPr>
      </w:pPr>
      <w:r w:rsidRPr="00AC7B37">
        <w:rPr>
          <w:sz w:val="32"/>
          <w:szCs w:val="32"/>
          <w:lang w:val="en-IN" w:eastAsia="en-GB"/>
        </w:rPr>
        <w:t>Introduction</w:t>
      </w:r>
    </w:p>
    <w:p w14:paraId="2C66DF7A" w14:textId="77777777" w:rsidR="00BE4302" w:rsidRPr="00AC7B37" w:rsidRDefault="00BE4302" w:rsidP="00BE4302">
      <w:pPr>
        <w:pStyle w:val="BodyText"/>
        <w:ind w:firstLine="720"/>
        <w:rPr>
          <w:rFonts w:ascii="Candara" w:hAnsi="Candara" w:cs="Calibri"/>
          <w:lang w:val="en-IN" w:eastAsia="en-GB"/>
        </w:rPr>
      </w:pPr>
      <w:r w:rsidRPr="00AC7B37">
        <w:rPr>
          <w:rFonts w:ascii="Candara" w:hAnsi="Candara" w:cs="Calibri"/>
          <w:lang w:val="en-IN" w:eastAsia="en-GB"/>
        </w:rPr>
        <w:t>The Voice Assistant is a desktop application that allows you to interact with your computer through voice commands. It can perform various tasks such as searching Wikipedia, playing YouTube videos, opening websites, telling jokes, and more.</w:t>
      </w:r>
    </w:p>
    <w:p w14:paraId="01980F82" w14:textId="77777777" w:rsidR="00BE4302" w:rsidRDefault="00BE4302" w:rsidP="00BE4302">
      <w:pPr>
        <w:pStyle w:val="BodyText"/>
        <w:rPr>
          <w:rFonts w:ascii="Candara" w:hAnsi="Candara" w:cs="Calibri"/>
          <w:b/>
          <w:bCs/>
          <w:sz w:val="32"/>
          <w:szCs w:val="32"/>
          <w:lang w:eastAsia="en-GB"/>
        </w:rPr>
      </w:pPr>
    </w:p>
    <w:p w14:paraId="4197ACF1" w14:textId="77777777" w:rsidR="00BE4302" w:rsidRDefault="00BE4302" w:rsidP="00BE4302">
      <w:pPr>
        <w:pStyle w:val="BodyText"/>
        <w:rPr>
          <w:sz w:val="32"/>
          <w:szCs w:val="32"/>
          <w:lang w:eastAsia="en-GB"/>
        </w:rPr>
      </w:pPr>
      <w:r w:rsidRPr="00663E60">
        <w:rPr>
          <w:sz w:val="32"/>
          <w:szCs w:val="32"/>
          <w:lang w:eastAsia="en-GB"/>
        </w:rPr>
        <w:t>Getting Started</w:t>
      </w:r>
    </w:p>
    <w:p w14:paraId="72D274A9" w14:textId="77777777" w:rsidR="00BE4302" w:rsidRPr="00B87256" w:rsidRDefault="00BE4302" w:rsidP="00BE4302">
      <w:pPr>
        <w:pStyle w:val="BodyText"/>
        <w:numPr>
          <w:ilvl w:val="0"/>
          <w:numId w:val="25"/>
        </w:numPr>
        <w:rPr>
          <w:lang w:val="en-IN" w:eastAsia="en-GB"/>
        </w:rPr>
      </w:pPr>
      <w:r w:rsidRPr="00B87256">
        <w:rPr>
          <w:lang w:val="en-IN" w:eastAsia="en-GB"/>
        </w:rPr>
        <w:t xml:space="preserve">Launch the application. </w:t>
      </w:r>
    </w:p>
    <w:p w14:paraId="0ED27E45" w14:textId="77777777" w:rsidR="00BE4302" w:rsidRPr="00B87256" w:rsidRDefault="00BE4302" w:rsidP="00BE4302">
      <w:pPr>
        <w:pStyle w:val="BodyText"/>
        <w:numPr>
          <w:ilvl w:val="0"/>
          <w:numId w:val="25"/>
        </w:numPr>
        <w:rPr>
          <w:lang w:val="en-IN" w:eastAsia="en-GB"/>
        </w:rPr>
      </w:pPr>
      <w:r w:rsidRPr="00B87256">
        <w:rPr>
          <w:lang w:val="en-IN" w:eastAsia="en-GB"/>
        </w:rPr>
        <w:t xml:space="preserve">Enter your name in the text field. </w:t>
      </w:r>
    </w:p>
    <w:p w14:paraId="3C42CEBF" w14:textId="77777777" w:rsidR="00BE4302" w:rsidRPr="00B87256" w:rsidRDefault="00BE4302" w:rsidP="00BE4302">
      <w:pPr>
        <w:pStyle w:val="BodyText"/>
        <w:numPr>
          <w:ilvl w:val="0"/>
          <w:numId w:val="25"/>
        </w:numPr>
        <w:rPr>
          <w:lang w:val="en-IN" w:eastAsia="en-GB"/>
        </w:rPr>
      </w:pPr>
      <w:r w:rsidRPr="00B87256">
        <w:rPr>
          <w:lang w:val="en-IN" w:eastAsia="en-GB"/>
        </w:rPr>
        <w:t xml:space="preserve">Click the "Start Voice Assistant" button. </w:t>
      </w:r>
    </w:p>
    <w:p w14:paraId="6A023945" w14:textId="77777777" w:rsidR="00BE4302" w:rsidRPr="00B87256" w:rsidRDefault="00BE4302" w:rsidP="00BE4302">
      <w:pPr>
        <w:pStyle w:val="BodyText"/>
        <w:numPr>
          <w:ilvl w:val="0"/>
          <w:numId w:val="25"/>
        </w:numPr>
        <w:rPr>
          <w:lang w:val="en-IN" w:eastAsia="en-GB"/>
        </w:rPr>
      </w:pPr>
      <w:r w:rsidRPr="00B87256">
        <w:rPr>
          <w:lang w:val="en-IN" w:eastAsia="en-GB"/>
        </w:rPr>
        <w:t xml:space="preserve">The assistant will greet you based on the time of day and ask how it can help you. </w:t>
      </w:r>
    </w:p>
    <w:p w14:paraId="725BFBA2" w14:textId="77777777" w:rsidR="00BE4302" w:rsidRPr="000C1EE9" w:rsidRDefault="00BE4302" w:rsidP="00BE4302">
      <w:pPr>
        <w:pStyle w:val="BodyText"/>
        <w:numPr>
          <w:ilvl w:val="0"/>
          <w:numId w:val="25"/>
        </w:numPr>
        <w:rPr>
          <w:lang w:eastAsia="en-GB"/>
        </w:rPr>
      </w:pPr>
      <w:r w:rsidRPr="00B87256">
        <w:rPr>
          <w:lang w:val="en-IN" w:eastAsia="en-GB"/>
        </w:rPr>
        <w:t>Speak clearly into your microphone when prompted with "Say something".</w:t>
      </w:r>
    </w:p>
    <w:p w14:paraId="4DD16173" w14:textId="77777777" w:rsidR="00BE4302" w:rsidRPr="00B87256" w:rsidRDefault="00BE4302" w:rsidP="00BE4302">
      <w:pPr>
        <w:pStyle w:val="BodyText"/>
        <w:rPr>
          <w:lang w:eastAsia="en-GB"/>
        </w:rPr>
      </w:pPr>
    </w:p>
    <w:tbl>
      <w:tblPr>
        <w:tblStyle w:val="TableGrid"/>
        <w:tblW w:w="0" w:type="auto"/>
        <w:tblLook w:val="04A0" w:firstRow="1" w:lastRow="0" w:firstColumn="1" w:lastColumn="0" w:noHBand="0" w:noVBand="1"/>
      </w:tblPr>
      <w:tblGrid>
        <w:gridCol w:w="1744"/>
        <w:gridCol w:w="2575"/>
        <w:gridCol w:w="5371"/>
      </w:tblGrid>
      <w:tr w:rsidR="00BE4302" w:rsidRPr="000C1EE9" w14:paraId="68D3B778" w14:textId="77777777" w:rsidTr="00E37F67">
        <w:tc>
          <w:tcPr>
            <w:tcW w:w="1744" w:type="dxa"/>
            <w:hideMark/>
          </w:tcPr>
          <w:p w14:paraId="74944C52" w14:textId="77777777" w:rsidR="00BE4302" w:rsidRPr="000C1EE9" w:rsidRDefault="00BE4302" w:rsidP="00E37F67">
            <w:pPr>
              <w:pStyle w:val="BodyText"/>
              <w:rPr>
                <w:rFonts w:ascii="Times New Roman" w:hAnsi="Times New Roman" w:cs="Times New Roman"/>
                <w:sz w:val="32"/>
                <w:szCs w:val="32"/>
                <w:lang w:val="en-IN" w:eastAsia="en-GB"/>
              </w:rPr>
            </w:pPr>
            <w:r w:rsidRPr="000C1EE9">
              <w:rPr>
                <w:rFonts w:ascii="Times New Roman" w:hAnsi="Times New Roman" w:cs="Times New Roman"/>
                <w:sz w:val="32"/>
                <w:szCs w:val="32"/>
                <w:lang w:val="en-IN" w:eastAsia="en-GB"/>
              </w:rPr>
              <w:t>Command</w:t>
            </w:r>
          </w:p>
        </w:tc>
        <w:tc>
          <w:tcPr>
            <w:tcW w:w="0" w:type="auto"/>
            <w:hideMark/>
          </w:tcPr>
          <w:p w14:paraId="7840D3EE" w14:textId="77777777" w:rsidR="00BE4302" w:rsidRPr="000C1EE9" w:rsidRDefault="00BE4302" w:rsidP="00E37F67">
            <w:pPr>
              <w:pStyle w:val="BodyText"/>
              <w:rPr>
                <w:rFonts w:ascii="Times New Roman" w:hAnsi="Times New Roman" w:cs="Times New Roman"/>
                <w:sz w:val="32"/>
                <w:szCs w:val="32"/>
                <w:lang w:val="en-IN" w:eastAsia="en-GB"/>
              </w:rPr>
            </w:pPr>
            <w:r w:rsidRPr="000C1EE9">
              <w:rPr>
                <w:rFonts w:ascii="Times New Roman" w:hAnsi="Times New Roman" w:cs="Times New Roman"/>
                <w:sz w:val="32"/>
                <w:szCs w:val="32"/>
                <w:lang w:val="en-IN" w:eastAsia="en-GB"/>
              </w:rPr>
              <w:t>Example</w:t>
            </w:r>
          </w:p>
        </w:tc>
        <w:tc>
          <w:tcPr>
            <w:tcW w:w="0" w:type="auto"/>
            <w:hideMark/>
          </w:tcPr>
          <w:p w14:paraId="6A0F5243" w14:textId="77777777" w:rsidR="00BE4302" w:rsidRPr="000C1EE9" w:rsidRDefault="00BE4302" w:rsidP="00E37F67">
            <w:pPr>
              <w:pStyle w:val="BodyText"/>
              <w:rPr>
                <w:rFonts w:ascii="Times New Roman" w:hAnsi="Times New Roman" w:cs="Times New Roman"/>
                <w:sz w:val="32"/>
                <w:szCs w:val="32"/>
                <w:lang w:val="en-IN" w:eastAsia="en-GB"/>
              </w:rPr>
            </w:pPr>
            <w:r w:rsidRPr="000C1EE9">
              <w:rPr>
                <w:rFonts w:ascii="Times New Roman" w:hAnsi="Times New Roman" w:cs="Times New Roman"/>
                <w:sz w:val="32"/>
                <w:szCs w:val="32"/>
                <w:lang w:val="en-IN" w:eastAsia="en-GB"/>
              </w:rPr>
              <w:t>Description</w:t>
            </w:r>
          </w:p>
        </w:tc>
      </w:tr>
      <w:tr w:rsidR="00BE4302" w:rsidRPr="000C1EE9" w14:paraId="42E25602" w14:textId="77777777" w:rsidTr="00E37F67">
        <w:tc>
          <w:tcPr>
            <w:tcW w:w="1744" w:type="dxa"/>
            <w:hideMark/>
          </w:tcPr>
          <w:p w14:paraId="1D325C59" w14:textId="77777777" w:rsidR="00BE4302" w:rsidRPr="000C1EE9" w:rsidRDefault="00BE4302" w:rsidP="00E37F67">
            <w:pPr>
              <w:pStyle w:val="BodyText"/>
              <w:jc w:val="center"/>
              <w:rPr>
                <w:rFonts w:ascii="Times New Roman" w:hAnsi="Times New Roman" w:cs="Times New Roman"/>
                <w:lang w:val="en-IN" w:eastAsia="en-GB"/>
              </w:rPr>
            </w:pPr>
            <w:r w:rsidRPr="000C1EE9">
              <w:rPr>
                <w:rFonts w:ascii="Times New Roman" w:hAnsi="Times New Roman" w:cs="Times New Roman"/>
                <w:lang w:val="en-IN" w:eastAsia="en-GB"/>
              </w:rPr>
              <w:t>Wikipedia</w:t>
            </w:r>
          </w:p>
        </w:tc>
        <w:tc>
          <w:tcPr>
            <w:tcW w:w="0" w:type="auto"/>
            <w:hideMark/>
          </w:tcPr>
          <w:p w14:paraId="300D8F6F" w14:textId="77777777" w:rsidR="00BE4302" w:rsidRPr="000C1EE9" w:rsidRDefault="00BE4302" w:rsidP="00E37F67">
            <w:pPr>
              <w:pStyle w:val="BodyText"/>
              <w:jc w:val="center"/>
              <w:rPr>
                <w:rFonts w:ascii="Times New Roman" w:hAnsi="Times New Roman" w:cs="Times New Roman"/>
                <w:lang w:val="en-IN" w:eastAsia="en-GB"/>
              </w:rPr>
            </w:pPr>
            <w:r w:rsidRPr="000C1EE9">
              <w:rPr>
                <w:rFonts w:ascii="Times New Roman" w:hAnsi="Times New Roman" w:cs="Times New Roman"/>
                <w:lang w:val="en-IN" w:eastAsia="en-GB"/>
              </w:rPr>
              <w:t>"Wikipedia Eiffel Tower"</w:t>
            </w:r>
          </w:p>
        </w:tc>
        <w:tc>
          <w:tcPr>
            <w:tcW w:w="0" w:type="auto"/>
            <w:hideMark/>
          </w:tcPr>
          <w:p w14:paraId="13446BA5" w14:textId="77777777" w:rsidR="00BE4302" w:rsidRPr="000C1EE9" w:rsidRDefault="00BE4302" w:rsidP="00E37F67">
            <w:pPr>
              <w:pStyle w:val="BodyText"/>
              <w:jc w:val="center"/>
              <w:rPr>
                <w:rFonts w:ascii="Times New Roman" w:hAnsi="Times New Roman" w:cs="Times New Roman"/>
                <w:lang w:val="en-IN" w:eastAsia="en-GB"/>
              </w:rPr>
            </w:pPr>
            <w:r w:rsidRPr="000C1EE9">
              <w:rPr>
                <w:rFonts w:ascii="Times New Roman" w:hAnsi="Times New Roman" w:cs="Times New Roman"/>
                <w:lang w:val="en-IN" w:eastAsia="en-GB"/>
              </w:rPr>
              <w:t>Searches Wikipedia for information about the specified topic</w:t>
            </w:r>
          </w:p>
        </w:tc>
      </w:tr>
      <w:tr w:rsidR="00BE4302" w:rsidRPr="000C1EE9" w14:paraId="631F7BEB" w14:textId="77777777" w:rsidTr="00E37F67">
        <w:tc>
          <w:tcPr>
            <w:tcW w:w="1744" w:type="dxa"/>
            <w:hideMark/>
          </w:tcPr>
          <w:p w14:paraId="000A65FE" w14:textId="77777777" w:rsidR="00BE4302" w:rsidRPr="000C1EE9" w:rsidRDefault="00BE4302" w:rsidP="00E37F67">
            <w:pPr>
              <w:pStyle w:val="BodyText"/>
              <w:jc w:val="center"/>
              <w:rPr>
                <w:rFonts w:ascii="Times New Roman" w:hAnsi="Times New Roman" w:cs="Times New Roman"/>
                <w:lang w:val="en-IN" w:eastAsia="en-GB"/>
              </w:rPr>
            </w:pPr>
            <w:r w:rsidRPr="000C1EE9">
              <w:rPr>
                <w:rFonts w:ascii="Times New Roman" w:hAnsi="Times New Roman" w:cs="Times New Roman"/>
                <w:lang w:val="en-IN" w:eastAsia="en-GB"/>
              </w:rPr>
              <w:t>Play</w:t>
            </w:r>
          </w:p>
        </w:tc>
        <w:tc>
          <w:tcPr>
            <w:tcW w:w="0" w:type="auto"/>
            <w:hideMark/>
          </w:tcPr>
          <w:p w14:paraId="29F77DE4" w14:textId="77777777" w:rsidR="00BE4302" w:rsidRPr="000C1EE9" w:rsidRDefault="00BE4302" w:rsidP="00E37F67">
            <w:pPr>
              <w:pStyle w:val="BodyText"/>
              <w:jc w:val="center"/>
              <w:rPr>
                <w:rFonts w:ascii="Times New Roman" w:hAnsi="Times New Roman" w:cs="Times New Roman"/>
                <w:lang w:val="en-IN" w:eastAsia="en-GB"/>
              </w:rPr>
            </w:pPr>
            <w:r w:rsidRPr="000C1EE9">
              <w:rPr>
                <w:rFonts w:ascii="Times New Roman" w:hAnsi="Times New Roman" w:cs="Times New Roman"/>
                <w:lang w:val="en-IN" w:eastAsia="en-GB"/>
              </w:rPr>
              <w:t xml:space="preserve">"Play </w:t>
            </w:r>
            <w:r>
              <w:rPr>
                <w:rFonts w:ascii="Times New Roman" w:hAnsi="Times New Roman" w:cs="Times New Roman"/>
                <w:lang w:val="en-IN" w:eastAsia="en-GB"/>
              </w:rPr>
              <w:t>Believer</w:t>
            </w:r>
            <w:r w:rsidRPr="000C1EE9">
              <w:rPr>
                <w:rFonts w:ascii="Times New Roman" w:hAnsi="Times New Roman" w:cs="Times New Roman"/>
                <w:lang w:val="en-IN" w:eastAsia="en-GB"/>
              </w:rPr>
              <w:t>"</w:t>
            </w:r>
          </w:p>
        </w:tc>
        <w:tc>
          <w:tcPr>
            <w:tcW w:w="0" w:type="auto"/>
            <w:hideMark/>
          </w:tcPr>
          <w:p w14:paraId="16A56BA6" w14:textId="77777777" w:rsidR="00BE4302" w:rsidRPr="000C1EE9" w:rsidRDefault="00BE4302" w:rsidP="00E37F67">
            <w:pPr>
              <w:pStyle w:val="BodyText"/>
              <w:jc w:val="center"/>
              <w:rPr>
                <w:rFonts w:ascii="Times New Roman" w:hAnsi="Times New Roman" w:cs="Times New Roman"/>
                <w:lang w:val="en-IN" w:eastAsia="en-GB"/>
              </w:rPr>
            </w:pPr>
            <w:r w:rsidRPr="000C1EE9">
              <w:rPr>
                <w:rFonts w:ascii="Times New Roman" w:hAnsi="Times New Roman" w:cs="Times New Roman"/>
                <w:lang w:val="en-IN" w:eastAsia="en-GB"/>
              </w:rPr>
              <w:t>Plays the specified song or video on YouTube</w:t>
            </w:r>
          </w:p>
        </w:tc>
      </w:tr>
      <w:tr w:rsidR="00BE4302" w:rsidRPr="000C1EE9" w14:paraId="59D61F25" w14:textId="77777777" w:rsidTr="00E37F67">
        <w:tc>
          <w:tcPr>
            <w:tcW w:w="1744" w:type="dxa"/>
            <w:hideMark/>
          </w:tcPr>
          <w:p w14:paraId="49E1E48D" w14:textId="77777777" w:rsidR="00BE4302" w:rsidRPr="000C1EE9" w:rsidRDefault="00BE4302" w:rsidP="00E37F67">
            <w:pPr>
              <w:pStyle w:val="BodyText"/>
              <w:jc w:val="center"/>
              <w:rPr>
                <w:rFonts w:ascii="Times New Roman" w:hAnsi="Times New Roman" w:cs="Times New Roman"/>
                <w:lang w:val="en-IN" w:eastAsia="en-GB"/>
              </w:rPr>
            </w:pPr>
            <w:r w:rsidRPr="000C1EE9">
              <w:rPr>
                <w:rFonts w:ascii="Times New Roman" w:hAnsi="Times New Roman" w:cs="Times New Roman"/>
                <w:lang w:val="en-IN" w:eastAsia="en-GB"/>
              </w:rPr>
              <w:t>Open YouTube</w:t>
            </w:r>
          </w:p>
        </w:tc>
        <w:tc>
          <w:tcPr>
            <w:tcW w:w="0" w:type="auto"/>
            <w:hideMark/>
          </w:tcPr>
          <w:p w14:paraId="7A09CA90" w14:textId="77777777" w:rsidR="00BE4302" w:rsidRPr="000C1EE9" w:rsidRDefault="00BE4302" w:rsidP="00E37F67">
            <w:pPr>
              <w:pStyle w:val="BodyText"/>
              <w:jc w:val="center"/>
              <w:rPr>
                <w:rFonts w:ascii="Times New Roman" w:hAnsi="Times New Roman" w:cs="Times New Roman"/>
                <w:lang w:val="en-IN" w:eastAsia="en-GB"/>
              </w:rPr>
            </w:pPr>
            <w:r w:rsidRPr="000C1EE9">
              <w:rPr>
                <w:rFonts w:ascii="Times New Roman" w:hAnsi="Times New Roman" w:cs="Times New Roman"/>
                <w:lang w:val="en-IN" w:eastAsia="en-GB"/>
              </w:rPr>
              <w:t>"Open YouTube"</w:t>
            </w:r>
          </w:p>
        </w:tc>
        <w:tc>
          <w:tcPr>
            <w:tcW w:w="0" w:type="auto"/>
            <w:hideMark/>
          </w:tcPr>
          <w:p w14:paraId="64ACF23E" w14:textId="77777777" w:rsidR="00BE4302" w:rsidRPr="000C1EE9" w:rsidRDefault="00BE4302" w:rsidP="00E37F67">
            <w:pPr>
              <w:pStyle w:val="BodyText"/>
              <w:jc w:val="center"/>
              <w:rPr>
                <w:rFonts w:ascii="Times New Roman" w:hAnsi="Times New Roman" w:cs="Times New Roman"/>
                <w:lang w:val="en-IN" w:eastAsia="en-GB"/>
              </w:rPr>
            </w:pPr>
            <w:r w:rsidRPr="000C1EE9">
              <w:rPr>
                <w:rFonts w:ascii="Times New Roman" w:hAnsi="Times New Roman" w:cs="Times New Roman"/>
                <w:lang w:val="en-IN" w:eastAsia="en-GB"/>
              </w:rPr>
              <w:t>Opens YouTube in your default web browser</w:t>
            </w:r>
          </w:p>
        </w:tc>
      </w:tr>
      <w:tr w:rsidR="00BE4302" w:rsidRPr="000C1EE9" w14:paraId="16B9E648" w14:textId="77777777" w:rsidTr="00E37F67">
        <w:tc>
          <w:tcPr>
            <w:tcW w:w="1744" w:type="dxa"/>
            <w:hideMark/>
          </w:tcPr>
          <w:p w14:paraId="0675BA7E" w14:textId="77777777" w:rsidR="00BE4302" w:rsidRPr="000C1EE9" w:rsidRDefault="00BE4302" w:rsidP="00E37F67">
            <w:pPr>
              <w:pStyle w:val="BodyText"/>
              <w:jc w:val="center"/>
              <w:rPr>
                <w:rFonts w:ascii="Times New Roman" w:hAnsi="Times New Roman" w:cs="Times New Roman"/>
                <w:lang w:val="en-IN" w:eastAsia="en-GB"/>
              </w:rPr>
            </w:pPr>
            <w:r w:rsidRPr="000C1EE9">
              <w:rPr>
                <w:rFonts w:ascii="Times New Roman" w:hAnsi="Times New Roman" w:cs="Times New Roman"/>
                <w:lang w:val="en-IN" w:eastAsia="en-GB"/>
              </w:rPr>
              <w:t>Open Google</w:t>
            </w:r>
          </w:p>
        </w:tc>
        <w:tc>
          <w:tcPr>
            <w:tcW w:w="0" w:type="auto"/>
            <w:hideMark/>
          </w:tcPr>
          <w:p w14:paraId="6D802466" w14:textId="77777777" w:rsidR="00BE4302" w:rsidRPr="000C1EE9" w:rsidRDefault="00BE4302" w:rsidP="00E37F67">
            <w:pPr>
              <w:pStyle w:val="BodyText"/>
              <w:jc w:val="center"/>
              <w:rPr>
                <w:rFonts w:ascii="Times New Roman" w:hAnsi="Times New Roman" w:cs="Times New Roman"/>
                <w:lang w:val="en-IN" w:eastAsia="en-GB"/>
              </w:rPr>
            </w:pPr>
            <w:r w:rsidRPr="000C1EE9">
              <w:rPr>
                <w:rFonts w:ascii="Times New Roman" w:hAnsi="Times New Roman" w:cs="Times New Roman"/>
                <w:lang w:val="en-IN" w:eastAsia="en-GB"/>
              </w:rPr>
              <w:t>"Open Google"</w:t>
            </w:r>
          </w:p>
        </w:tc>
        <w:tc>
          <w:tcPr>
            <w:tcW w:w="0" w:type="auto"/>
            <w:hideMark/>
          </w:tcPr>
          <w:p w14:paraId="680158D6" w14:textId="77777777" w:rsidR="00BE4302" w:rsidRPr="000C1EE9" w:rsidRDefault="00BE4302" w:rsidP="00E37F67">
            <w:pPr>
              <w:pStyle w:val="BodyText"/>
              <w:jc w:val="center"/>
              <w:rPr>
                <w:rFonts w:ascii="Times New Roman" w:hAnsi="Times New Roman" w:cs="Times New Roman"/>
                <w:lang w:val="en-IN" w:eastAsia="en-GB"/>
              </w:rPr>
            </w:pPr>
            <w:r w:rsidRPr="000C1EE9">
              <w:rPr>
                <w:rFonts w:ascii="Times New Roman" w:hAnsi="Times New Roman" w:cs="Times New Roman"/>
                <w:lang w:val="en-IN" w:eastAsia="en-GB"/>
              </w:rPr>
              <w:t>Opens Google in your default web browser</w:t>
            </w:r>
          </w:p>
        </w:tc>
      </w:tr>
      <w:tr w:rsidR="00BE4302" w:rsidRPr="000C1EE9" w14:paraId="1C693780" w14:textId="77777777" w:rsidTr="00E37F67">
        <w:tc>
          <w:tcPr>
            <w:tcW w:w="1744" w:type="dxa"/>
            <w:hideMark/>
          </w:tcPr>
          <w:p w14:paraId="74C41824" w14:textId="77777777" w:rsidR="00BE4302" w:rsidRPr="000C1EE9" w:rsidRDefault="00BE4302" w:rsidP="00E37F67">
            <w:pPr>
              <w:pStyle w:val="BodyText"/>
              <w:jc w:val="center"/>
              <w:rPr>
                <w:rFonts w:ascii="Times New Roman" w:hAnsi="Times New Roman" w:cs="Times New Roman"/>
                <w:lang w:val="en-IN" w:eastAsia="en-GB"/>
              </w:rPr>
            </w:pPr>
            <w:r w:rsidRPr="000C1EE9">
              <w:rPr>
                <w:rFonts w:ascii="Times New Roman" w:hAnsi="Times New Roman" w:cs="Times New Roman"/>
                <w:lang w:val="en-IN" w:eastAsia="en-GB"/>
              </w:rPr>
              <w:t>Search</w:t>
            </w:r>
          </w:p>
        </w:tc>
        <w:tc>
          <w:tcPr>
            <w:tcW w:w="0" w:type="auto"/>
            <w:hideMark/>
          </w:tcPr>
          <w:p w14:paraId="21DF21EE" w14:textId="77777777" w:rsidR="00BE4302" w:rsidRPr="000C1EE9" w:rsidRDefault="00BE4302" w:rsidP="00E37F67">
            <w:pPr>
              <w:pStyle w:val="BodyText"/>
              <w:jc w:val="center"/>
              <w:rPr>
                <w:rFonts w:ascii="Times New Roman" w:hAnsi="Times New Roman" w:cs="Times New Roman"/>
                <w:lang w:val="en-IN" w:eastAsia="en-GB"/>
              </w:rPr>
            </w:pPr>
            <w:r w:rsidRPr="000C1EE9">
              <w:rPr>
                <w:rFonts w:ascii="Times New Roman" w:hAnsi="Times New Roman" w:cs="Times New Roman"/>
                <w:lang w:val="en-IN" w:eastAsia="en-GB"/>
              </w:rPr>
              <w:t>"Search best laptops 2025"</w:t>
            </w:r>
          </w:p>
        </w:tc>
        <w:tc>
          <w:tcPr>
            <w:tcW w:w="0" w:type="auto"/>
            <w:hideMark/>
          </w:tcPr>
          <w:p w14:paraId="08255CE3" w14:textId="77777777" w:rsidR="00BE4302" w:rsidRPr="000C1EE9" w:rsidRDefault="00BE4302" w:rsidP="00E37F67">
            <w:pPr>
              <w:pStyle w:val="BodyText"/>
              <w:jc w:val="center"/>
              <w:rPr>
                <w:rFonts w:ascii="Times New Roman" w:hAnsi="Times New Roman" w:cs="Times New Roman"/>
                <w:lang w:val="en-IN" w:eastAsia="en-GB"/>
              </w:rPr>
            </w:pPr>
            <w:r w:rsidRPr="000C1EE9">
              <w:rPr>
                <w:rFonts w:ascii="Times New Roman" w:hAnsi="Times New Roman" w:cs="Times New Roman"/>
                <w:lang w:val="en-IN" w:eastAsia="en-GB"/>
              </w:rPr>
              <w:t>Performs a Google search for the specified query</w:t>
            </w:r>
          </w:p>
        </w:tc>
      </w:tr>
      <w:tr w:rsidR="00BE4302" w:rsidRPr="000C1EE9" w14:paraId="703C30C2" w14:textId="77777777" w:rsidTr="00E37F67">
        <w:tc>
          <w:tcPr>
            <w:tcW w:w="1744" w:type="dxa"/>
            <w:hideMark/>
          </w:tcPr>
          <w:p w14:paraId="0B82E479" w14:textId="77777777" w:rsidR="00BE4302" w:rsidRPr="000C1EE9" w:rsidRDefault="00BE4302" w:rsidP="00E37F67">
            <w:pPr>
              <w:pStyle w:val="BodyText"/>
              <w:jc w:val="center"/>
              <w:rPr>
                <w:rFonts w:ascii="Times New Roman" w:hAnsi="Times New Roman" w:cs="Times New Roman"/>
                <w:lang w:val="en-IN" w:eastAsia="en-GB"/>
              </w:rPr>
            </w:pPr>
            <w:r w:rsidRPr="000C1EE9">
              <w:rPr>
                <w:rFonts w:ascii="Times New Roman" w:hAnsi="Times New Roman" w:cs="Times New Roman"/>
                <w:lang w:val="en-IN" w:eastAsia="en-GB"/>
              </w:rPr>
              <w:t>The time</w:t>
            </w:r>
          </w:p>
        </w:tc>
        <w:tc>
          <w:tcPr>
            <w:tcW w:w="0" w:type="auto"/>
            <w:hideMark/>
          </w:tcPr>
          <w:p w14:paraId="3783A78F" w14:textId="77777777" w:rsidR="00BE4302" w:rsidRPr="000C1EE9" w:rsidRDefault="00BE4302" w:rsidP="00E37F67">
            <w:pPr>
              <w:pStyle w:val="BodyText"/>
              <w:jc w:val="center"/>
              <w:rPr>
                <w:rFonts w:ascii="Times New Roman" w:hAnsi="Times New Roman" w:cs="Times New Roman"/>
                <w:lang w:val="en-IN" w:eastAsia="en-GB"/>
              </w:rPr>
            </w:pPr>
            <w:r w:rsidRPr="000C1EE9">
              <w:rPr>
                <w:rFonts w:ascii="Times New Roman" w:hAnsi="Times New Roman" w:cs="Times New Roman"/>
                <w:lang w:val="en-IN" w:eastAsia="en-GB"/>
              </w:rPr>
              <w:t>"What's the time"</w:t>
            </w:r>
          </w:p>
        </w:tc>
        <w:tc>
          <w:tcPr>
            <w:tcW w:w="0" w:type="auto"/>
            <w:hideMark/>
          </w:tcPr>
          <w:p w14:paraId="50BFFC3A" w14:textId="77777777" w:rsidR="00BE4302" w:rsidRPr="000C1EE9" w:rsidRDefault="00BE4302" w:rsidP="00E37F67">
            <w:pPr>
              <w:pStyle w:val="BodyText"/>
              <w:jc w:val="center"/>
              <w:rPr>
                <w:rFonts w:ascii="Times New Roman" w:hAnsi="Times New Roman" w:cs="Times New Roman"/>
                <w:lang w:val="en-IN" w:eastAsia="en-GB"/>
              </w:rPr>
            </w:pPr>
            <w:r w:rsidRPr="000C1EE9">
              <w:rPr>
                <w:rFonts w:ascii="Times New Roman" w:hAnsi="Times New Roman" w:cs="Times New Roman"/>
                <w:lang w:val="en-IN" w:eastAsia="en-GB"/>
              </w:rPr>
              <w:t>Tells you the current time</w:t>
            </w:r>
          </w:p>
        </w:tc>
      </w:tr>
      <w:tr w:rsidR="00BE4302" w:rsidRPr="000C1EE9" w14:paraId="75436A1D" w14:textId="77777777" w:rsidTr="00E37F67">
        <w:tc>
          <w:tcPr>
            <w:tcW w:w="1744" w:type="dxa"/>
            <w:hideMark/>
          </w:tcPr>
          <w:p w14:paraId="50276DB3" w14:textId="77777777" w:rsidR="00BE4302" w:rsidRPr="000C1EE9" w:rsidRDefault="00BE4302" w:rsidP="00E37F67">
            <w:pPr>
              <w:pStyle w:val="BodyText"/>
              <w:jc w:val="center"/>
              <w:rPr>
                <w:rFonts w:ascii="Times New Roman" w:hAnsi="Times New Roman" w:cs="Times New Roman"/>
                <w:lang w:val="en-IN" w:eastAsia="en-GB"/>
              </w:rPr>
            </w:pPr>
            <w:r w:rsidRPr="000C1EE9">
              <w:rPr>
                <w:rFonts w:ascii="Times New Roman" w:hAnsi="Times New Roman" w:cs="Times New Roman"/>
                <w:lang w:val="en-IN" w:eastAsia="en-GB"/>
              </w:rPr>
              <w:t>Open code</w:t>
            </w:r>
          </w:p>
        </w:tc>
        <w:tc>
          <w:tcPr>
            <w:tcW w:w="0" w:type="auto"/>
            <w:hideMark/>
          </w:tcPr>
          <w:p w14:paraId="13A8432C" w14:textId="77777777" w:rsidR="00BE4302" w:rsidRPr="000C1EE9" w:rsidRDefault="00BE4302" w:rsidP="00E37F67">
            <w:pPr>
              <w:pStyle w:val="BodyText"/>
              <w:jc w:val="center"/>
              <w:rPr>
                <w:rFonts w:ascii="Times New Roman" w:hAnsi="Times New Roman" w:cs="Times New Roman"/>
                <w:lang w:val="en-IN" w:eastAsia="en-GB"/>
              </w:rPr>
            </w:pPr>
            <w:r w:rsidRPr="000C1EE9">
              <w:rPr>
                <w:rFonts w:ascii="Times New Roman" w:hAnsi="Times New Roman" w:cs="Times New Roman"/>
                <w:lang w:val="en-IN" w:eastAsia="en-GB"/>
              </w:rPr>
              <w:t>"Open code"</w:t>
            </w:r>
          </w:p>
        </w:tc>
        <w:tc>
          <w:tcPr>
            <w:tcW w:w="0" w:type="auto"/>
            <w:hideMark/>
          </w:tcPr>
          <w:p w14:paraId="3925ABFA" w14:textId="77777777" w:rsidR="00BE4302" w:rsidRPr="000C1EE9" w:rsidRDefault="00BE4302" w:rsidP="00E37F67">
            <w:pPr>
              <w:pStyle w:val="BodyText"/>
              <w:jc w:val="center"/>
              <w:rPr>
                <w:rFonts w:ascii="Times New Roman" w:hAnsi="Times New Roman" w:cs="Times New Roman"/>
                <w:lang w:val="en-IN" w:eastAsia="en-GB"/>
              </w:rPr>
            </w:pPr>
            <w:r w:rsidRPr="000C1EE9">
              <w:rPr>
                <w:rFonts w:ascii="Times New Roman" w:hAnsi="Times New Roman" w:cs="Times New Roman"/>
                <w:lang w:val="en-IN" w:eastAsia="en-GB"/>
              </w:rPr>
              <w:t>Opens a specific Python file (configurable in the code)</w:t>
            </w:r>
          </w:p>
        </w:tc>
      </w:tr>
      <w:tr w:rsidR="00BE4302" w:rsidRPr="000C1EE9" w14:paraId="35713584" w14:textId="77777777" w:rsidTr="00E37F67">
        <w:tc>
          <w:tcPr>
            <w:tcW w:w="1744" w:type="dxa"/>
            <w:hideMark/>
          </w:tcPr>
          <w:p w14:paraId="364AC1A3" w14:textId="77777777" w:rsidR="00BE4302" w:rsidRPr="000C1EE9" w:rsidRDefault="00BE4302" w:rsidP="00E37F67">
            <w:pPr>
              <w:pStyle w:val="BodyText"/>
              <w:jc w:val="center"/>
              <w:rPr>
                <w:rFonts w:ascii="Times New Roman" w:hAnsi="Times New Roman" w:cs="Times New Roman"/>
                <w:lang w:val="en-IN" w:eastAsia="en-GB"/>
              </w:rPr>
            </w:pPr>
            <w:r w:rsidRPr="000C1EE9">
              <w:rPr>
                <w:rFonts w:ascii="Times New Roman" w:hAnsi="Times New Roman" w:cs="Times New Roman"/>
                <w:lang w:val="en-IN" w:eastAsia="en-GB"/>
              </w:rPr>
              <w:t>Joke</w:t>
            </w:r>
          </w:p>
        </w:tc>
        <w:tc>
          <w:tcPr>
            <w:tcW w:w="0" w:type="auto"/>
            <w:hideMark/>
          </w:tcPr>
          <w:p w14:paraId="6CF361A7" w14:textId="77777777" w:rsidR="00BE4302" w:rsidRPr="000C1EE9" w:rsidRDefault="00BE4302" w:rsidP="00E37F67">
            <w:pPr>
              <w:pStyle w:val="BodyText"/>
              <w:jc w:val="center"/>
              <w:rPr>
                <w:rFonts w:ascii="Times New Roman" w:hAnsi="Times New Roman" w:cs="Times New Roman"/>
                <w:lang w:val="en-IN" w:eastAsia="en-GB"/>
              </w:rPr>
            </w:pPr>
            <w:r w:rsidRPr="000C1EE9">
              <w:rPr>
                <w:rFonts w:ascii="Times New Roman" w:hAnsi="Times New Roman" w:cs="Times New Roman"/>
                <w:lang w:val="en-IN" w:eastAsia="en-GB"/>
              </w:rPr>
              <w:t>"Tell me a joke"</w:t>
            </w:r>
          </w:p>
        </w:tc>
        <w:tc>
          <w:tcPr>
            <w:tcW w:w="0" w:type="auto"/>
            <w:hideMark/>
          </w:tcPr>
          <w:p w14:paraId="4FF642E5" w14:textId="77777777" w:rsidR="00BE4302" w:rsidRPr="000C1EE9" w:rsidRDefault="00BE4302" w:rsidP="00E37F67">
            <w:pPr>
              <w:pStyle w:val="BodyText"/>
              <w:jc w:val="center"/>
              <w:rPr>
                <w:rFonts w:ascii="Times New Roman" w:hAnsi="Times New Roman" w:cs="Times New Roman"/>
                <w:lang w:val="en-IN" w:eastAsia="en-GB"/>
              </w:rPr>
            </w:pPr>
            <w:r w:rsidRPr="000C1EE9">
              <w:rPr>
                <w:rFonts w:ascii="Times New Roman" w:hAnsi="Times New Roman" w:cs="Times New Roman"/>
                <w:lang w:val="en-IN" w:eastAsia="en-GB"/>
              </w:rPr>
              <w:t>Tells you a random joke</w:t>
            </w:r>
          </w:p>
        </w:tc>
      </w:tr>
      <w:tr w:rsidR="00BE4302" w:rsidRPr="000C1EE9" w14:paraId="5ED2D768" w14:textId="77777777" w:rsidTr="00E37F67">
        <w:tc>
          <w:tcPr>
            <w:tcW w:w="1744" w:type="dxa"/>
            <w:hideMark/>
          </w:tcPr>
          <w:p w14:paraId="531ED920" w14:textId="77777777" w:rsidR="00BE4302" w:rsidRPr="000C1EE9" w:rsidRDefault="00BE4302" w:rsidP="00E37F67">
            <w:pPr>
              <w:pStyle w:val="BodyText"/>
              <w:jc w:val="center"/>
              <w:rPr>
                <w:rFonts w:ascii="Times New Roman" w:hAnsi="Times New Roman" w:cs="Times New Roman"/>
                <w:lang w:val="en-IN" w:eastAsia="en-GB"/>
              </w:rPr>
            </w:pPr>
            <w:r w:rsidRPr="000C1EE9">
              <w:rPr>
                <w:rFonts w:ascii="Times New Roman" w:hAnsi="Times New Roman" w:cs="Times New Roman"/>
                <w:lang w:val="en-IN" w:eastAsia="en-GB"/>
              </w:rPr>
              <w:t>Where is</w:t>
            </w:r>
          </w:p>
        </w:tc>
        <w:tc>
          <w:tcPr>
            <w:tcW w:w="0" w:type="auto"/>
            <w:hideMark/>
          </w:tcPr>
          <w:p w14:paraId="617C8819" w14:textId="77777777" w:rsidR="00BE4302" w:rsidRPr="000C1EE9" w:rsidRDefault="00BE4302" w:rsidP="00E37F67">
            <w:pPr>
              <w:pStyle w:val="BodyText"/>
              <w:jc w:val="center"/>
              <w:rPr>
                <w:rFonts w:ascii="Times New Roman" w:hAnsi="Times New Roman" w:cs="Times New Roman"/>
                <w:lang w:val="en-IN" w:eastAsia="en-GB"/>
              </w:rPr>
            </w:pPr>
            <w:r w:rsidRPr="000C1EE9">
              <w:rPr>
                <w:rFonts w:ascii="Times New Roman" w:hAnsi="Times New Roman" w:cs="Times New Roman"/>
                <w:lang w:val="en-IN" w:eastAsia="en-GB"/>
              </w:rPr>
              <w:t>"Where is Paris"</w:t>
            </w:r>
          </w:p>
        </w:tc>
        <w:tc>
          <w:tcPr>
            <w:tcW w:w="0" w:type="auto"/>
            <w:hideMark/>
          </w:tcPr>
          <w:p w14:paraId="017E215F" w14:textId="77777777" w:rsidR="00BE4302" w:rsidRPr="000C1EE9" w:rsidRDefault="00BE4302" w:rsidP="00E37F67">
            <w:pPr>
              <w:pStyle w:val="BodyText"/>
              <w:jc w:val="center"/>
              <w:rPr>
                <w:rFonts w:ascii="Times New Roman" w:hAnsi="Times New Roman" w:cs="Times New Roman"/>
                <w:lang w:val="en-IN" w:eastAsia="en-GB"/>
              </w:rPr>
            </w:pPr>
            <w:r w:rsidRPr="000C1EE9">
              <w:rPr>
                <w:rFonts w:ascii="Times New Roman" w:hAnsi="Times New Roman" w:cs="Times New Roman"/>
                <w:lang w:val="en-IN" w:eastAsia="en-GB"/>
              </w:rPr>
              <w:t>Shows the location on Google Maps</w:t>
            </w:r>
          </w:p>
        </w:tc>
      </w:tr>
      <w:tr w:rsidR="00BE4302" w:rsidRPr="000C1EE9" w14:paraId="31249340" w14:textId="77777777" w:rsidTr="00E37F67">
        <w:tc>
          <w:tcPr>
            <w:tcW w:w="1744" w:type="dxa"/>
            <w:hideMark/>
          </w:tcPr>
          <w:p w14:paraId="599E9CD4" w14:textId="77777777" w:rsidR="00BE4302" w:rsidRPr="000C1EE9" w:rsidRDefault="00BE4302" w:rsidP="00E37F67">
            <w:pPr>
              <w:pStyle w:val="BodyText"/>
              <w:jc w:val="center"/>
              <w:rPr>
                <w:rFonts w:ascii="Times New Roman" w:hAnsi="Times New Roman" w:cs="Times New Roman"/>
                <w:lang w:val="en-IN" w:eastAsia="en-GB"/>
              </w:rPr>
            </w:pPr>
            <w:r w:rsidRPr="000C1EE9">
              <w:rPr>
                <w:rFonts w:ascii="Times New Roman" w:hAnsi="Times New Roman" w:cs="Times New Roman"/>
                <w:lang w:val="en-IN" w:eastAsia="en-GB"/>
              </w:rPr>
              <w:t>Exit</w:t>
            </w:r>
          </w:p>
        </w:tc>
        <w:tc>
          <w:tcPr>
            <w:tcW w:w="0" w:type="auto"/>
            <w:hideMark/>
          </w:tcPr>
          <w:p w14:paraId="34F35379" w14:textId="77777777" w:rsidR="00BE4302" w:rsidRPr="000C1EE9" w:rsidRDefault="00BE4302" w:rsidP="00E37F67">
            <w:pPr>
              <w:pStyle w:val="BodyText"/>
              <w:jc w:val="center"/>
              <w:rPr>
                <w:rFonts w:ascii="Times New Roman" w:hAnsi="Times New Roman" w:cs="Times New Roman"/>
                <w:lang w:val="en-IN" w:eastAsia="en-GB"/>
              </w:rPr>
            </w:pPr>
            <w:r w:rsidRPr="000C1EE9">
              <w:rPr>
                <w:rFonts w:ascii="Times New Roman" w:hAnsi="Times New Roman" w:cs="Times New Roman"/>
                <w:lang w:val="en-IN" w:eastAsia="en-GB"/>
              </w:rPr>
              <w:t>"Exit"</w:t>
            </w:r>
          </w:p>
        </w:tc>
        <w:tc>
          <w:tcPr>
            <w:tcW w:w="0" w:type="auto"/>
            <w:hideMark/>
          </w:tcPr>
          <w:p w14:paraId="75D6165B" w14:textId="77777777" w:rsidR="00BE4302" w:rsidRPr="000C1EE9" w:rsidRDefault="00BE4302" w:rsidP="00E37F67">
            <w:pPr>
              <w:pStyle w:val="BodyText"/>
              <w:jc w:val="center"/>
              <w:rPr>
                <w:rFonts w:ascii="Times New Roman" w:hAnsi="Times New Roman" w:cs="Times New Roman"/>
                <w:lang w:val="en-IN" w:eastAsia="en-GB"/>
              </w:rPr>
            </w:pPr>
            <w:r w:rsidRPr="000C1EE9">
              <w:rPr>
                <w:rFonts w:ascii="Times New Roman" w:hAnsi="Times New Roman" w:cs="Times New Roman"/>
                <w:lang w:val="en-IN" w:eastAsia="en-GB"/>
              </w:rPr>
              <w:t>Stops the Voice Assistant</w:t>
            </w:r>
          </w:p>
        </w:tc>
      </w:tr>
    </w:tbl>
    <w:p w14:paraId="6331D132" w14:textId="77777777" w:rsidR="00BE4302" w:rsidRDefault="00BE4302" w:rsidP="00BE4302">
      <w:pPr>
        <w:pStyle w:val="BodyText"/>
        <w:rPr>
          <w:rFonts w:ascii="Candara" w:hAnsi="Candara" w:cs="Calibri"/>
          <w:b/>
          <w:bCs/>
          <w:sz w:val="32"/>
          <w:szCs w:val="32"/>
          <w:lang w:eastAsia="en-GB"/>
        </w:rPr>
      </w:pPr>
    </w:p>
    <w:p w14:paraId="093347EE" w14:textId="77777777" w:rsidR="00BE4302" w:rsidRPr="006241D4" w:rsidRDefault="00BE4302" w:rsidP="00BE4302">
      <w:pPr>
        <w:pStyle w:val="BodyText"/>
        <w:rPr>
          <w:rFonts w:ascii="Candara" w:hAnsi="Candara" w:cs="Calibri"/>
          <w:lang w:val="en-IN" w:eastAsia="en-GB"/>
        </w:rPr>
      </w:pPr>
      <w:r w:rsidRPr="006241D4">
        <w:rPr>
          <w:rFonts w:ascii="Candara" w:hAnsi="Candara" w:cs="Calibri"/>
          <w:lang w:val="en-IN" w:eastAsia="en-GB"/>
        </w:rPr>
        <w:t>Tips for Best Use</w:t>
      </w:r>
    </w:p>
    <w:p w14:paraId="0F5B23FF" w14:textId="77777777" w:rsidR="00BE4302" w:rsidRPr="006241D4" w:rsidRDefault="00BE4302" w:rsidP="00BE4302">
      <w:pPr>
        <w:pStyle w:val="BodyText"/>
        <w:numPr>
          <w:ilvl w:val="0"/>
          <w:numId w:val="26"/>
        </w:numPr>
        <w:rPr>
          <w:rFonts w:ascii="Candara" w:hAnsi="Candara" w:cs="Calibri"/>
          <w:lang w:val="en-IN" w:eastAsia="en-GB"/>
        </w:rPr>
      </w:pPr>
      <w:r w:rsidRPr="006241D4">
        <w:rPr>
          <w:rFonts w:ascii="Candara" w:hAnsi="Candara" w:cs="Calibri"/>
          <w:lang w:val="en-IN" w:eastAsia="en-GB"/>
        </w:rPr>
        <w:t>Speak clearly and at a normal pace</w:t>
      </w:r>
    </w:p>
    <w:p w14:paraId="36809965" w14:textId="77777777" w:rsidR="00BE4302" w:rsidRPr="006241D4" w:rsidRDefault="00BE4302" w:rsidP="00BE4302">
      <w:pPr>
        <w:pStyle w:val="BodyText"/>
        <w:numPr>
          <w:ilvl w:val="0"/>
          <w:numId w:val="26"/>
        </w:numPr>
        <w:rPr>
          <w:rFonts w:ascii="Candara" w:hAnsi="Candara" w:cs="Calibri"/>
          <w:lang w:val="en-IN" w:eastAsia="en-GB"/>
        </w:rPr>
      </w:pPr>
      <w:r w:rsidRPr="006241D4">
        <w:rPr>
          <w:rFonts w:ascii="Candara" w:hAnsi="Candara" w:cs="Calibri"/>
          <w:lang w:val="en-IN" w:eastAsia="en-GB"/>
        </w:rPr>
        <w:t>Use the exact command phrases listed above</w:t>
      </w:r>
    </w:p>
    <w:p w14:paraId="7E899486" w14:textId="77777777" w:rsidR="00BE4302" w:rsidRPr="006241D4" w:rsidRDefault="00BE4302" w:rsidP="00BE4302">
      <w:pPr>
        <w:pStyle w:val="BodyText"/>
        <w:numPr>
          <w:ilvl w:val="0"/>
          <w:numId w:val="26"/>
        </w:numPr>
        <w:rPr>
          <w:rFonts w:ascii="Candara" w:hAnsi="Candara" w:cs="Calibri"/>
          <w:lang w:val="en-IN" w:eastAsia="en-GB"/>
        </w:rPr>
      </w:pPr>
      <w:r w:rsidRPr="006241D4">
        <w:rPr>
          <w:rFonts w:ascii="Candara" w:hAnsi="Candara" w:cs="Calibri"/>
          <w:lang w:val="en-IN" w:eastAsia="en-GB"/>
        </w:rPr>
        <w:t>When searching Wikipedia, say "Wikipedia" followed by your search term</w:t>
      </w:r>
    </w:p>
    <w:p w14:paraId="1F999B30" w14:textId="0B3EE5EA" w:rsidR="00BE4302" w:rsidRPr="00B64C9E" w:rsidRDefault="00BE4302" w:rsidP="00BC089E">
      <w:pPr>
        <w:pStyle w:val="BodyText"/>
        <w:numPr>
          <w:ilvl w:val="0"/>
          <w:numId w:val="26"/>
        </w:numPr>
        <w:rPr>
          <w:rFonts w:ascii="Candara" w:hAnsi="Candara" w:cs="Calibri"/>
          <w:b/>
          <w:bCs/>
          <w:sz w:val="32"/>
          <w:szCs w:val="32"/>
          <w:lang w:eastAsia="en-GB"/>
        </w:rPr>
      </w:pPr>
      <w:r w:rsidRPr="006241D4">
        <w:rPr>
          <w:rFonts w:ascii="Candara" w:hAnsi="Candara" w:cs="Calibri"/>
          <w:lang w:val="en-IN" w:eastAsia="en-GB"/>
        </w:rPr>
        <w:t xml:space="preserve">For location searches, say "Where is" followed by </w:t>
      </w:r>
    </w:p>
    <w:p w14:paraId="164D8512" w14:textId="77777777" w:rsidR="00972CD7" w:rsidRPr="00356DA8" w:rsidRDefault="00972CD7" w:rsidP="00356DA8">
      <w:pPr>
        <w:pStyle w:val="BodyText"/>
        <w:jc w:val="center"/>
        <w:rPr>
          <w:rFonts w:ascii="Calibri" w:hAnsi="Calibri" w:cs="Calibri"/>
          <w:sz w:val="32"/>
          <w:szCs w:val="32"/>
          <w:lang w:eastAsia="en-GB"/>
        </w:rPr>
      </w:pPr>
    </w:p>
    <w:sectPr w:rsidR="00972CD7" w:rsidRPr="00356DA8" w:rsidSect="00E90BD1">
      <w:footerReference w:type="default" r:id="rId23"/>
      <w:pgSz w:w="12240" w:h="15840"/>
      <w:pgMar w:top="680" w:right="1320" w:bottom="280" w:left="12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AE1A98" w14:textId="77777777" w:rsidR="00F07FEC" w:rsidRDefault="00F07FEC" w:rsidP="006018E8">
      <w:r>
        <w:separator/>
      </w:r>
    </w:p>
  </w:endnote>
  <w:endnote w:type="continuationSeparator" w:id="0">
    <w:p w14:paraId="2DB19BD1" w14:textId="77777777" w:rsidR="00F07FEC" w:rsidRDefault="00F07FEC" w:rsidP="00601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MT">
    <w:altName w:val="Arial"/>
    <w:charset w:val="00"/>
    <w:family w:val="swiss"/>
    <w:pitch w:val="variable"/>
  </w:font>
  <w:font w:name="Liberation Sans">
    <w:charset w:val="00"/>
    <w:family w:val="swiss"/>
    <w:pitch w:val="variable"/>
    <w:sig w:usb0="E0000AFF" w:usb1="500078FF" w:usb2="00000021" w:usb3="00000000" w:csb0="000001BF" w:csb1="00000000"/>
  </w:font>
  <w:font w:name="Noto Sans CJK SC">
    <w:charset w:val="80"/>
    <w:family w:val="swiss"/>
    <w:pitch w:val="variable"/>
    <w:sig w:usb0="30000083" w:usb1="2BDF3C10" w:usb2="00000016" w:usb3="00000000" w:csb0="002E0107" w:csb1="00000000"/>
  </w:font>
  <w:font w:name="Lohit Devanagari">
    <w:altName w:val="Times New Roman"/>
    <w:charset w:val="00"/>
    <w:family w:val="roman"/>
    <w:pitch w:val="default"/>
  </w:font>
  <w:font w:name="Aptos">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472588"/>
      <w:docPartObj>
        <w:docPartGallery w:val="Page Numbers (Bottom of Page)"/>
        <w:docPartUnique/>
      </w:docPartObj>
    </w:sdtPr>
    <w:sdtEndPr>
      <w:rPr>
        <w:noProof/>
      </w:rPr>
    </w:sdtEndPr>
    <w:sdtContent>
      <w:p w14:paraId="2E38C1B2" w14:textId="54191E06" w:rsidR="00E90BD1" w:rsidRDefault="00E90B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B0A402" w14:textId="77777777" w:rsidR="00E90BD1" w:rsidRDefault="00E90B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B464E7" w14:textId="77777777" w:rsidR="00F07FEC" w:rsidRDefault="00F07FEC" w:rsidP="006018E8">
      <w:r>
        <w:separator/>
      </w:r>
    </w:p>
  </w:footnote>
  <w:footnote w:type="continuationSeparator" w:id="0">
    <w:p w14:paraId="2D1BBF16" w14:textId="77777777" w:rsidR="00F07FEC" w:rsidRDefault="00F07FEC" w:rsidP="006018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suff w:val="nothing"/>
      <w:lvlText w:val="%1"/>
      <w:lvlJc w:val="left"/>
      <w:pPr>
        <w:tabs>
          <w:tab w:val="num" w:pos="0"/>
        </w:tabs>
        <w:ind w:left="0" w:firstLine="0"/>
      </w:pPr>
    </w:lvl>
    <w:lvl w:ilvl="1">
      <w:start w:val="1"/>
      <w:numFmt w:val="none"/>
      <w:pStyle w:val="Heading1"/>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 w15:restartNumberingAfterBreak="0">
    <w:nsid w:val="0A3F4DFC"/>
    <w:multiLevelType w:val="multilevel"/>
    <w:tmpl w:val="06C2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086584"/>
    <w:multiLevelType w:val="multilevel"/>
    <w:tmpl w:val="AD1A4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7112A1"/>
    <w:multiLevelType w:val="multilevel"/>
    <w:tmpl w:val="AE3EF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F247E1"/>
    <w:multiLevelType w:val="multilevel"/>
    <w:tmpl w:val="9968D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EF1810"/>
    <w:multiLevelType w:val="multilevel"/>
    <w:tmpl w:val="C048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F72607"/>
    <w:multiLevelType w:val="multilevel"/>
    <w:tmpl w:val="EEFA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5E6D0F"/>
    <w:multiLevelType w:val="multilevel"/>
    <w:tmpl w:val="EEFA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E937E2"/>
    <w:multiLevelType w:val="multilevel"/>
    <w:tmpl w:val="EEFA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F73FAE"/>
    <w:multiLevelType w:val="multilevel"/>
    <w:tmpl w:val="6BB8C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2F63A4"/>
    <w:multiLevelType w:val="multilevel"/>
    <w:tmpl w:val="56E896A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7927BD"/>
    <w:multiLevelType w:val="multilevel"/>
    <w:tmpl w:val="09B4869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3CC212C4"/>
    <w:multiLevelType w:val="multilevel"/>
    <w:tmpl w:val="1A48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100EC0"/>
    <w:multiLevelType w:val="multilevel"/>
    <w:tmpl w:val="EEFA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B97860"/>
    <w:multiLevelType w:val="multilevel"/>
    <w:tmpl w:val="EEFA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E86BD7"/>
    <w:multiLevelType w:val="multilevel"/>
    <w:tmpl w:val="EEFA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456887"/>
    <w:multiLevelType w:val="hybridMultilevel"/>
    <w:tmpl w:val="BFA6D4A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7" w15:restartNumberingAfterBreak="0">
    <w:nsid w:val="588E01AD"/>
    <w:multiLevelType w:val="hybridMultilevel"/>
    <w:tmpl w:val="0D68AAD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15:restartNumberingAfterBreak="0">
    <w:nsid w:val="5B604AFF"/>
    <w:multiLevelType w:val="multilevel"/>
    <w:tmpl w:val="A9E8D6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112BB5"/>
    <w:multiLevelType w:val="multilevel"/>
    <w:tmpl w:val="EEFA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E02AD0"/>
    <w:multiLevelType w:val="multilevel"/>
    <w:tmpl w:val="EEFA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083BC7"/>
    <w:multiLevelType w:val="multilevel"/>
    <w:tmpl w:val="FB4A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A862B5"/>
    <w:multiLevelType w:val="multilevel"/>
    <w:tmpl w:val="EEFA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A776E9"/>
    <w:multiLevelType w:val="multilevel"/>
    <w:tmpl w:val="218A1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127466"/>
    <w:multiLevelType w:val="multilevel"/>
    <w:tmpl w:val="67C8F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B50D2B"/>
    <w:multiLevelType w:val="multilevel"/>
    <w:tmpl w:val="CE28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7667439">
    <w:abstractNumId w:val="0"/>
  </w:num>
  <w:num w:numId="2" w16cid:durableId="340742246">
    <w:abstractNumId w:val="11"/>
  </w:num>
  <w:num w:numId="3" w16cid:durableId="2119829988">
    <w:abstractNumId w:val="9"/>
  </w:num>
  <w:num w:numId="4" w16cid:durableId="486869612">
    <w:abstractNumId w:val="2"/>
  </w:num>
  <w:num w:numId="5" w16cid:durableId="1626616284">
    <w:abstractNumId w:val="1"/>
  </w:num>
  <w:num w:numId="6" w16cid:durableId="1789667737">
    <w:abstractNumId w:val="25"/>
  </w:num>
  <w:num w:numId="7" w16cid:durableId="1706521029">
    <w:abstractNumId w:val="4"/>
  </w:num>
  <w:num w:numId="8" w16cid:durableId="2058818296">
    <w:abstractNumId w:val="23"/>
  </w:num>
  <w:num w:numId="9" w16cid:durableId="2119055489">
    <w:abstractNumId w:val="18"/>
  </w:num>
  <w:num w:numId="10" w16cid:durableId="412702994">
    <w:abstractNumId w:val="3"/>
  </w:num>
  <w:num w:numId="11" w16cid:durableId="660429824">
    <w:abstractNumId w:val="21"/>
  </w:num>
  <w:num w:numId="12" w16cid:durableId="471950206">
    <w:abstractNumId w:val="12"/>
  </w:num>
  <w:num w:numId="13" w16cid:durableId="1898348366">
    <w:abstractNumId w:val="7"/>
  </w:num>
  <w:num w:numId="14" w16cid:durableId="2062899140">
    <w:abstractNumId w:val="8"/>
  </w:num>
  <w:num w:numId="15" w16cid:durableId="1215242294">
    <w:abstractNumId w:val="14"/>
  </w:num>
  <w:num w:numId="16" w16cid:durableId="889419129">
    <w:abstractNumId w:val="22"/>
  </w:num>
  <w:num w:numId="17" w16cid:durableId="336421229">
    <w:abstractNumId w:val="15"/>
  </w:num>
  <w:num w:numId="18" w16cid:durableId="1842891599">
    <w:abstractNumId w:val="19"/>
  </w:num>
  <w:num w:numId="19" w16cid:durableId="2135783689">
    <w:abstractNumId w:val="13"/>
  </w:num>
  <w:num w:numId="20" w16cid:durableId="490148003">
    <w:abstractNumId w:val="24"/>
  </w:num>
  <w:num w:numId="21" w16cid:durableId="225652707">
    <w:abstractNumId w:val="6"/>
  </w:num>
  <w:num w:numId="22" w16cid:durableId="748114812">
    <w:abstractNumId w:val="20"/>
  </w:num>
  <w:num w:numId="23" w16cid:durableId="958032881">
    <w:abstractNumId w:val="17"/>
  </w:num>
  <w:num w:numId="24" w16cid:durableId="1006716140">
    <w:abstractNumId w:val="16"/>
  </w:num>
  <w:num w:numId="25" w16cid:durableId="1667518887">
    <w:abstractNumId w:val="10"/>
  </w:num>
  <w:num w:numId="26" w16cid:durableId="1251353434">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1"/>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0B9"/>
    <w:rsid w:val="00001386"/>
    <w:rsid w:val="00001822"/>
    <w:rsid w:val="00014257"/>
    <w:rsid w:val="0003251E"/>
    <w:rsid w:val="00033D9D"/>
    <w:rsid w:val="000363E1"/>
    <w:rsid w:val="00041F52"/>
    <w:rsid w:val="00042C9C"/>
    <w:rsid w:val="00065D29"/>
    <w:rsid w:val="00082F5E"/>
    <w:rsid w:val="00090FC3"/>
    <w:rsid w:val="000D024E"/>
    <w:rsid w:val="000D0932"/>
    <w:rsid w:val="000D2B99"/>
    <w:rsid w:val="000D7ED4"/>
    <w:rsid w:val="00131E1F"/>
    <w:rsid w:val="00140A4B"/>
    <w:rsid w:val="0014381E"/>
    <w:rsid w:val="00144AC0"/>
    <w:rsid w:val="0015111C"/>
    <w:rsid w:val="00166F96"/>
    <w:rsid w:val="00172C56"/>
    <w:rsid w:val="001A2014"/>
    <w:rsid w:val="001B1435"/>
    <w:rsid w:val="001D77C4"/>
    <w:rsid w:val="001E0811"/>
    <w:rsid w:val="001E26ED"/>
    <w:rsid w:val="001E26F9"/>
    <w:rsid w:val="001E61C2"/>
    <w:rsid w:val="001F3625"/>
    <w:rsid w:val="001F4C64"/>
    <w:rsid w:val="002168FF"/>
    <w:rsid w:val="00255D98"/>
    <w:rsid w:val="002560B9"/>
    <w:rsid w:val="00264786"/>
    <w:rsid w:val="002724E9"/>
    <w:rsid w:val="00281386"/>
    <w:rsid w:val="002871E0"/>
    <w:rsid w:val="002B31CB"/>
    <w:rsid w:val="002B4BBF"/>
    <w:rsid w:val="002B797D"/>
    <w:rsid w:val="002C5BB6"/>
    <w:rsid w:val="002D3B84"/>
    <w:rsid w:val="002E213A"/>
    <w:rsid w:val="002F50D0"/>
    <w:rsid w:val="002F7BBC"/>
    <w:rsid w:val="00312088"/>
    <w:rsid w:val="003165CD"/>
    <w:rsid w:val="00323506"/>
    <w:rsid w:val="003247A7"/>
    <w:rsid w:val="00340582"/>
    <w:rsid w:val="00356DA8"/>
    <w:rsid w:val="00385E3F"/>
    <w:rsid w:val="0039331A"/>
    <w:rsid w:val="003B3DBF"/>
    <w:rsid w:val="003B5EA4"/>
    <w:rsid w:val="003C35F9"/>
    <w:rsid w:val="003C5CB0"/>
    <w:rsid w:val="003C7464"/>
    <w:rsid w:val="003D0830"/>
    <w:rsid w:val="003E2722"/>
    <w:rsid w:val="003F1D83"/>
    <w:rsid w:val="00403130"/>
    <w:rsid w:val="004143D1"/>
    <w:rsid w:val="00443080"/>
    <w:rsid w:val="004620A2"/>
    <w:rsid w:val="004702F2"/>
    <w:rsid w:val="00473B7B"/>
    <w:rsid w:val="00474F3F"/>
    <w:rsid w:val="00480936"/>
    <w:rsid w:val="004A7BD0"/>
    <w:rsid w:val="004B0BC5"/>
    <w:rsid w:val="004C0B4D"/>
    <w:rsid w:val="004C7834"/>
    <w:rsid w:val="004D77E1"/>
    <w:rsid w:val="004E3BED"/>
    <w:rsid w:val="00531A18"/>
    <w:rsid w:val="005354B5"/>
    <w:rsid w:val="00547D7D"/>
    <w:rsid w:val="00572C44"/>
    <w:rsid w:val="005732E2"/>
    <w:rsid w:val="005865C5"/>
    <w:rsid w:val="005B2A72"/>
    <w:rsid w:val="005C4F7F"/>
    <w:rsid w:val="005D1322"/>
    <w:rsid w:val="005D77CA"/>
    <w:rsid w:val="005E3347"/>
    <w:rsid w:val="005F196F"/>
    <w:rsid w:val="005F3669"/>
    <w:rsid w:val="006018E8"/>
    <w:rsid w:val="00602338"/>
    <w:rsid w:val="00623064"/>
    <w:rsid w:val="00636D43"/>
    <w:rsid w:val="006450B2"/>
    <w:rsid w:val="006452DC"/>
    <w:rsid w:val="0065154C"/>
    <w:rsid w:val="00657C31"/>
    <w:rsid w:val="006649F2"/>
    <w:rsid w:val="006850AB"/>
    <w:rsid w:val="006B04FA"/>
    <w:rsid w:val="006B3B43"/>
    <w:rsid w:val="006C0C80"/>
    <w:rsid w:val="006C3490"/>
    <w:rsid w:val="006F75CF"/>
    <w:rsid w:val="00704445"/>
    <w:rsid w:val="00707ED1"/>
    <w:rsid w:val="00726510"/>
    <w:rsid w:val="00730C4A"/>
    <w:rsid w:val="00734AC7"/>
    <w:rsid w:val="00740F3C"/>
    <w:rsid w:val="00741C71"/>
    <w:rsid w:val="00746D55"/>
    <w:rsid w:val="007565DB"/>
    <w:rsid w:val="00765FCE"/>
    <w:rsid w:val="00777AF4"/>
    <w:rsid w:val="0079710A"/>
    <w:rsid w:val="007B1D82"/>
    <w:rsid w:val="007B43B6"/>
    <w:rsid w:val="007C2FFB"/>
    <w:rsid w:val="007C41FC"/>
    <w:rsid w:val="00811D76"/>
    <w:rsid w:val="008348F8"/>
    <w:rsid w:val="0084272E"/>
    <w:rsid w:val="00842C20"/>
    <w:rsid w:val="00843BE2"/>
    <w:rsid w:val="00847F07"/>
    <w:rsid w:val="0085009F"/>
    <w:rsid w:val="00850B9C"/>
    <w:rsid w:val="00851961"/>
    <w:rsid w:val="00860FCB"/>
    <w:rsid w:val="00872DF4"/>
    <w:rsid w:val="00886A46"/>
    <w:rsid w:val="008934DD"/>
    <w:rsid w:val="008A6586"/>
    <w:rsid w:val="008C4B88"/>
    <w:rsid w:val="008D5202"/>
    <w:rsid w:val="008E0285"/>
    <w:rsid w:val="008F00EE"/>
    <w:rsid w:val="0090597F"/>
    <w:rsid w:val="009230E9"/>
    <w:rsid w:val="00923574"/>
    <w:rsid w:val="00924DE5"/>
    <w:rsid w:val="00926983"/>
    <w:rsid w:val="0093040C"/>
    <w:rsid w:val="00930460"/>
    <w:rsid w:val="00933AE6"/>
    <w:rsid w:val="00942251"/>
    <w:rsid w:val="00944907"/>
    <w:rsid w:val="00946912"/>
    <w:rsid w:val="00956E14"/>
    <w:rsid w:val="00971420"/>
    <w:rsid w:val="00972CD7"/>
    <w:rsid w:val="00974F00"/>
    <w:rsid w:val="00980ACE"/>
    <w:rsid w:val="009B05C5"/>
    <w:rsid w:val="009C5856"/>
    <w:rsid w:val="009E3ABC"/>
    <w:rsid w:val="009E421A"/>
    <w:rsid w:val="009F0EDA"/>
    <w:rsid w:val="009F1CE4"/>
    <w:rsid w:val="00A15067"/>
    <w:rsid w:val="00A15D52"/>
    <w:rsid w:val="00A320C3"/>
    <w:rsid w:val="00A35DFF"/>
    <w:rsid w:val="00A438E6"/>
    <w:rsid w:val="00A53C0E"/>
    <w:rsid w:val="00A60067"/>
    <w:rsid w:val="00A73B6B"/>
    <w:rsid w:val="00A828AB"/>
    <w:rsid w:val="00A85150"/>
    <w:rsid w:val="00A86C4D"/>
    <w:rsid w:val="00AB1BA6"/>
    <w:rsid w:val="00AC2012"/>
    <w:rsid w:val="00AC47A2"/>
    <w:rsid w:val="00AD1524"/>
    <w:rsid w:val="00AD4622"/>
    <w:rsid w:val="00AD4B13"/>
    <w:rsid w:val="00AE68AC"/>
    <w:rsid w:val="00B24A92"/>
    <w:rsid w:val="00B25505"/>
    <w:rsid w:val="00B32B7E"/>
    <w:rsid w:val="00B47D4B"/>
    <w:rsid w:val="00B532A6"/>
    <w:rsid w:val="00B66461"/>
    <w:rsid w:val="00B835A4"/>
    <w:rsid w:val="00B95CB4"/>
    <w:rsid w:val="00B96511"/>
    <w:rsid w:val="00B972C1"/>
    <w:rsid w:val="00BA13C8"/>
    <w:rsid w:val="00BC05A5"/>
    <w:rsid w:val="00BC089E"/>
    <w:rsid w:val="00BC640B"/>
    <w:rsid w:val="00BE4302"/>
    <w:rsid w:val="00C00015"/>
    <w:rsid w:val="00C039CC"/>
    <w:rsid w:val="00C04B2D"/>
    <w:rsid w:val="00C100CB"/>
    <w:rsid w:val="00C13462"/>
    <w:rsid w:val="00C15938"/>
    <w:rsid w:val="00C303CE"/>
    <w:rsid w:val="00C30A1E"/>
    <w:rsid w:val="00C519BC"/>
    <w:rsid w:val="00C60A24"/>
    <w:rsid w:val="00C736D6"/>
    <w:rsid w:val="00C77061"/>
    <w:rsid w:val="00C85950"/>
    <w:rsid w:val="00C97D28"/>
    <w:rsid w:val="00CA0850"/>
    <w:rsid w:val="00CA4A13"/>
    <w:rsid w:val="00CB087A"/>
    <w:rsid w:val="00CB716D"/>
    <w:rsid w:val="00CE1099"/>
    <w:rsid w:val="00CE2318"/>
    <w:rsid w:val="00CE38BF"/>
    <w:rsid w:val="00CF331E"/>
    <w:rsid w:val="00CF42BA"/>
    <w:rsid w:val="00CF6A52"/>
    <w:rsid w:val="00D070E7"/>
    <w:rsid w:val="00D1044A"/>
    <w:rsid w:val="00D25F86"/>
    <w:rsid w:val="00D27EDE"/>
    <w:rsid w:val="00D32946"/>
    <w:rsid w:val="00D46AC4"/>
    <w:rsid w:val="00D47325"/>
    <w:rsid w:val="00D6620A"/>
    <w:rsid w:val="00D74EBC"/>
    <w:rsid w:val="00D80A63"/>
    <w:rsid w:val="00D84550"/>
    <w:rsid w:val="00D86291"/>
    <w:rsid w:val="00DA47F4"/>
    <w:rsid w:val="00DB27DF"/>
    <w:rsid w:val="00DB5640"/>
    <w:rsid w:val="00DB696C"/>
    <w:rsid w:val="00DC29B4"/>
    <w:rsid w:val="00DC7649"/>
    <w:rsid w:val="00E43FF5"/>
    <w:rsid w:val="00E541EB"/>
    <w:rsid w:val="00E5608F"/>
    <w:rsid w:val="00E624C4"/>
    <w:rsid w:val="00E74560"/>
    <w:rsid w:val="00E8241C"/>
    <w:rsid w:val="00E90BD1"/>
    <w:rsid w:val="00EA00EC"/>
    <w:rsid w:val="00EA2074"/>
    <w:rsid w:val="00EA6D58"/>
    <w:rsid w:val="00EB3370"/>
    <w:rsid w:val="00ED7D47"/>
    <w:rsid w:val="00EF2C66"/>
    <w:rsid w:val="00F07FEC"/>
    <w:rsid w:val="00F13689"/>
    <w:rsid w:val="00F227AA"/>
    <w:rsid w:val="00F424E1"/>
    <w:rsid w:val="00F448A4"/>
    <w:rsid w:val="00F479AD"/>
    <w:rsid w:val="00F7287F"/>
    <w:rsid w:val="00F96025"/>
    <w:rsid w:val="00FA3CDE"/>
    <w:rsid w:val="00FA5BEA"/>
    <w:rsid w:val="00FB216C"/>
    <w:rsid w:val="00FB308B"/>
    <w:rsid w:val="00FB35CE"/>
    <w:rsid w:val="00FB5002"/>
    <w:rsid w:val="00FD611C"/>
    <w:rsid w:val="00FE2120"/>
    <w:rsid w:val="00FE418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oNotEmbedSmartTags/>
  <w:decimalSymbol w:val="."/>
  <w:listSeparator w:val=","/>
  <w14:docId w14:val="606A3FA9"/>
  <w15:chartTrackingRefBased/>
  <w15:docId w15:val="{CEFC49BC-6311-734B-9F6F-5A02E0CF0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E w:val="0"/>
    </w:pPr>
    <w:rPr>
      <w:sz w:val="22"/>
      <w:szCs w:val="22"/>
      <w:lang w:val="en-US" w:eastAsia="zh-CN"/>
    </w:rPr>
  </w:style>
  <w:style w:type="paragraph" w:styleId="Heading1">
    <w:name w:val="heading 1"/>
    <w:basedOn w:val="Normal"/>
    <w:next w:val="BodyText"/>
    <w:link w:val="Heading1Char"/>
    <w:qFormat/>
    <w:pPr>
      <w:numPr>
        <w:ilvl w:val="1"/>
        <w:numId w:val="1"/>
      </w:numPr>
      <w:ind w:left="102"/>
      <w:jc w:val="center"/>
      <w:outlineLvl w:val="0"/>
    </w:pPr>
    <w:rPr>
      <w:rFonts w:ascii="Candara" w:eastAsia="Candara" w:hAnsi="Candara" w:cs="Candara"/>
      <w:b/>
      <w:bCs/>
      <w:sz w:val="48"/>
      <w:szCs w:val="48"/>
    </w:rPr>
  </w:style>
  <w:style w:type="paragraph" w:styleId="Heading2">
    <w:name w:val="heading 2"/>
    <w:basedOn w:val="Normal"/>
    <w:next w:val="Normal"/>
    <w:link w:val="Heading2Char"/>
    <w:uiPriority w:val="9"/>
    <w:semiHidden/>
    <w:unhideWhenUsed/>
    <w:qFormat/>
    <w:rsid w:val="006F75CF"/>
    <w:pPr>
      <w:keepNext/>
      <w:spacing w:before="240" w:after="60"/>
      <w:outlineLvl w:val="1"/>
    </w:pPr>
    <w:rPr>
      <w:rFonts w:ascii="Calibri Light" w:hAnsi="Calibri Light" w:cs="Mangal"/>
      <w:b/>
      <w:bCs/>
      <w:i/>
      <w:iCs/>
      <w:sz w:val="28"/>
      <w:szCs w:val="28"/>
    </w:rPr>
  </w:style>
  <w:style w:type="paragraph" w:styleId="Heading3">
    <w:name w:val="heading 3"/>
    <w:basedOn w:val="Normal"/>
    <w:next w:val="Normal"/>
    <w:link w:val="Heading3Char"/>
    <w:uiPriority w:val="9"/>
    <w:semiHidden/>
    <w:unhideWhenUsed/>
    <w:qFormat/>
    <w:rsid w:val="002168FF"/>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4B0BC5"/>
    <w:pPr>
      <w:keepNext/>
      <w:spacing w:before="240" w:after="60"/>
      <w:outlineLvl w:val="3"/>
    </w:pPr>
    <w:rPr>
      <w:rFonts w:ascii="Calibri" w:hAnsi="Calibri" w:cs="Mang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Arial MT" w:eastAsia="Arial MT" w:hAnsi="Arial MT" w:cs="Arial MT"/>
      <w:b w:val="0"/>
      <w:bCs w:val="0"/>
      <w:i w:val="0"/>
      <w:iCs w:val="0"/>
      <w:spacing w:val="0"/>
      <w:w w:val="82"/>
      <w:sz w:val="24"/>
      <w:szCs w:val="24"/>
      <w:lang w:val="en-US" w:bidi="ar-SA"/>
    </w:rPr>
  </w:style>
  <w:style w:type="character" w:customStyle="1" w:styleId="WW8Num1z1">
    <w:name w:val="WW8Num1z1"/>
    <w:rPr>
      <w:rFonts w:ascii="Symbol" w:eastAsia="Symbol" w:hAnsi="Symbol" w:cs="Symbol"/>
      <w:b w:val="0"/>
      <w:bCs w:val="0"/>
      <w:i w:val="0"/>
      <w:iCs w:val="0"/>
      <w:spacing w:val="0"/>
      <w:w w:val="100"/>
      <w:sz w:val="24"/>
      <w:szCs w:val="24"/>
      <w:lang w:val="en-US" w:bidi="ar-SA"/>
    </w:rPr>
  </w:style>
  <w:style w:type="character" w:customStyle="1" w:styleId="WW8Num1z2">
    <w:name w:val="WW8Num1z2"/>
    <w:rPr>
      <w:lang w:val="en-US" w:bidi="ar-SA"/>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paragraph" w:customStyle="1" w:styleId="Heading">
    <w:name w:val="Heading"/>
    <w:basedOn w:val="Normal"/>
    <w:next w:val="BodyTex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Pr>
      <w:sz w:val="24"/>
      <w:szCs w:val="24"/>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ListParagraph">
    <w:name w:val="List Paragraph"/>
    <w:basedOn w:val="Normal"/>
    <w:uiPriority w:val="34"/>
    <w:qFormat/>
    <w:pPr>
      <w:ind w:left="1660" w:hanging="360"/>
    </w:pPr>
    <w:rPr>
      <w:rFonts w:ascii="Arial MT" w:eastAsia="Arial MT" w:hAnsi="Arial MT" w:cs="Arial MT"/>
    </w:rPr>
  </w:style>
  <w:style w:type="paragraph" w:customStyle="1" w:styleId="TableParagraph">
    <w:name w:val="Table Paragraph"/>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uiPriority w:val="99"/>
    <w:unhideWhenUsed/>
    <w:rsid w:val="004C7834"/>
    <w:pPr>
      <w:widowControl/>
      <w:suppressAutoHyphens w:val="0"/>
      <w:autoSpaceDE/>
      <w:spacing w:before="100" w:beforeAutospacing="1" w:after="100" w:afterAutospacing="1"/>
    </w:pPr>
    <w:rPr>
      <w:sz w:val="24"/>
      <w:szCs w:val="24"/>
      <w:lang w:val="en-IN" w:eastAsia="en-GB"/>
    </w:rPr>
  </w:style>
  <w:style w:type="paragraph" w:styleId="Header">
    <w:name w:val="header"/>
    <w:basedOn w:val="Normal"/>
    <w:link w:val="HeaderChar"/>
    <w:uiPriority w:val="99"/>
    <w:unhideWhenUsed/>
    <w:rsid w:val="006018E8"/>
    <w:pPr>
      <w:tabs>
        <w:tab w:val="center" w:pos="4513"/>
        <w:tab w:val="right" w:pos="9026"/>
      </w:tabs>
    </w:pPr>
  </w:style>
  <w:style w:type="character" w:customStyle="1" w:styleId="HeaderChar">
    <w:name w:val="Header Char"/>
    <w:link w:val="Header"/>
    <w:uiPriority w:val="99"/>
    <w:rsid w:val="006018E8"/>
    <w:rPr>
      <w:sz w:val="22"/>
      <w:szCs w:val="22"/>
      <w:lang w:val="en-US" w:eastAsia="zh-CN"/>
    </w:rPr>
  </w:style>
  <w:style w:type="paragraph" w:styleId="Footer">
    <w:name w:val="footer"/>
    <w:basedOn w:val="Normal"/>
    <w:link w:val="FooterChar"/>
    <w:uiPriority w:val="99"/>
    <w:unhideWhenUsed/>
    <w:rsid w:val="006018E8"/>
    <w:pPr>
      <w:tabs>
        <w:tab w:val="center" w:pos="4513"/>
        <w:tab w:val="right" w:pos="9026"/>
      </w:tabs>
    </w:pPr>
  </w:style>
  <w:style w:type="character" w:customStyle="1" w:styleId="FooterChar">
    <w:name w:val="Footer Char"/>
    <w:link w:val="Footer"/>
    <w:uiPriority w:val="99"/>
    <w:rsid w:val="006018E8"/>
    <w:rPr>
      <w:sz w:val="22"/>
      <w:szCs w:val="22"/>
      <w:lang w:val="en-US" w:eastAsia="zh-CN"/>
    </w:rPr>
  </w:style>
  <w:style w:type="character" w:customStyle="1" w:styleId="Heading3Char">
    <w:name w:val="Heading 3 Char"/>
    <w:link w:val="Heading3"/>
    <w:uiPriority w:val="9"/>
    <w:semiHidden/>
    <w:rsid w:val="002168FF"/>
    <w:rPr>
      <w:rFonts w:ascii="Calibri Light" w:eastAsia="Times New Roman" w:hAnsi="Calibri Light" w:cs="Times New Roman"/>
      <w:b/>
      <w:bCs/>
      <w:sz w:val="26"/>
      <w:szCs w:val="26"/>
      <w:lang w:val="en-US" w:eastAsia="zh-CN"/>
    </w:rPr>
  </w:style>
  <w:style w:type="character" w:customStyle="1" w:styleId="Heading1Char">
    <w:name w:val="Heading 1 Char"/>
    <w:link w:val="Heading1"/>
    <w:rsid w:val="00C30A1E"/>
    <w:rPr>
      <w:rFonts w:ascii="Candara" w:eastAsia="Candara" w:hAnsi="Candara" w:cs="Candara"/>
      <w:b/>
      <w:bCs/>
      <w:sz w:val="48"/>
      <w:szCs w:val="48"/>
      <w:lang w:val="en-US" w:eastAsia="zh-CN"/>
    </w:rPr>
  </w:style>
  <w:style w:type="character" w:customStyle="1" w:styleId="BodyTextChar">
    <w:name w:val="Body Text Char"/>
    <w:link w:val="BodyText"/>
    <w:rsid w:val="00C30A1E"/>
    <w:rPr>
      <w:sz w:val="24"/>
      <w:szCs w:val="24"/>
      <w:lang w:val="en-US" w:eastAsia="zh-CN"/>
    </w:rPr>
  </w:style>
  <w:style w:type="character" w:customStyle="1" w:styleId="Heading2Char">
    <w:name w:val="Heading 2 Char"/>
    <w:link w:val="Heading2"/>
    <w:uiPriority w:val="9"/>
    <w:semiHidden/>
    <w:rsid w:val="006F75CF"/>
    <w:rPr>
      <w:rFonts w:ascii="Calibri Light" w:eastAsia="Times New Roman" w:hAnsi="Calibri Light" w:cs="Mangal"/>
      <w:b/>
      <w:bCs/>
      <w:i/>
      <w:iCs/>
      <w:sz w:val="28"/>
      <w:szCs w:val="28"/>
      <w:lang w:val="en-US" w:eastAsia="zh-CN" w:bidi="ar-SA"/>
    </w:rPr>
  </w:style>
  <w:style w:type="character" w:customStyle="1" w:styleId="Heading4Char">
    <w:name w:val="Heading 4 Char"/>
    <w:link w:val="Heading4"/>
    <w:uiPriority w:val="9"/>
    <w:semiHidden/>
    <w:rsid w:val="004B0BC5"/>
    <w:rPr>
      <w:rFonts w:ascii="Calibri" w:eastAsia="Times New Roman" w:hAnsi="Calibri" w:cs="Mangal"/>
      <w:b/>
      <w:bCs/>
      <w:sz w:val="28"/>
      <w:szCs w:val="28"/>
      <w:lang w:val="en-US" w:eastAsia="zh-CN" w:bidi="ar-SA"/>
    </w:rPr>
  </w:style>
  <w:style w:type="table" w:styleId="TableGrid">
    <w:name w:val="Table Grid"/>
    <w:basedOn w:val="TableNormal"/>
    <w:uiPriority w:val="39"/>
    <w:rsid w:val="00356DA8"/>
    <w:rPr>
      <w:rFonts w:asciiTheme="minorHAnsi" w:eastAsiaTheme="minorHAnsi" w:hAnsiTheme="minorHAnsi" w:cstheme="minorBid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56DA8"/>
    <w:rPr>
      <w:color w:val="467886" w:themeColor="hyperlink"/>
      <w:u w:val="single"/>
    </w:rPr>
  </w:style>
  <w:style w:type="paragraph" w:styleId="Revision">
    <w:name w:val="Revision"/>
    <w:hidden/>
    <w:uiPriority w:val="99"/>
    <w:semiHidden/>
    <w:rsid w:val="00356DA8"/>
    <w:rPr>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43729">
      <w:bodyDiv w:val="1"/>
      <w:marLeft w:val="0"/>
      <w:marRight w:val="0"/>
      <w:marTop w:val="0"/>
      <w:marBottom w:val="0"/>
      <w:divBdr>
        <w:top w:val="none" w:sz="0" w:space="0" w:color="auto"/>
        <w:left w:val="none" w:sz="0" w:space="0" w:color="auto"/>
        <w:bottom w:val="none" w:sz="0" w:space="0" w:color="auto"/>
        <w:right w:val="none" w:sz="0" w:space="0" w:color="auto"/>
      </w:divBdr>
    </w:div>
    <w:div w:id="91244842">
      <w:bodyDiv w:val="1"/>
      <w:marLeft w:val="0"/>
      <w:marRight w:val="0"/>
      <w:marTop w:val="0"/>
      <w:marBottom w:val="0"/>
      <w:divBdr>
        <w:top w:val="none" w:sz="0" w:space="0" w:color="auto"/>
        <w:left w:val="none" w:sz="0" w:space="0" w:color="auto"/>
        <w:bottom w:val="none" w:sz="0" w:space="0" w:color="auto"/>
        <w:right w:val="none" w:sz="0" w:space="0" w:color="auto"/>
      </w:divBdr>
    </w:div>
    <w:div w:id="96370614">
      <w:bodyDiv w:val="1"/>
      <w:marLeft w:val="0"/>
      <w:marRight w:val="0"/>
      <w:marTop w:val="0"/>
      <w:marBottom w:val="0"/>
      <w:divBdr>
        <w:top w:val="none" w:sz="0" w:space="0" w:color="auto"/>
        <w:left w:val="none" w:sz="0" w:space="0" w:color="auto"/>
        <w:bottom w:val="none" w:sz="0" w:space="0" w:color="auto"/>
        <w:right w:val="none" w:sz="0" w:space="0" w:color="auto"/>
      </w:divBdr>
    </w:div>
    <w:div w:id="123625240">
      <w:bodyDiv w:val="1"/>
      <w:marLeft w:val="0"/>
      <w:marRight w:val="0"/>
      <w:marTop w:val="0"/>
      <w:marBottom w:val="0"/>
      <w:divBdr>
        <w:top w:val="none" w:sz="0" w:space="0" w:color="auto"/>
        <w:left w:val="none" w:sz="0" w:space="0" w:color="auto"/>
        <w:bottom w:val="none" w:sz="0" w:space="0" w:color="auto"/>
        <w:right w:val="none" w:sz="0" w:space="0" w:color="auto"/>
      </w:divBdr>
    </w:div>
    <w:div w:id="149448494">
      <w:bodyDiv w:val="1"/>
      <w:marLeft w:val="0"/>
      <w:marRight w:val="0"/>
      <w:marTop w:val="0"/>
      <w:marBottom w:val="0"/>
      <w:divBdr>
        <w:top w:val="none" w:sz="0" w:space="0" w:color="auto"/>
        <w:left w:val="none" w:sz="0" w:space="0" w:color="auto"/>
        <w:bottom w:val="none" w:sz="0" w:space="0" w:color="auto"/>
        <w:right w:val="none" w:sz="0" w:space="0" w:color="auto"/>
      </w:divBdr>
    </w:div>
    <w:div w:id="174074173">
      <w:bodyDiv w:val="1"/>
      <w:marLeft w:val="0"/>
      <w:marRight w:val="0"/>
      <w:marTop w:val="0"/>
      <w:marBottom w:val="0"/>
      <w:divBdr>
        <w:top w:val="none" w:sz="0" w:space="0" w:color="auto"/>
        <w:left w:val="none" w:sz="0" w:space="0" w:color="auto"/>
        <w:bottom w:val="none" w:sz="0" w:space="0" w:color="auto"/>
        <w:right w:val="none" w:sz="0" w:space="0" w:color="auto"/>
      </w:divBdr>
    </w:div>
    <w:div w:id="182331697">
      <w:bodyDiv w:val="1"/>
      <w:marLeft w:val="0"/>
      <w:marRight w:val="0"/>
      <w:marTop w:val="0"/>
      <w:marBottom w:val="0"/>
      <w:divBdr>
        <w:top w:val="none" w:sz="0" w:space="0" w:color="auto"/>
        <w:left w:val="none" w:sz="0" w:space="0" w:color="auto"/>
        <w:bottom w:val="none" w:sz="0" w:space="0" w:color="auto"/>
        <w:right w:val="none" w:sz="0" w:space="0" w:color="auto"/>
      </w:divBdr>
    </w:div>
    <w:div w:id="191890169">
      <w:bodyDiv w:val="1"/>
      <w:marLeft w:val="0"/>
      <w:marRight w:val="0"/>
      <w:marTop w:val="0"/>
      <w:marBottom w:val="0"/>
      <w:divBdr>
        <w:top w:val="none" w:sz="0" w:space="0" w:color="auto"/>
        <w:left w:val="none" w:sz="0" w:space="0" w:color="auto"/>
        <w:bottom w:val="none" w:sz="0" w:space="0" w:color="auto"/>
        <w:right w:val="none" w:sz="0" w:space="0" w:color="auto"/>
      </w:divBdr>
    </w:div>
    <w:div w:id="220948080">
      <w:bodyDiv w:val="1"/>
      <w:marLeft w:val="0"/>
      <w:marRight w:val="0"/>
      <w:marTop w:val="0"/>
      <w:marBottom w:val="0"/>
      <w:divBdr>
        <w:top w:val="none" w:sz="0" w:space="0" w:color="auto"/>
        <w:left w:val="none" w:sz="0" w:space="0" w:color="auto"/>
        <w:bottom w:val="none" w:sz="0" w:space="0" w:color="auto"/>
        <w:right w:val="none" w:sz="0" w:space="0" w:color="auto"/>
      </w:divBdr>
    </w:div>
    <w:div w:id="266354042">
      <w:bodyDiv w:val="1"/>
      <w:marLeft w:val="0"/>
      <w:marRight w:val="0"/>
      <w:marTop w:val="0"/>
      <w:marBottom w:val="0"/>
      <w:divBdr>
        <w:top w:val="none" w:sz="0" w:space="0" w:color="auto"/>
        <w:left w:val="none" w:sz="0" w:space="0" w:color="auto"/>
        <w:bottom w:val="none" w:sz="0" w:space="0" w:color="auto"/>
        <w:right w:val="none" w:sz="0" w:space="0" w:color="auto"/>
      </w:divBdr>
    </w:div>
    <w:div w:id="312412769">
      <w:bodyDiv w:val="1"/>
      <w:marLeft w:val="0"/>
      <w:marRight w:val="0"/>
      <w:marTop w:val="0"/>
      <w:marBottom w:val="0"/>
      <w:divBdr>
        <w:top w:val="none" w:sz="0" w:space="0" w:color="auto"/>
        <w:left w:val="none" w:sz="0" w:space="0" w:color="auto"/>
        <w:bottom w:val="none" w:sz="0" w:space="0" w:color="auto"/>
        <w:right w:val="none" w:sz="0" w:space="0" w:color="auto"/>
      </w:divBdr>
    </w:div>
    <w:div w:id="428232570">
      <w:bodyDiv w:val="1"/>
      <w:marLeft w:val="0"/>
      <w:marRight w:val="0"/>
      <w:marTop w:val="0"/>
      <w:marBottom w:val="0"/>
      <w:divBdr>
        <w:top w:val="none" w:sz="0" w:space="0" w:color="auto"/>
        <w:left w:val="none" w:sz="0" w:space="0" w:color="auto"/>
        <w:bottom w:val="none" w:sz="0" w:space="0" w:color="auto"/>
        <w:right w:val="none" w:sz="0" w:space="0" w:color="auto"/>
      </w:divBdr>
    </w:div>
    <w:div w:id="461729655">
      <w:bodyDiv w:val="1"/>
      <w:marLeft w:val="0"/>
      <w:marRight w:val="0"/>
      <w:marTop w:val="0"/>
      <w:marBottom w:val="0"/>
      <w:divBdr>
        <w:top w:val="none" w:sz="0" w:space="0" w:color="auto"/>
        <w:left w:val="none" w:sz="0" w:space="0" w:color="auto"/>
        <w:bottom w:val="none" w:sz="0" w:space="0" w:color="auto"/>
        <w:right w:val="none" w:sz="0" w:space="0" w:color="auto"/>
      </w:divBdr>
    </w:div>
    <w:div w:id="502470499">
      <w:bodyDiv w:val="1"/>
      <w:marLeft w:val="0"/>
      <w:marRight w:val="0"/>
      <w:marTop w:val="0"/>
      <w:marBottom w:val="0"/>
      <w:divBdr>
        <w:top w:val="none" w:sz="0" w:space="0" w:color="auto"/>
        <w:left w:val="none" w:sz="0" w:space="0" w:color="auto"/>
        <w:bottom w:val="none" w:sz="0" w:space="0" w:color="auto"/>
        <w:right w:val="none" w:sz="0" w:space="0" w:color="auto"/>
      </w:divBdr>
    </w:div>
    <w:div w:id="503325860">
      <w:bodyDiv w:val="1"/>
      <w:marLeft w:val="0"/>
      <w:marRight w:val="0"/>
      <w:marTop w:val="0"/>
      <w:marBottom w:val="0"/>
      <w:divBdr>
        <w:top w:val="none" w:sz="0" w:space="0" w:color="auto"/>
        <w:left w:val="none" w:sz="0" w:space="0" w:color="auto"/>
        <w:bottom w:val="none" w:sz="0" w:space="0" w:color="auto"/>
        <w:right w:val="none" w:sz="0" w:space="0" w:color="auto"/>
      </w:divBdr>
    </w:div>
    <w:div w:id="516232821">
      <w:bodyDiv w:val="1"/>
      <w:marLeft w:val="0"/>
      <w:marRight w:val="0"/>
      <w:marTop w:val="0"/>
      <w:marBottom w:val="0"/>
      <w:divBdr>
        <w:top w:val="none" w:sz="0" w:space="0" w:color="auto"/>
        <w:left w:val="none" w:sz="0" w:space="0" w:color="auto"/>
        <w:bottom w:val="none" w:sz="0" w:space="0" w:color="auto"/>
        <w:right w:val="none" w:sz="0" w:space="0" w:color="auto"/>
      </w:divBdr>
    </w:div>
    <w:div w:id="519052961">
      <w:bodyDiv w:val="1"/>
      <w:marLeft w:val="0"/>
      <w:marRight w:val="0"/>
      <w:marTop w:val="0"/>
      <w:marBottom w:val="0"/>
      <w:divBdr>
        <w:top w:val="none" w:sz="0" w:space="0" w:color="auto"/>
        <w:left w:val="none" w:sz="0" w:space="0" w:color="auto"/>
        <w:bottom w:val="none" w:sz="0" w:space="0" w:color="auto"/>
        <w:right w:val="none" w:sz="0" w:space="0" w:color="auto"/>
      </w:divBdr>
    </w:div>
    <w:div w:id="670257653">
      <w:bodyDiv w:val="1"/>
      <w:marLeft w:val="0"/>
      <w:marRight w:val="0"/>
      <w:marTop w:val="0"/>
      <w:marBottom w:val="0"/>
      <w:divBdr>
        <w:top w:val="none" w:sz="0" w:space="0" w:color="auto"/>
        <w:left w:val="none" w:sz="0" w:space="0" w:color="auto"/>
        <w:bottom w:val="none" w:sz="0" w:space="0" w:color="auto"/>
        <w:right w:val="none" w:sz="0" w:space="0" w:color="auto"/>
      </w:divBdr>
    </w:div>
    <w:div w:id="696395747">
      <w:bodyDiv w:val="1"/>
      <w:marLeft w:val="0"/>
      <w:marRight w:val="0"/>
      <w:marTop w:val="0"/>
      <w:marBottom w:val="0"/>
      <w:divBdr>
        <w:top w:val="none" w:sz="0" w:space="0" w:color="auto"/>
        <w:left w:val="none" w:sz="0" w:space="0" w:color="auto"/>
        <w:bottom w:val="none" w:sz="0" w:space="0" w:color="auto"/>
        <w:right w:val="none" w:sz="0" w:space="0" w:color="auto"/>
      </w:divBdr>
    </w:div>
    <w:div w:id="707805352">
      <w:bodyDiv w:val="1"/>
      <w:marLeft w:val="0"/>
      <w:marRight w:val="0"/>
      <w:marTop w:val="0"/>
      <w:marBottom w:val="0"/>
      <w:divBdr>
        <w:top w:val="none" w:sz="0" w:space="0" w:color="auto"/>
        <w:left w:val="none" w:sz="0" w:space="0" w:color="auto"/>
        <w:bottom w:val="none" w:sz="0" w:space="0" w:color="auto"/>
        <w:right w:val="none" w:sz="0" w:space="0" w:color="auto"/>
      </w:divBdr>
    </w:div>
    <w:div w:id="733355202">
      <w:bodyDiv w:val="1"/>
      <w:marLeft w:val="0"/>
      <w:marRight w:val="0"/>
      <w:marTop w:val="0"/>
      <w:marBottom w:val="0"/>
      <w:divBdr>
        <w:top w:val="none" w:sz="0" w:space="0" w:color="auto"/>
        <w:left w:val="none" w:sz="0" w:space="0" w:color="auto"/>
        <w:bottom w:val="none" w:sz="0" w:space="0" w:color="auto"/>
        <w:right w:val="none" w:sz="0" w:space="0" w:color="auto"/>
      </w:divBdr>
    </w:div>
    <w:div w:id="753624400">
      <w:bodyDiv w:val="1"/>
      <w:marLeft w:val="0"/>
      <w:marRight w:val="0"/>
      <w:marTop w:val="0"/>
      <w:marBottom w:val="0"/>
      <w:divBdr>
        <w:top w:val="none" w:sz="0" w:space="0" w:color="auto"/>
        <w:left w:val="none" w:sz="0" w:space="0" w:color="auto"/>
        <w:bottom w:val="none" w:sz="0" w:space="0" w:color="auto"/>
        <w:right w:val="none" w:sz="0" w:space="0" w:color="auto"/>
      </w:divBdr>
    </w:div>
    <w:div w:id="772164172">
      <w:bodyDiv w:val="1"/>
      <w:marLeft w:val="0"/>
      <w:marRight w:val="0"/>
      <w:marTop w:val="0"/>
      <w:marBottom w:val="0"/>
      <w:divBdr>
        <w:top w:val="none" w:sz="0" w:space="0" w:color="auto"/>
        <w:left w:val="none" w:sz="0" w:space="0" w:color="auto"/>
        <w:bottom w:val="none" w:sz="0" w:space="0" w:color="auto"/>
        <w:right w:val="none" w:sz="0" w:space="0" w:color="auto"/>
      </w:divBdr>
    </w:div>
    <w:div w:id="794175473">
      <w:bodyDiv w:val="1"/>
      <w:marLeft w:val="0"/>
      <w:marRight w:val="0"/>
      <w:marTop w:val="0"/>
      <w:marBottom w:val="0"/>
      <w:divBdr>
        <w:top w:val="none" w:sz="0" w:space="0" w:color="auto"/>
        <w:left w:val="none" w:sz="0" w:space="0" w:color="auto"/>
        <w:bottom w:val="none" w:sz="0" w:space="0" w:color="auto"/>
        <w:right w:val="none" w:sz="0" w:space="0" w:color="auto"/>
      </w:divBdr>
    </w:div>
    <w:div w:id="830408367">
      <w:bodyDiv w:val="1"/>
      <w:marLeft w:val="0"/>
      <w:marRight w:val="0"/>
      <w:marTop w:val="0"/>
      <w:marBottom w:val="0"/>
      <w:divBdr>
        <w:top w:val="none" w:sz="0" w:space="0" w:color="auto"/>
        <w:left w:val="none" w:sz="0" w:space="0" w:color="auto"/>
        <w:bottom w:val="none" w:sz="0" w:space="0" w:color="auto"/>
        <w:right w:val="none" w:sz="0" w:space="0" w:color="auto"/>
      </w:divBdr>
    </w:div>
    <w:div w:id="901597480">
      <w:bodyDiv w:val="1"/>
      <w:marLeft w:val="0"/>
      <w:marRight w:val="0"/>
      <w:marTop w:val="0"/>
      <w:marBottom w:val="0"/>
      <w:divBdr>
        <w:top w:val="none" w:sz="0" w:space="0" w:color="auto"/>
        <w:left w:val="none" w:sz="0" w:space="0" w:color="auto"/>
        <w:bottom w:val="none" w:sz="0" w:space="0" w:color="auto"/>
        <w:right w:val="none" w:sz="0" w:space="0" w:color="auto"/>
      </w:divBdr>
    </w:div>
    <w:div w:id="902790858">
      <w:bodyDiv w:val="1"/>
      <w:marLeft w:val="0"/>
      <w:marRight w:val="0"/>
      <w:marTop w:val="0"/>
      <w:marBottom w:val="0"/>
      <w:divBdr>
        <w:top w:val="none" w:sz="0" w:space="0" w:color="auto"/>
        <w:left w:val="none" w:sz="0" w:space="0" w:color="auto"/>
        <w:bottom w:val="none" w:sz="0" w:space="0" w:color="auto"/>
        <w:right w:val="none" w:sz="0" w:space="0" w:color="auto"/>
      </w:divBdr>
    </w:div>
    <w:div w:id="924338775">
      <w:bodyDiv w:val="1"/>
      <w:marLeft w:val="0"/>
      <w:marRight w:val="0"/>
      <w:marTop w:val="0"/>
      <w:marBottom w:val="0"/>
      <w:divBdr>
        <w:top w:val="none" w:sz="0" w:space="0" w:color="auto"/>
        <w:left w:val="none" w:sz="0" w:space="0" w:color="auto"/>
        <w:bottom w:val="none" w:sz="0" w:space="0" w:color="auto"/>
        <w:right w:val="none" w:sz="0" w:space="0" w:color="auto"/>
      </w:divBdr>
    </w:div>
    <w:div w:id="926185841">
      <w:bodyDiv w:val="1"/>
      <w:marLeft w:val="0"/>
      <w:marRight w:val="0"/>
      <w:marTop w:val="0"/>
      <w:marBottom w:val="0"/>
      <w:divBdr>
        <w:top w:val="none" w:sz="0" w:space="0" w:color="auto"/>
        <w:left w:val="none" w:sz="0" w:space="0" w:color="auto"/>
        <w:bottom w:val="none" w:sz="0" w:space="0" w:color="auto"/>
        <w:right w:val="none" w:sz="0" w:space="0" w:color="auto"/>
      </w:divBdr>
    </w:div>
    <w:div w:id="953753938">
      <w:bodyDiv w:val="1"/>
      <w:marLeft w:val="0"/>
      <w:marRight w:val="0"/>
      <w:marTop w:val="0"/>
      <w:marBottom w:val="0"/>
      <w:divBdr>
        <w:top w:val="none" w:sz="0" w:space="0" w:color="auto"/>
        <w:left w:val="none" w:sz="0" w:space="0" w:color="auto"/>
        <w:bottom w:val="none" w:sz="0" w:space="0" w:color="auto"/>
        <w:right w:val="none" w:sz="0" w:space="0" w:color="auto"/>
      </w:divBdr>
    </w:div>
    <w:div w:id="963462357">
      <w:bodyDiv w:val="1"/>
      <w:marLeft w:val="0"/>
      <w:marRight w:val="0"/>
      <w:marTop w:val="0"/>
      <w:marBottom w:val="0"/>
      <w:divBdr>
        <w:top w:val="none" w:sz="0" w:space="0" w:color="auto"/>
        <w:left w:val="none" w:sz="0" w:space="0" w:color="auto"/>
        <w:bottom w:val="none" w:sz="0" w:space="0" w:color="auto"/>
        <w:right w:val="none" w:sz="0" w:space="0" w:color="auto"/>
      </w:divBdr>
    </w:div>
    <w:div w:id="1096289309">
      <w:bodyDiv w:val="1"/>
      <w:marLeft w:val="0"/>
      <w:marRight w:val="0"/>
      <w:marTop w:val="0"/>
      <w:marBottom w:val="0"/>
      <w:divBdr>
        <w:top w:val="none" w:sz="0" w:space="0" w:color="auto"/>
        <w:left w:val="none" w:sz="0" w:space="0" w:color="auto"/>
        <w:bottom w:val="none" w:sz="0" w:space="0" w:color="auto"/>
        <w:right w:val="none" w:sz="0" w:space="0" w:color="auto"/>
      </w:divBdr>
    </w:div>
    <w:div w:id="1108506311">
      <w:bodyDiv w:val="1"/>
      <w:marLeft w:val="0"/>
      <w:marRight w:val="0"/>
      <w:marTop w:val="0"/>
      <w:marBottom w:val="0"/>
      <w:divBdr>
        <w:top w:val="none" w:sz="0" w:space="0" w:color="auto"/>
        <w:left w:val="none" w:sz="0" w:space="0" w:color="auto"/>
        <w:bottom w:val="none" w:sz="0" w:space="0" w:color="auto"/>
        <w:right w:val="none" w:sz="0" w:space="0" w:color="auto"/>
      </w:divBdr>
    </w:div>
    <w:div w:id="1203396914">
      <w:bodyDiv w:val="1"/>
      <w:marLeft w:val="0"/>
      <w:marRight w:val="0"/>
      <w:marTop w:val="0"/>
      <w:marBottom w:val="0"/>
      <w:divBdr>
        <w:top w:val="none" w:sz="0" w:space="0" w:color="auto"/>
        <w:left w:val="none" w:sz="0" w:space="0" w:color="auto"/>
        <w:bottom w:val="none" w:sz="0" w:space="0" w:color="auto"/>
        <w:right w:val="none" w:sz="0" w:space="0" w:color="auto"/>
      </w:divBdr>
    </w:div>
    <w:div w:id="1204099408">
      <w:bodyDiv w:val="1"/>
      <w:marLeft w:val="0"/>
      <w:marRight w:val="0"/>
      <w:marTop w:val="0"/>
      <w:marBottom w:val="0"/>
      <w:divBdr>
        <w:top w:val="none" w:sz="0" w:space="0" w:color="auto"/>
        <w:left w:val="none" w:sz="0" w:space="0" w:color="auto"/>
        <w:bottom w:val="none" w:sz="0" w:space="0" w:color="auto"/>
        <w:right w:val="none" w:sz="0" w:space="0" w:color="auto"/>
      </w:divBdr>
    </w:div>
    <w:div w:id="1277756327">
      <w:bodyDiv w:val="1"/>
      <w:marLeft w:val="0"/>
      <w:marRight w:val="0"/>
      <w:marTop w:val="0"/>
      <w:marBottom w:val="0"/>
      <w:divBdr>
        <w:top w:val="none" w:sz="0" w:space="0" w:color="auto"/>
        <w:left w:val="none" w:sz="0" w:space="0" w:color="auto"/>
        <w:bottom w:val="none" w:sz="0" w:space="0" w:color="auto"/>
        <w:right w:val="none" w:sz="0" w:space="0" w:color="auto"/>
      </w:divBdr>
    </w:div>
    <w:div w:id="1294560871">
      <w:bodyDiv w:val="1"/>
      <w:marLeft w:val="0"/>
      <w:marRight w:val="0"/>
      <w:marTop w:val="0"/>
      <w:marBottom w:val="0"/>
      <w:divBdr>
        <w:top w:val="none" w:sz="0" w:space="0" w:color="auto"/>
        <w:left w:val="none" w:sz="0" w:space="0" w:color="auto"/>
        <w:bottom w:val="none" w:sz="0" w:space="0" w:color="auto"/>
        <w:right w:val="none" w:sz="0" w:space="0" w:color="auto"/>
      </w:divBdr>
    </w:div>
    <w:div w:id="1313800681">
      <w:bodyDiv w:val="1"/>
      <w:marLeft w:val="0"/>
      <w:marRight w:val="0"/>
      <w:marTop w:val="0"/>
      <w:marBottom w:val="0"/>
      <w:divBdr>
        <w:top w:val="none" w:sz="0" w:space="0" w:color="auto"/>
        <w:left w:val="none" w:sz="0" w:space="0" w:color="auto"/>
        <w:bottom w:val="none" w:sz="0" w:space="0" w:color="auto"/>
        <w:right w:val="none" w:sz="0" w:space="0" w:color="auto"/>
      </w:divBdr>
    </w:div>
    <w:div w:id="1453284276">
      <w:bodyDiv w:val="1"/>
      <w:marLeft w:val="0"/>
      <w:marRight w:val="0"/>
      <w:marTop w:val="0"/>
      <w:marBottom w:val="0"/>
      <w:divBdr>
        <w:top w:val="none" w:sz="0" w:space="0" w:color="auto"/>
        <w:left w:val="none" w:sz="0" w:space="0" w:color="auto"/>
        <w:bottom w:val="none" w:sz="0" w:space="0" w:color="auto"/>
        <w:right w:val="none" w:sz="0" w:space="0" w:color="auto"/>
      </w:divBdr>
    </w:div>
    <w:div w:id="1485589987">
      <w:bodyDiv w:val="1"/>
      <w:marLeft w:val="0"/>
      <w:marRight w:val="0"/>
      <w:marTop w:val="0"/>
      <w:marBottom w:val="0"/>
      <w:divBdr>
        <w:top w:val="none" w:sz="0" w:space="0" w:color="auto"/>
        <w:left w:val="none" w:sz="0" w:space="0" w:color="auto"/>
        <w:bottom w:val="none" w:sz="0" w:space="0" w:color="auto"/>
        <w:right w:val="none" w:sz="0" w:space="0" w:color="auto"/>
      </w:divBdr>
    </w:div>
    <w:div w:id="1491871156">
      <w:bodyDiv w:val="1"/>
      <w:marLeft w:val="0"/>
      <w:marRight w:val="0"/>
      <w:marTop w:val="0"/>
      <w:marBottom w:val="0"/>
      <w:divBdr>
        <w:top w:val="none" w:sz="0" w:space="0" w:color="auto"/>
        <w:left w:val="none" w:sz="0" w:space="0" w:color="auto"/>
        <w:bottom w:val="none" w:sz="0" w:space="0" w:color="auto"/>
        <w:right w:val="none" w:sz="0" w:space="0" w:color="auto"/>
      </w:divBdr>
    </w:div>
    <w:div w:id="1519587625">
      <w:bodyDiv w:val="1"/>
      <w:marLeft w:val="0"/>
      <w:marRight w:val="0"/>
      <w:marTop w:val="0"/>
      <w:marBottom w:val="0"/>
      <w:divBdr>
        <w:top w:val="none" w:sz="0" w:space="0" w:color="auto"/>
        <w:left w:val="none" w:sz="0" w:space="0" w:color="auto"/>
        <w:bottom w:val="none" w:sz="0" w:space="0" w:color="auto"/>
        <w:right w:val="none" w:sz="0" w:space="0" w:color="auto"/>
      </w:divBdr>
    </w:div>
    <w:div w:id="1522737921">
      <w:bodyDiv w:val="1"/>
      <w:marLeft w:val="0"/>
      <w:marRight w:val="0"/>
      <w:marTop w:val="0"/>
      <w:marBottom w:val="0"/>
      <w:divBdr>
        <w:top w:val="none" w:sz="0" w:space="0" w:color="auto"/>
        <w:left w:val="none" w:sz="0" w:space="0" w:color="auto"/>
        <w:bottom w:val="none" w:sz="0" w:space="0" w:color="auto"/>
        <w:right w:val="none" w:sz="0" w:space="0" w:color="auto"/>
      </w:divBdr>
    </w:div>
    <w:div w:id="1530945252">
      <w:bodyDiv w:val="1"/>
      <w:marLeft w:val="0"/>
      <w:marRight w:val="0"/>
      <w:marTop w:val="0"/>
      <w:marBottom w:val="0"/>
      <w:divBdr>
        <w:top w:val="none" w:sz="0" w:space="0" w:color="auto"/>
        <w:left w:val="none" w:sz="0" w:space="0" w:color="auto"/>
        <w:bottom w:val="none" w:sz="0" w:space="0" w:color="auto"/>
        <w:right w:val="none" w:sz="0" w:space="0" w:color="auto"/>
      </w:divBdr>
    </w:div>
    <w:div w:id="1557860889">
      <w:bodyDiv w:val="1"/>
      <w:marLeft w:val="0"/>
      <w:marRight w:val="0"/>
      <w:marTop w:val="0"/>
      <w:marBottom w:val="0"/>
      <w:divBdr>
        <w:top w:val="none" w:sz="0" w:space="0" w:color="auto"/>
        <w:left w:val="none" w:sz="0" w:space="0" w:color="auto"/>
        <w:bottom w:val="none" w:sz="0" w:space="0" w:color="auto"/>
        <w:right w:val="none" w:sz="0" w:space="0" w:color="auto"/>
      </w:divBdr>
    </w:div>
    <w:div w:id="1622758422">
      <w:bodyDiv w:val="1"/>
      <w:marLeft w:val="0"/>
      <w:marRight w:val="0"/>
      <w:marTop w:val="0"/>
      <w:marBottom w:val="0"/>
      <w:divBdr>
        <w:top w:val="none" w:sz="0" w:space="0" w:color="auto"/>
        <w:left w:val="none" w:sz="0" w:space="0" w:color="auto"/>
        <w:bottom w:val="none" w:sz="0" w:space="0" w:color="auto"/>
        <w:right w:val="none" w:sz="0" w:space="0" w:color="auto"/>
      </w:divBdr>
    </w:div>
    <w:div w:id="1676418866">
      <w:bodyDiv w:val="1"/>
      <w:marLeft w:val="0"/>
      <w:marRight w:val="0"/>
      <w:marTop w:val="0"/>
      <w:marBottom w:val="0"/>
      <w:divBdr>
        <w:top w:val="none" w:sz="0" w:space="0" w:color="auto"/>
        <w:left w:val="none" w:sz="0" w:space="0" w:color="auto"/>
        <w:bottom w:val="none" w:sz="0" w:space="0" w:color="auto"/>
        <w:right w:val="none" w:sz="0" w:space="0" w:color="auto"/>
      </w:divBdr>
    </w:div>
    <w:div w:id="1703096101">
      <w:bodyDiv w:val="1"/>
      <w:marLeft w:val="0"/>
      <w:marRight w:val="0"/>
      <w:marTop w:val="0"/>
      <w:marBottom w:val="0"/>
      <w:divBdr>
        <w:top w:val="none" w:sz="0" w:space="0" w:color="auto"/>
        <w:left w:val="none" w:sz="0" w:space="0" w:color="auto"/>
        <w:bottom w:val="none" w:sz="0" w:space="0" w:color="auto"/>
        <w:right w:val="none" w:sz="0" w:space="0" w:color="auto"/>
      </w:divBdr>
    </w:div>
    <w:div w:id="1724479703">
      <w:bodyDiv w:val="1"/>
      <w:marLeft w:val="0"/>
      <w:marRight w:val="0"/>
      <w:marTop w:val="0"/>
      <w:marBottom w:val="0"/>
      <w:divBdr>
        <w:top w:val="none" w:sz="0" w:space="0" w:color="auto"/>
        <w:left w:val="none" w:sz="0" w:space="0" w:color="auto"/>
        <w:bottom w:val="none" w:sz="0" w:space="0" w:color="auto"/>
        <w:right w:val="none" w:sz="0" w:space="0" w:color="auto"/>
      </w:divBdr>
    </w:div>
    <w:div w:id="1861115455">
      <w:bodyDiv w:val="1"/>
      <w:marLeft w:val="0"/>
      <w:marRight w:val="0"/>
      <w:marTop w:val="0"/>
      <w:marBottom w:val="0"/>
      <w:divBdr>
        <w:top w:val="none" w:sz="0" w:space="0" w:color="auto"/>
        <w:left w:val="none" w:sz="0" w:space="0" w:color="auto"/>
        <w:bottom w:val="none" w:sz="0" w:space="0" w:color="auto"/>
        <w:right w:val="none" w:sz="0" w:space="0" w:color="auto"/>
      </w:divBdr>
    </w:div>
    <w:div w:id="1886915488">
      <w:bodyDiv w:val="1"/>
      <w:marLeft w:val="0"/>
      <w:marRight w:val="0"/>
      <w:marTop w:val="0"/>
      <w:marBottom w:val="0"/>
      <w:divBdr>
        <w:top w:val="none" w:sz="0" w:space="0" w:color="auto"/>
        <w:left w:val="none" w:sz="0" w:space="0" w:color="auto"/>
        <w:bottom w:val="none" w:sz="0" w:space="0" w:color="auto"/>
        <w:right w:val="none" w:sz="0" w:space="0" w:color="auto"/>
      </w:divBdr>
    </w:div>
    <w:div w:id="1921131860">
      <w:bodyDiv w:val="1"/>
      <w:marLeft w:val="0"/>
      <w:marRight w:val="0"/>
      <w:marTop w:val="0"/>
      <w:marBottom w:val="0"/>
      <w:divBdr>
        <w:top w:val="none" w:sz="0" w:space="0" w:color="auto"/>
        <w:left w:val="none" w:sz="0" w:space="0" w:color="auto"/>
        <w:bottom w:val="none" w:sz="0" w:space="0" w:color="auto"/>
        <w:right w:val="none" w:sz="0" w:space="0" w:color="auto"/>
      </w:divBdr>
    </w:div>
    <w:div w:id="1945458171">
      <w:bodyDiv w:val="1"/>
      <w:marLeft w:val="0"/>
      <w:marRight w:val="0"/>
      <w:marTop w:val="0"/>
      <w:marBottom w:val="0"/>
      <w:divBdr>
        <w:top w:val="none" w:sz="0" w:space="0" w:color="auto"/>
        <w:left w:val="none" w:sz="0" w:space="0" w:color="auto"/>
        <w:bottom w:val="none" w:sz="0" w:space="0" w:color="auto"/>
        <w:right w:val="none" w:sz="0" w:space="0" w:color="auto"/>
      </w:divBdr>
    </w:div>
    <w:div w:id="1947303920">
      <w:bodyDiv w:val="1"/>
      <w:marLeft w:val="0"/>
      <w:marRight w:val="0"/>
      <w:marTop w:val="0"/>
      <w:marBottom w:val="0"/>
      <w:divBdr>
        <w:top w:val="none" w:sz="0" w:space="0" w:color="auto"/>
        <w:left w:val="none" w:sz="0" w:space="0" w:color="auto"/>
        <w:bottom w:val="none" w:sz="0" w:space="0" w:color="auto"/>
        <w:right w:val="none" w:sz="0" w:space="0" w:color="auto"/>
      </w:divBdr>
    </w:div>
    <w:div w:id="1954823926">
      <w:bodyDiv w:val="1"/>
      <w:marLeft w:val="0"/>
      <w:marRight w:val="0"/>
      <w:marTop w:val="0"/>
      <w:marBottom w:val="0"/>
      <w:divBdr>
        <w:top w:val="none" w:sz="0" w:space="0" w:color="auto"/>
        <w:left w:val="none" w:sz="0" w:space="0" w:color="auto"/>
        <w:bottom w:val="none" w:sz="0" w:space="0" w:color="auto"/>
        <w:right w:val="none" w:sz="0" w:space="0" w:color="auto"/>
      </w:divBdr>
    </w:div>
    <w:div w:id="2046060966">
      <w:bodyDiv w:val="1"/>
      <w:marLeft w:val="0"/>
      <w:marRight w:val="0"/>
      <w:marTop w:val="0"/>
      <w:marBottom w:val="0"/>
      <w:divBdr>
        <w:top w:val="none" w:sz="0" w:space="0" w:color="auto"/>
        <w:left w:val="none" w:sz="0" w:space="0" w:color="auto"/>
        <w:bottom w:val="none" w:sz="0" w:space="0" w:color="auto"/>
        <w:right w:val="none" w:sz="0" w:space="0" w:color="auto"/>
      </w:divBdr>
    </w:div>
    <w:div w:id="2093698604">
      <w:bodyDiv w:val="1"/>
      <w:marLeft w:val="0"/>
      <w:marRight w:val="0"/>
      <w:marTop w:val="0"/>
      <w:marBottom w:val="0"/>
      <w:divBdr>
        <w:top w:val="none" w:sz="0" w:space="0" w:color="auto"/>
        <w:left w:val="none" w:sz="0" w:space="0" w:color="auto"/>
        <w:bottom w:val="none" w:sz="0" w:space="0" w:color="auto"/>
        <w:right w:val="none" w:sz="0" w:space="0" w:color="auto"/>
      </w:divBdr>
    </w:div>
    <w:div w:id="213012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ypi.org/project/SpeechRecognition/" TargetMode="External"/><Relationship Id="rId18" Type="http://schemas.openxmlformats.org/officeDocument/2006/relationships/hyperlink" Target="https://pypi.org/project/pyjokes/" TargetMode="External"/><Relationship Id="rId3" Type="http://schemas.openxmlformats.org/officeDocument/2006/relationships/styles" Target="styles.xml"/><Relationship Id="rId21" Type="http://schemas.openxmlformats.org/officeDocument/2006/relationships/hyperlink" Target="https://pillow.readthedocs.io/en/stable/" TargetMode="External"/><Relationship Id="rId7" Type="http://schemas.openxmlformats.org/officeDocument/2006/relationships/endnotes" Target="endnotes.xml"/><Relationship Id="rId12" Type="http://schemas.openxmlformats.org/officeDocument/2006/relationships/hyperlink" Target="https://pyttsx3.readthedocs.io/" TargetMode="External"/><Relationship Id="rId17" Type="http://schemas.openxmlformats.org/officeDocument/2006/relationships/hyperlink" Target="https://pypi.org/project/pywhatki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python.org/3/library/webbrowser.html" TargetMode="External"/><Relationship Id="rId20" Type="http://schemas.openxmlformats.org/officeDocument/2006/relationships/hyperlink" Target="https://docs.python.org/3/library/tkint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python.org/3/library/os.html"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pypi.org/project/ply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ypi.org/project/wikipedia/" TargetMode="External"/><Relationship Id="rId22" Type="http://schemas.openxmlformats.org/officeDocument/2006/relationships/hyperlink" Target="https://docs.python.org/3/library/threading.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R\Downloads\RTFP-front%2520pages%2520sample(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B3FEF-2FCF-4251-B25F-EAB3C3B3F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RTFP-front%20pages%20sample(CS).dot</Template>
  <TotalTime>4</TotalTime>
  <Pages>31</Pages>
  <Words>7717</Words>
  <Characters>43992</Characters>
  <Application>Microsoft Office Word</Application>
  <DocSecurity>4</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CVR</dc:creator>
  <cp:keywords/>
  <cp:lastModifiedBy>Eswar Aditya Kandukuru</cp:lastModifiedBy>
  <cp:revision>2</cp:revision>
  <cp:lastPrinted>2025-04-28T13:32:00Z</cp:lastPrinted>
  <dcterms:created xsi:type="dcterms:W3CDTF">2025-07-11T17:02:00Z</dcterms:created>
  <dcterms:modified xsi:type="dcterms:W3CDTF">2025-07-11T17:02:00Z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2024-03-02T00:00:00Z</vt:filetime>
  </property>
  <property fmtid="{D5CDD505-2E9C-101B-9397-08002B2CF9AE}" pid="3" name="Creator">
    <vt:lpwstr>Microsoft® Word for Microsoft 365</vt:lpwstr>
  </property>
  <property fmtid="{D5CDD505-2E9C-101B-9397-08002B2CF9AE}" pid="4" name="LastSaved">
    <vt:filetime>2024-05-02T00:00:00Z</vt:filetime>
  </property>
  <property fmtid="{D5CDD505-2E9C-101B-9397-08002B2CF9AE}" pid="5" name="Producer">
    <vt:lpwstr>Microsoft® Word for Microsoft 365</vt:lpwstr>
  </property>
</Properties>
</file>